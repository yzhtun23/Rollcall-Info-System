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79E" w:rsidRPr="00845632" w:rsidRDefault="0063705A" w:rsidP="0063705A">
      <w:pPr>
        <w:tabs>
          <w:tab w:val="left" w:pos="2925"/>
        </w:tabs>
        <w:rPr>
          <w:rFonts w:ascii="Times New Roman" w:hAnsi="Times New Roman" w:cs="Times New Roman"/>
        </w:rPr>
      </w:pPr>
      <w:r w:rsidRPr="00845632">
        <w:rPr>
          <w:rFonts w:ascii="Times New Roman" w:hAnsi="Times New Roman" w:cs="Times New Roman"/>
        </w:rPr>
        <w:tab/>
      </w:r>
    </w:p>
    <w:p w:rsidR="00A96A43" w:rsidRPr="00845632" w:rsidRDefault="00A96A43" w:rsidP="00A96A43">
      <w:pPr>
        <w:rPr>
          <w:rFonts w:ascii="Times New Roman" w:hAnsi="Times New Roman" w:cs="Times New Roman"/>
        </w:rPr>
      </w:pPr>
      <w:bookmarkStart w:id="0" w:name="_Ref113987417"/>
      <w:bookmarkEnd w:id="0"/>
    </w:p>
    <w:p w:rsidR="0063705A" w:rsidRPr="00845632" w:rsidRDefault="0063705A" w:rsidP="00BF165B">
      <w:pPr>
        <w:rPr>
          <w:rFonts w:ascii="Times New Roman" w:hAnsi="Times New Roman" w:cs="Times New Roman"/>
        </w:rPr>
      </w:pPr>
    </w:p>
    <w:tbl>
      <w:tblPr>
        <w:tblW w:w="0" w:type="auto"/>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ook w:val="01E0" w:firstRow="1" w:lastRow="1" w:firstColumn="1" w:lastColumn="1" w:noHBand="0" w:noVBand="0"/>
      </w:tblPr>
      <w:tblGrid>
        <w:gridCol w:w="8412"/>
      </w:tblGrid>
      <w:tr w:rsidR="00184384" w:rsidRPr="00437E81" w:rsidTr="004E082F">
        <w:tc>
          <w:tcPr>
            <w:tcW w:w="8702" w:type="dxa"/>
          </w:tcPr>
          <w:p w:rsidR="00184384" w:rsidRDefault="00184384" w:rsidP="004E082F">
            <w:pPr>
              <w:pStyle w:val="Title"/>
              <w:jc w:val="left"/>
            </w:pPr>
            <w:bookmarkStart w:id="1" w:name="_Toc86627376"/>
            <w:r>
              <w:rPr>
                <w:noProof/>
                <w:lang w:eastAsia="en-US"/>
              </w:rPr>
              <w:drawing>
                <wp:inline distT="0" distB="0" distL="0" distR="0">
                  <wp:extent cx="1838325" cy="771525"/>
                  <wp:effectExtent l="0" t="0" r="9525" b="9525"/>
                  <wp:docPr id="11" name="Picture 15" descr="D:\UIT\UIT-Logos\UIT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IT\UIT-Logos\UIT 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771525"/>
                          </a:xfrm>
                          <a:prstGeom prst="rect">
                            <a:avLst/>
                          </a:prstGeom>
                          <a:noFill/>
                          <a:ln>
                            <a:noFill/>
                          </a:ln>
                        </pic:spPr>
                      </pic:pic>
                    </a:graphicData>
                  </a:graphic>
                </wp:inline>
              </w:drawing>
            </w:r>
          </w:p>
          <w:p w:rsidR="00184384" w:rsidRPr="00437E81" w:rsidRDefault="00184384" w:rsidP="004E082F">
            <w:pPr>
              <w:pStyle w:val="Title"/>
              <w:jc w:val="left"/>
            </w:pPr>
          </w:p>
          <w:bookmarkEnd w:id="1" w:displacedByCustomXml="next"/>
          <w:sdt>
            <w:sdtPr>
              <w:rPr>
                <w:rFonts w:ascii="Baskerville Old Face" w:hAnsi="Baskerville Old Face"/>
                <w:b/>
                <w:sz w:val="44"/>
                <w:szCs w:val="44"/>
              </w:rPr>
              <w:alias w:val="Title"/>
              <w:tag w:val=""/>
              <w:id w:val="961849207"/>
              <w:placeholder>
                <w:docPart w:val="1554453C7E994F88B8C91A852C552D59"/>
              </w:placeholder>
              <w:dataBinding w:prefixMappings="xmlns:ns0='http://purl.org/dc/elements/1.1/' xmlns:ns1='http://schemas.openxmlformats.org/package/2006/metadata/core-properties' " w:xpath="/ns1:coreProperties[1]/ns0:title[1]" w:storeItemID="{6C3C8BC8-F283-45AE-878A-BAB7291924A1}"/>
              <w:text/>
            </w:sdtPr>
            <w:sdtEndPr/>
            <w:sdtContent>
              <w:p w:rsidR="00184384" w:rsidRPr="00E62F6F" w:rsidRDefault="00184384" w:rsidP="004E082F">
                <w:pPr>
                  <w:pStyle w:val="Title"/>
                  <w:rPr>
                    <w:rFonts w:ascii="Baskerville Old Face" w:hAnsi="Baskerville Old Face"/>
                    <w:b/>
                    <w:sz w:val="44"/>
                    <w:szCs w:val="44"/>
                  </w:rPr>
                </w:pPr>
                <w:r>
                  <w:rPr>
                    <w:rFonts w:ascii="Baskerville Old Face" w:hAnsi="Baskerville Old Face"/>
                    <w:b/>
                    <w:sz w:val="44"/>
                    <w:szCs w:val="44"/>
                  </w:rPr>
                  <w:t>5BIS/SE-Service Oriented Architecture: Concept &amp; Technology</w:t>
                </w:r>
              </w:p>
            </w:sdtContent>
          </w:sdt>
          <w:p w:rsidR="00184384" w:rsidRDefault="00184384" w:rsidP="004E082F">
            <w:pPr>
              <w:pStyle w:val="Title"/>
            </w:pPr>
          </w:p>
          <w:p w:rsidR="00184384" w:rsidRPr="00E62F6F" w:rsidRDefault="0007560F" w:rsidP="004E082F">
            <w:pPr>
              <w:pStyle w:val="Title"/>
              <w:rPr>
                <w:b/>
              </w:rPr>
            </w:pPr>
            <w:r>
              <w:rPr>
                <w:b/>
              </w:rPr>
              <w:t>Spring Framework Project</w:t>
            </w:r>
          </w:p>
          <w:p w:rsidR="00184384" w:rsidRPr="00437E81" w:rsidRDefault="00D55042" w:rsidP="004E082F">
            <w:pPr>
              <w:pStyle w:val="Title"/>
            </w:pPr>
            <w:sdt>
              <w:sdtPr>
                <w:alias w:val="Category"/>
                <w:tag w:val=""/>
                <w:id w:val="-1550829159"/>
                <w:placeholder>
                  <w:docPart w:val="90B2B52CF7AC4A94A6F4D042845C1A45"/>
                </w:placeholder>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07560F">
                  <w:t>RollCall</w:t>
                </w:r>
                <w:proofErr w:type="spellEnd"/>
                <w:r w:rsidR="0007560F">
                  <w:t xml:space="preserve"> Information System</w:t>
                </w:r>
              </w:sdtContent>
            </w:sdt>
          </w:p>
          <w:p w:rsidR="00184384" w:rsidRPr="00E62F6F" w:rsidRDefault="00184384" w:rsidP="004E082F">
            <w:pPr>
              <w:pStyle w:val="Title"/>
              <w:rPr>
                <w:b/>
              </w:rPr>
            </w:pPr>
            <w:bookmarkStart w:id="2" w:name="_Toc113612752"/>
            <w:r w:rsidRPr="00E62F6F">
              <w:rPr>
                <w:b/>
              </w:rPr>
              <w:t>[</w:t>
            </w:r>
            <w:r w:rsidR="0007560F">
              <w:t>5SE-50</w:t>
            </w:r>
            <w:r w:rsidRPr="00E62F6F">
              <w:rPr>
                <w:b/>
              </w:rPr>
              <w:t>]</w:t>
            </w:r>
            <w:bookmarkEnd w:id="2"/>
          </w:p>
          <w:p w:rsidR="00184384" w:rsidRDefault="00184384" w:rsidP="004E082F">
            <w:pPr>
              <w:pStyle w:val="Title"/>
            </w:pPr>
          </w:p>
          <w:p w:rsidR="00184384" w:rsidRDefault="00184384" w:rsidP="004E082F">
            <w:pPr>
              <w:pStyle w:val="Title"/>
            </w:pPr>
          </w:p>
          <w:p w:rsidR="00184384" w:rsidRPr="00437E81" w:rsidRDefault="00184384" w:rsidP="004E082F">
            <w:pPr>
              <w:pStyle w:val="Title"/>
            </w:pPr>
            <w:r>
              <w:t xml:space="preserve">Submitted Date: </w:t>
            </w:r>
          </w:p>
          <w:p w:rsidR="00184384" w:rsidRPr="00437E81" w:rsidRDefault="00184384" w:rsidP="004E082F"/>
        </w:tc>
      </w:tr>
    </w:tbl>
    <w:p w:rsidR="0063705A" w:rsidRPr="00845632" w:rsidRDefault="0063705A" w:rsidP="0063705A">
      <w:pPr>
        <w:tabs>
          <w:tab w:val="left" w:pos="2940"/>
        </w:tabs>
        <w:rPr>
          <w:rFonts w:ascii="Times New Roman" w:hAnsi="Times New Roman" w:cs="Times New Roman"/>
        </w:rPr>
      </w:pPr>
      <w:r w:rsidRPr="00845632">
        <w:rPr>
          <w:rFonts w:ascii="Times New Roman" w:hAnsi="Times New Roman" w:cs="Times New Roman"/>
        </w:rPr>
        <w:tab/>
      </w:r>
    </w:p>
    <w:p w:rsidR="00BF165B" w:rsidRPr="00845632" w:rsidRDefault="00532FCD" w:rsidP="00BF165B">
      <w:pPr>
        <w:rPr>
          <w:rFonts w:ascii="Times New Roman" w:hAnsi="Times New Roman" w:cs="Times New Roman"/>
        </w:rPr>
      </w:pPr>
      <w:r w:rsidRPr="00845632">
        <w:rPr>
          <w:rFonts w:ascii="Times New Roman" w:hAnsi="Times New Roman" w:cs="Times New Roman"/>
        </w:rPr>
        <w:br w:type="page"/>
      </w:r>
      <w:bookmarkStart w:id="3" w:name="_Toc86627378"/>
    </w:p>
    <w:p w:rsidR="00BF165B" w:rsidRPr="00640E07" w:rsidRDefault="00BF165B" w:rsidP="00BF165B">
      <w:pPr>
        <w:pStyle w:val="Title"/>
      </w:pPr>
      <w:bookmarkStart w:id="4" w:name="_Toc113612753"/>
      <w:r w:rsidRPr="00845632">
        <w:rPr>
          <w:rFonts w:ascii="Times New Roman" w:hAnsi="Times New Roman" w:cs="Times New Roman"/>
        </w:rPr>
        <w:lastRenderedPageBreak/>
        <w:t>Document History</w:t>
      </w:r>
      <w:bookmarkEnd w:id="3"/>
      <w:bookmarkEnd w:id="4"/>
    </w:p>
    <w:tbl>
      <w:tblPr>
        <w:tblW w:w="8579" w:type="dxa"/>
        <w:tblLook w:val="01E0" w:firstRow="1" w:lastRow="1" w:firstColumn="1" w:lastColumn="1" w:noHBand="0" w:noVBand="0"/>
      </w:tblPr>
      <w:tblGrid>
        <w:gridCol w:w="1901"/>
        <w:gridCol w:w="916"/>
        <w:gridCol w:w="1377"/>
        <w:gridCol w:w="4385"/>
      </w:tblGrid>
      <w:tr w:rsidR="00BF165B" w:rsidRPr="00845632" w:rsidTr="00480742">
        <w:tc>
          <w:tcPr>
            <w:tcW w:w="1901" w:type="dxa"/>
            <w:tcBorders>
              <w:top w:val="nil"/>
              <w:left w:val="nil"/>
              <w:bottom w:val="single" w:sz="18" w:space="0" w:color="FFFFFF"/>
              <w:right w:val="single" w:sz="18" w:space="0" w:color="FFFFFF"/>
            </w:tcBorders>
            <w:shd w:val="pct20" w:color="000000" w:fill="FFFFFF"/>
          </w:tcPr>
          <w:p w:rsidR="00BF165B" w:rsidRPr="00845632" w:rsidRDefault="00BF165B">
            <w:pPr>
              <w:rPr>
                <w:rFonts w:ascii="Times New Roman" w:hAnsi="Times New Roman" w:cs="Times New Roman"/>
                <w:b/>
                <w:bCs/>
                <w:sz w:val="28"/>
              </w:rPr>
            </w:pPr>
            <w:r w:rsidRPr="00845632">
              <w:rPr>
                <w:rFonts w:ascii="Times New Roman" w:hAnsi="Times New Roman" w:cs="Times New Roman"/>
                <w:b/>
                <w:bCs/>
              </w:rPr>
              <w:t>Date</w:t>
            </w:r>
          </w:p>
        </w:tc>
        <w:tc>
          <w:tcPr>
            <w:tcW w:w="916" w:type="dxa"/>
            <w:tcBorders>
              <w:top w:val="nil"/>
              <w:left w:val="single" w:sz="18" w:space="0" w:color="FFFFFF"/>
              <w:bottom w:val="single" w:sz="18" w:space="0" w:color="FFFFFF"/>
              <w:right w:val="single" w:sz="18" w:space="0" w:color="FFFFFF"/>
            </w:tcBorders>
            <w:shd w:val="pct20" w:color="000000" w:fill="FFFFFF"/>
          </w:tcPr>
          <w:p w:rsidR="00BF165B" w:rsidRPr="00845632" w:rsidRDefault="00BF165B">
            <w:pPr>
              <w:rPr>
                <w:rFonts w:ascii="Times New Roman" w:hAnsi="Times New Roman" w:cs="Times New Roman"/>
                <w:b/>
                <w:bCs/>
                <w:sz w:val="28"/>
              </w:rPr>
            </w:pPr>
            <w:r w:rsidRPr="00845632">
              <w:rPr>
                <w:rFonts w:ascii="Times New Roman" w:hAnsi="Times New Roman" w:cs="Times New Roman"/>
                <w:b/>
                <w:bCs/>
              </w:rPr>
              <w:t>Version</w:t>
            </w:r>
          </w:p>
        </w:tc>
        <w:tc>
          <w:tcPr>
            <w:tcW w:w="1377" w:type="dxa"/>
            <w:tcBorders>
              <w:top w:val="nil"/>
              <w:left w:val="single" w:sz="18" w:space="0" w:color="FFFFFF"/>
              <w:bottom w:val="single" w:sz="18" w:space="0" w:color="FFFFFF"/>
              <w:right w:val="single" w:sz="18" w:space="0" w:color="FFFFFF"/>
            </w:tcBorders>
            <w:shd w:val="pct20" w:color="000000" w:fill="FFFFFF"/>
          </w:tcPr>
          <w:p w:rsidR="00BF165B" w:rsidRPr="00845632" w:rsidRDefault="00BF165B">
            <w:pPr>
              <w:rPr>
                <w:rFonts w:ascii="Times New Roman" w:hAnsi="Times New Roman" w:cs="Times New Roman"/>
                <w:b/>
                <w:bCs/>
                <w:sz w:val="28"/>
              </w:rPr>
            </w:pPr>
            <w:r w:rsidRPr="00845632">
              <w:rPr>
                <w:rFonts w:ascii="Times New Roman" w:hAnsi="Times New Roman" w:cs="Times New Roman"/>
                <w:b/>
                <w:bCs/>
              </w:rPr>
              <w:t>By</w:t>
            </w:r>
          </w:p>
        </w:tc>
        <w:tc>
          <w:tcPr>
            <w:tcW w:w="4385" w:type="dxa"/>
            <w:tcBorders>
              <w:top w:val="nil"/>
              <w:left w:val="single" w:sz="18" w:space="0" w:color="FFFFFF"/>
              <w:bottom w:val="single" w:sz="18" w:space="0" w:color="FFFFFF"/>
              <w:right w:val="nil"/>
            </w:tcBorders>
            <w:shd w:val="pct20" w:color="000000" w:fill="FFFFFF"/>
          </w:tcPr>
          <w:p w:rsidR="00BF165B" w:rsidRPr="00845632" w:rsidRDefault="00BF165B">
            <w:pPr>
              <w:rPr>
                <w:rFonts w:ascii="Times New Roman" w:hAnsi="Times New Roman" w:cs="Times New Roman"/>
                <w:b/>
                <w:bCs/>
                <w:sz w:val="28"/>
              </w:rPr>
            </w:pPr>
            <w:r w:rsidRPr="00845632">
              <w:rPr>
                <w:rFonts w:ascii="Times New Roman" w:hAnsi="Times New Roman" w:cs="Times New Roman"/>
                <w:b/>
                <w:bCs/>
              </w:rPr>
              <w:t>Remarks</w:t>
            </w:r>
          </w:p>
        </w:tc>
      </w:tr>
      <w:tr w:rsidR="00DA3D15" w:rsidRPr="00845632" w:rsidTr="00480742">
        <w:tc>
          <w:tcPr>
            <w:tcW w:w="1901" w:type="dxa"/>
            <w:tcBorders>
              <w:top w:val="single" w:sz="18" w:space="0" w:color="FFFFFF"/>
              <w:left w:val="nil"/>
              <w:bottom w:val="single" w:sz="18" w:space="0" w:color="FFFFFF"/>
              <w:right w:val="single" w:sz="18" w:space="0" w:color="FFFFFF"/>
            </w:tcBorders>
            <w:shd w:val="pct5" w:color="000000" w:fill="FFFFFF"/>
          </w:tcPr>
          <w:p w:rsidR="00DA3D15" w:rsidRPr="00480742" w:rsidRDefault="009A16FD" w:rsidP="006F3D84">
            <w:pPr>
              <w:rPr>
                <w:rFonts w:ascii="Times New Roman" w:hAnsi="Times New Roman" w:cs="Times New Roman"/>
                <w:sz w:val="28"/>
              </w:rPr>
            </w:pPr>
            <w:r>
              <w:rPr>
                <w:rFonts w:ascii="Times New Roman" w:hAnsi="Times New Roman" w:cs="Times New Roman"/>
                <w:sz w:val="28"/>
              </w:rPr>
              <w:t>5 March 2017</w:t>
            </w:r>
          </w:p>
        </w:tc>
        <w:tc>
          <w:tcPr>
            <w:tcW w:w="916" w:type="dxa"/>
            <w:tcBorders>
              <w:top w:val="single" w:sz="18" w:space="0" w:color="FFFFFF"/>
              <w:left w:val="single" w:sz="18" w:space="0" w:color="FFFFFF"/>
              <w:bottom w:val="single" w:sz="18" w:space="0" w:color="FFFFFF"/>
              <w:right w:val="single" w:sz="18" w:space="0" w:color="FFFFFF"/>
            </w:tcBorders>
            <w:shd w:val="pct5" w:color="000000" w:fill="FFFFFF"/>
          </w:tcPr>
          <w:p w:rsidR="00DA3D15" w:rsidRPr="00480742" w:rsidRDefault="00F56723" w:rsidP="006F3D84">
            <w:pPr>
              <w:rPr>
                <w:rFonts w:ascii="Times New Roman" w:hAnsi="Times New Roman" w:cs="Times New Roman"/>
                <w:sz w:val="28"/>
              </w:rPr>
            </w:pPr>
            <w:r>
              <w:rPr>
                <w:rFonts w:ascii="Times New Roman" w:hAnsi="Times New Roman" w:cs="Times New Roman"/>
                <w:sz w:val="28"/>
              </w:rPr>
              <w:t>1.0</w:t>
            </w:r>
          </w:p>
        </w:tc>
        <w:tc>
          <w:tcPr>
            <w:tcW w:w="1377" w:type="dxa"/>
            <w:tcBorders>
              <w:top w:val="single" w:sz="18" w:space="0" w:color="FFFFFF"/>
              <w:left w:val="single" w:sz="18" w:space="0" w:color="FFFFFF"/>
              <w:bottom w:val="single" w:sz="18" w:space="0" w:color="FFFFFF"/>
              <w:right w:val="single" w:sz="18" w:space="0" w:color="FFFFFF"/>
            </w:tcBorders>
            <w:shd w:val="pct5" w:color="000000" w:fill="FFFFFF"/>
          </w:tcPr>
          <w:p w:rsidR="00DA3D15" w:rsidRPr="00480742" w:rsidRDefault="009A16FD" w:rsidP="006F3D84">
            <w:pPr>
              <w:rPr>
                <w:rFonts w:ascii="Times New Roman" w:hAnsi="Times New Roman" w:cs="Times New Roman"/>
                <w:sz w:val="28"/>
              </w:rPr>
            </w:pPr>
            <w:r>
              <w:rPr>
                <w:rFonts w:ascii="Times New Roman" w:hAnsi="Times New Roman" w:cs="Times New Roman"/>
                <w:sz w:val="28"/>
              </w:rPr>
              <w:t>5SE-50</w:t>
            </w:r>
          </w:p>
        </w:tc>
        <w:tc>
          <w:tcPr>
            <w:tcW w:w="4385" w:type="dxa"/>
            <w:tcBorders>
              <w:top w:val="single" w:sz="18" w:space="0" w:color="FFFFFF"/>
              <w:left w:val="single" w:sz="18" w:space="0" w:color="FFFFFF"/>
              <w:bottom w:val="single" w:sz="18" w:space="0" w:color="FFFFFF"/>
              <w:right w:val="nil"/>
            </w:tcBorders>
            <w:shd w:val="pct5" w:color="000000" w:fill="FFFFFF"/>
          </w:tcPr>
          <w:p w:rsidR="00DA3D15" w:rsidRPr="00480742" w:rsidRDefault="00F56723" w:rsidP="006F3D84">
            <w:pPr>
              <w:rPr>
                <w:rFonts w:ascii="Times New Roman" w:hAnsi="Times New Roman" w:cs="Times New Roman"/>
                <w:sz w:val="28"/>
              </w:rPr>
            </w:pPr>
            <w:r>
              <w:rPr>
                <w:rFonts w:ascii="Times New Roman" w:hAnsi="Times New Roman" w:cs="Times New Roman"/>
                <w:sz w:val="28"/>
              </w:rPr>
              <w:t>Version 1</w:t>
            </w:r>
          </w:p>
        </w:tc>
      </w:tr>
      <w:tr w:rsidR="004169DB" w:rsidRPr="00845632" w:rsidTr="00480742">
        <w:tc>
          <w:tcPr>
            <w:tcW w:w="1901" w:type="dxa"/>
            <w:tcBorders>
              <w:top w:val="single" w:sz="18" w:space="0" w:color="FFFFFF"/>
              <w:left w:val="nil"/>
              <w:bottom w:val="single" w:sz="18" w:space="0" w:color="FFFFFF"/>
              <w:right w:val="single" w:sz="18" w:space="0" w:color="FFFFFF"/>
            </w:tcBorders>
            <w:shd w:val="pct20" w:color="000000" w:fill="FFFFFF"/>
          </w:tcPr>
          <w:p w:rsidR="004169DB" w:rsidRPr="00845632" w:rsidRDefault="004169DB" w:rsidP="006F3D84">
            <w:pPr>
              <w:rPr>
                <w:rFonts w:ascii="Times New Roman" w:hAnsi="Times New Roman" w:cs="Times New Roman"/>
              </w:rPr>
            </w:pPr>
          </w:p>
        </w:tc>
        <w:tc>
          <w:tcPr>
            <w:tcW w:w="916" w:type="dxa"/>
            <w:tcBorders>
              <w:top w:val="single" w:sz="18" w:space="0" w:color="FFFFFF"/>
              <w:left w:val="single" w:sz="18" w:space="0" w:color="FFFFFF"/>
              <w:bottom w:val="single" w:sz="18" w:space="0" w:color="FFFFFF"/>
              <w:right w:val="single" w:sz="18" w:space="0" w:color="FFFFFF"/>
            </w:tcBorders>
            <w:shd w:val="pct20" w:color="000000" w:fill="FFFFFF"/>
          </w:tcPr>
          <w:p w:rsidR="004169DB" w:rsidRPr="00845632" w:rsidRDefault="004169DB" w:rsidP="006F3D84">
            <w:pPr>
              <w:rPr>
                <w:rFonts w:ascii="Times New Roman" w:hAnsi="Times New Roman" w:cs="Times New Roman"/>
              </w:rPr>
            </w:pPr>
          </w:p>
        </w:tc>
        <w:tc>
          <w:tcPr>
            <w:tcW w:w="1377" w:type="dxa"/>
            <w:tcBorders>
              <w:top w:val="single" w:sz="18" w:space="0" w:color="FFFFFF"/>
              <w:left w:val="single" w:sz="18" w:space="0" w:color="FFFFFF"/>
              <w:bottom w:val="single" w:sz="18" w:space="0" w:color="FFFFFF"/>
              <w:right w:val="single" w:sz="18" w:space="0" w:color="FFFFFF"/>
            </w:tcBorders>
            <w:shd w:val="pct20" w:color="000000" w:fill="FFFFFF"/>
          </w:tcPr>
          <w:p w:rsidR="004169DB" w:rsidRPr="00845632" w:rsidRDefault="004169DB" w:rsidP="007D7426">
            <w:pPr>
              <w:rPr>
                <w:rFonts w:ascii="Times New Roman" w:hAnsi="Times New Roman" w:cs="Times New Roman"/>
                <w:sz w:val="28"/>
              </w:rPr>
            </w:pPr>
          </w:p>
        </w:tc>
        <w:tc>
          <w:tcPr>
            <w:tcW w:w="4385" w:type="dxa"/>
            <w:tcBorders>
              <w:top w:val="single" w:sz="18" w:space="0" w:color="FFFFFF"/>
              <w:left w:val="single" w:sz="18" w:space="0" w:color="FFFFFF"/>
              <w:bottom w:val="single" w:sz="18" w:space="0" w:color="FFFFFF"/>
              <w:right w:val="nil"/>
            </w:tcBorders>
            <w:shd w:val="pct20" w:color="000000" w:fill="FFFFFF"/>
          </w:tcPr>
          <w:p w:rsidR="004169DB" w:rsidRPr="00845632" w:rsidRDefault="004169DB" w:rsidP="006F3D84">
            <w:pPr>
              <w:rPr>
                <w:rFonts w:ascii="Times New Roman" w:hAnsi="Times New Roman" w:cs="Times New Roman"/>
              </w:rPr>
            </w:pPr>
          </w:p>
        </w:tc>
      </w:tr>
      <w:tr w:rsidR="00AD4E5E" w:rsidRPr="00845632" w:rsidTr="00480742">
        <w:tc>
          <w:tcPr>
            <w:tcW w:w="1901" w:type="dxa"/>
            <w:tcBorders>
              <w:top w:val="single" w:sz="18" w:space="0" w:color="FFFFFF"/>
              <w:left w:val="nil"/>
              <w:bottom w:val="nil"/>
              <w:right w:val="single" w:sz="18" w:space="0" w:color="FFFFFF"/>
            </w:tcBorders>
            <w:shd w:val="pct5" w:color="000000" w:fill="FFFFFF"/>
          </w:tcPr>
          <w:p w:rsidR="00AD4E5E" w:rsidRPr="00845632" w:rsidRDefault="00AD4E5E" w:rsidP="006F3D84">
            <w:pPr>
              <w:rPr>
                <w:rFonts w:ascii="Times New Roman" w:hAnsi="Times New Roman" w:cs="Times New Roman"/>
              </w:rPr>
            </w:pPr>
          </w:p>
        </w:tc>
        <w:tc>
          <w:tcPr>
            <w:tcW w:w="916" w:type="dxa"/>
            <w:tcBorders>
              <w:top w:val="single" w:sz="18" w:space="0" w:color="FFFFFF"/>
              <w:left w:val="single" w:sz="18" w:space="0" w:color="FFFFFF"/>
              <w:bottom w:val="nil"/>
              <w:right w:val="single" w:sz="18" w:space="0" w:color="FFFFFF"/>
            </w:tcBorders>
            <w:shd w:val="pct5" w:color="000000" w:fill="FFFFFF"/>
          </w:tcPr>
          <w:p w:rsidR="00AD4E5E" w:rsidRPr="00845632" w:rsidRDefault="00AD4E5E" w:rsidP="002D4BAF">
            <w:pPr>
              <w:rPr>
                <w:rFonts w:ascii="Times New Roman" w:hAnsi="Times New Roman" w:cs="Times New Roman"/>
              </w:rPr>
            </w:pPr>
          </w:p>
        </w:tc>
        <w:tc>
          <w:tcPr>
            <w:tcW w:w="1377" w:type="dxa"/>
            <w:tcBorders>
              <w:top w:val="single" w:sz="18" w:space="0" w:color="FFFFFF"/>
              <w:left w:val="single" w:sz="18" w:space="0" w:color="FFFFFF"/>
              <w:bottom w:val="nil"/>
              <w:right w:val="single" w:sz="18" w:space="0" w:color="FFFFFF"/>
            </w:tcBorders>
            <w:shd w:val="pct5" w:color="000000" w:fill="FFFFFF"/>
          </w:tcPr>
          <w:p w:rsidR="00AD4E5E" w:rsidRPr="00845632" w:rsidRDefault="00AD4E5E" w:rsidP="002D4BAF">
            <w:pPr>
              <w:rPr>
                <w:rFonts w:ascii="Times New Roman" w:hAnsi="Times New Roman" w:cs="Times New Roman"/>
                <w:sz w:val="28"/>
              </w:rPr>
            </w:pPr>
          </w:p>
        </w:tc>
        <w:tc>
          <w:tcPr>
            <w:tcW w:w="4385" w:type="dxa"/>
            <w:tcBorders>
              <w:top w:val="single" w:sz="18" w:space="0" w:color="FFFFFF"/>
              <w:left w:val="single" w:sz="18" w:space="0" w:color="FFFFFF"/>
              <w:bottom w:val="nil"/>
              <w:right w:val="nil"/>
            </w:tcBorders>
            <w:shd w:val="pct5" w:color="000000" w:fill="FFFFFF"/>
          </w:tcPr>
          <w:p w:rsidR="00AD4E5E" w:rsidRPr="00845632" w:rsidRDefault="00AD4E5E" w:rsidP="002D4BAF">
            <w:pPr>
              <w:rPr>
                <w:rFonts w:ascii="Times New Roman" w:hAnsi="Times New Roman" w:cs="Times New Roman"/>
              </w:rPr>
            </w:pPr>
          </w:p>
        </w:tc>
      </w:tr>
    </w:tbl>
    <w:p w:rsidR="009F2750" w:rsidRPr="00845632" w:rsidRDefault="009F2750">
      <w:pPr>
        <w:rPr>
          <w:rFonts w:ascii="Times New Roman" w:hAnsi="Times New Roman" w:cs="Times New Roman"/>
        </w:rPr>
      </w:pPr>
    </w:p>
    <w:p w:rsidR="00BF165B" w:rsidRPr="00845632" w:rsidRDefault="009F2750">
      <w:pPr>
        <w:rPr>
          <w:rFonts w:ascii="Times New Roman" w:hAnsi="Times New Roman" w:cs="Times New Roman"/>
        </w:rPr>
      </w:pPr>
      <w:r w:rsidRPr="00845632">
        <w:rPr>
          <w:rFonts w:ascii="Times New Roman" w:hAnsi="Times New Roman" w:cs="Times New Roman"/>
        </w:rPr>
        <w:br w:type="page"/>
      </w:r>
    </w:p>
    <w:p w:rsidR="00015066" w:rsidRPr="00845632" w:rsidRDefault="009C205C" w:rsidP="00AA276E">
      <w:pPr>
        <w:pStyle w:val="Title"/>
        <w:rPr>
          <w:rFonts w:ascii="Times New Roman" w:hAnsi="Times New Roman" w:cs="Times New Roman"/>
        </w:rPr>
      </w:pPr>
      <w:bookmarkStart w:id="5" w:name="_Toc86627380"/>
      <w:bookmarkStart w:id="6" w:name="_Toc113612754"/>
      <w:r w:rsidRPr="00845632">
        <w:rPr>
          <w:rFonts w:ascii="Times New Roman" w:hAnsi="Times New Roman" w:cs="Times New Roman"/>
        </w:rPr>
        <w:lastRenderedPageBreak/>
        <w:t>Contents at a Glance</w:t>
      </w:r>
      <w:bookmarkEnd w:id="5"/>
      <w:bookmarkEnd w:id="6"/>
    </w:p>
    <w:p w:rsidR="007B1B02" w:rsidRPr="007B1B02" w:rsidRDefault="00EC082F">
      <w:pPr>
        <w:pStyle w:val="TOC1"/>
        <w:tabs>
          <w:tab w:val="right" w:leader="dot" w:pos="8522"/>
        </w:tabs>
        <w:rPr>
          <w:rFonts w:ascii="Times New Roman" w:eastAsiaTheme="minorEastAsia" w:hAnsi="Times New Roman" w:cs="Times New Roman"/>
          <w:noProof/>
          <w:sz w:val="24"/>
          <w:szCs w:val="24"/>
          <w:lang w:eastAsia="en-US"/>
        </w:rPr>
      </w:pPr>
      <w:r w:rsidRPr="00845632">
        <w:rPr>
          <w:rFonts w:ascii="Times New Roman" w:hAnsi="Times New Roman" w:cs="Times New Roman"/>
        </w:rPr>
        <w:fldChar w:fldCharType="begin"/>
      </w:r>
      <w:r w:rsidR="00242F7B" w:rsidRPr="00845632">
        <w:rPr>
          <w:rFonts w:ascii="Times New Roman" w:hAnsi="Times New Roman" w:cs="Times New Roman"/>
        </w:rPr>
        <w:instrText xml:space="preserve"> TOC \h \z \t "Heading 1,1" </w:instrText>
      </w:r>
      <w:r w:rsidRPr="00845632">
        <w:rPr>
          <w:rFonts w:ascii="Times New Roman" w:hAnsi="Times New Roman" w:cs="Times New Roman"/>
        </w:rPr>
        <w:fldChar w:fldCharType="separate"/>
      </w:r>
      <w:hyperlink w:anchor="_Toc476037130" w:history="1">
        <w:r w:rsidR="007B1B02" w:rsidRPr="007B1B02">
          <w:rPr>
            <w:rStyle w:val="Hyperlink"/>
            <w:rFonts w:ascii="Times New Roman" w:hAnsi="Times New Roman" w:cs="Times New Roman"/>
            <w:noProof/>
            <w:sz w:val="24"/>
            <w:szCs w:val="24"/>
          </w:rPr>
          <w:t>Acknowledge</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_Toc476037130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5</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right" w:leader="dot" w:pos="8522"/>
        </w:tabs>
        <w:rPr>
          <w:rFonts w:ascii="Times New Roman" w:eastAsiaTheme="minorEastAsia" w:hAnsi="Times New Roman" w:cs="Times New Roman"/>
          <w:noProof/>
          <w:sz w:val="24"/>
          <w:szCs w:val="24"/>
          <w:lang w:eastAsia="en-US"/>
        </w:rPr>
      </w:pPr>
      <w:hyperlink w:anchor="_Toc476037131" w:history="1">
        <w:r w:rsidR="007B1B02" w:rsidRPr="007B1B02">
          <w:rPr>
            <w:rStyle w:val="Hyperlink"/>
            <w:rFonts w:ascii="Times New Roman" w:hAnsi="Times New Roman" w:cs="Times New Roman"/>
            <w:noProof/>
            <w:sz w:val="24"/>
            <w:szCs w:val="24"/>
          </w:rPr>
          <w:t>Abstract</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_Toc476037131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6</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2" w:history="1">
        <w:r w:rsidR="007B1B02" w:rsidRPr="007B1B02">
          <w:rPr>
            <w:rStyle w:val="Hyperlink"/>
            <w:rFonts w:ascii="Times New Roman" w:hAnsi="Times New Roman" w:cs="Times New Roman"/>
            <w:noProof/>
            <w:sz w:val="24"/>
            <w:szCs w:val="24"/>
          </w:rPr>
          <w:t>1.</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Introduction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_Toc476037132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7</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3" w:history="1">
        <w:r w:rsidR="007B1B02" w:rsidRPr="007B1B02">
          <w:rPr>
            <w:rStyle w:val="Hyperlink"/>
            <w:rFonts w:ascii="Times New Roman" w:hAnsi="Times New Roman" w:cs="Times New Roman"/>
            <w:noProof/>
            <w:sz w:val="24"/>
            <w:szCs w:val="24"/>
          </w:rPr>
          <w:t>2.</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Project Specification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_Toc476037133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9</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4" w:history="1">
        <w:r w:rsidR="007B1B02" w:rsidRPr="007B1B02">
          <w:rPr>
            <w:rStyle w:val="Hyperlink"/>
            <w:rFonts w:ascii="Times New Roman" w:hAnsi="Times New Roman" w:cs="Times New Roman"/>
            <w:noProof/>
            <w:sz w:val="24"/>
            <w:szCs w:val="24"/>
          </w:rPr>
          <w:t>3.</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Object Oriented Design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_Toc476037134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10</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5" w:history="1">
        <w:r w:rsidR="007B1B02" w:rsidRPr="007B1B02">
          <w:rPr>
            <w:rStyle w:val="Hyperlink"/>
            <w:rFonts w:ascii="Times New Roman" w:hAnsi="Times New Roman" w:cs="Times New Roman"/>
            <w:noProof/>
            <w:sz w:val="24"/>
            <w:szCs w:val="24"/>
          </w:rPr>
          <w:t>4.</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Database Design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_Toc476037135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11</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6" w:history="1">
        <w:r w:rsidR="007B1B02" w:rsidRPr="007B1B02">
          <w:rPr>
            <w:rStyle w:val="Hyperlink"/>
            <w:rFonts w:ascii="Times New Roman" w:hAnsi="Times New Roman" w:cs="Times New Roman"/>
            <w:noProof/>
            <w:sz w:val="24"/>
            <w:szCs w:val="24"/>
          </w:rPr>
          <w:t>5.</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User Interface Design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_Toc476037136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11</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7" w:history="1">
        <w:r w:rsidR="007B1B02" w:rsidRPr="007B1B02">
          <w:rPr>
            <w:rStyle w:val="Hyperlink"/>
            <w:rFonts w:ascii="Times New Roman" w:hAnsi="Times New Roman" w:cs="Times New Roman"/>
            <w:noProof/>
            <w:sz w:val="24"/>
            <w:szCs w:val="24"/>
          </w:rPr>
          <w:t>6.</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Application Configuration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_Toc476037137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12</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left" w:pos="630"/>
          <w:tab w:val="right" w:leader="dot" w:pos="8522"/>
        </w:tabs>
        <w:rPr>
          <w:rFonts w:ascii="Times New Roman" w:eastAsiaTheme="minorEastAsia" w:hAnsi="Times New Roman" w:cs="Times New Roman"/>
          <w:noProof/>
          <w:sz w:val="24"/>
          <w:szCs w:val="24"/>
          <w:lang w:eastAsia="en-US"/>
        </w:rPr>
      </w:pPr>
      <w:hyperlink w:anchor="_Toc476037138" w:history="1">
        <w:r w:rsidR="007B1B02" w:rsidRPr="007B1B02">
          <w:rPr>
            <w:rStyle w:val="Hyperlink"/>
            <w:rFonts w:ascii="Times New Roman" w:hAnsi="Times New Roman" w:cs="Times New Roman"/>
            <w:noProof/>
            <w:sz w:val="24"/>
            <w:szCs w:val="24"/>
          </w:rPr>
          <w:t>7.</w:t>
        </w:r>
        <w:r w:rsidR="007B1B02" w:rsidRPr="007B1B02">
          <w:rPr>
            <w:rFonts w:ascii="Times New Roman" w:eastAsiaTheme="minorEastAsia" w:hAnsi="Times New Roman" w:cs="Times New Roman"/>
            <w:noProof/>
            <w:sz w:val="24"/>
            <w:szCs w:val="24"/>
            <w:lang w:eastAsia="en-US"/>
          </w:rPr>
          <w:tab/>
        </w:r>
        <w:r w:rsidR="007B1B02" w:rsidRPr="007B1B02">
          <w:rPr>
            <w:rStyle w:val="Hyperlink"/>
            <w:rFonts w:ascii="Times New Roman" w:hAnsi="Times New Roman" w:cs="Times New Roman"/>
            <w:noProof/>
            <w:sz w:val="24"/>
            <w:szCs w:val="24"/>
          </w:rPr>
          <w:t>Conclusion</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_Toc476037138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13</w:t>
        </w:r>
        <w:r w:rsidR="007B1B02" w:rsidRPr="007B1B02">
          <w:rPr>
            <w:rFonts w:ascii="Times New Roman" w:hAnsi="Times New Roman" w:cs="Times New Roman"/>
            <w:noProof/>
            <w:webHidden/>
            <w:sz w:val="24"/>
            <w:szCs w:val="24"/>
          </w:rPr>
          <w:fldChar w:fldCharType="end"/>
        </w:r>
      </w:hyperlink>
    </w:p>
    <w:p w:rsidR="007B1B02" w:rsidRPr="007B1B02" w:rsidRDefault="00D55042">
      <w:pPr>
        <w:pStyle w:val="TOC1"/>
        <w:tabs>
          <w:tab w:val="right" w:leader="dot" w:pos="8522"/>
        </w:tabs>
        <w:rPr>
          <w:rFonts w:ascii="Times New Roman" w:eastAsiaTheme="minorEastAsia" w:hAnsi="Times New Roman" w:cs="Times New Roman"/>
          <w:noProof/>
          <w:sz w:val="24"/>
          <w:szCs w:val="24"/>
          <w:lang w:eastAsia="en-US"/>
        </w:rPr>
      </w:pPr>
      <w:hyperlink w:anchor="_Toc476037139" w:history="1">
        <w:r w:rsidR="007B1B02" w:rsidRPr="007B1B02">
          <w:rPr>
            <w:rStyle w:val="Hyperlink"/>
            <w:rFonts w:ascii="Times New Roman" w:hAnsi="Times New Roman" w:cs="Times New Roman"/>
            <w:noProof/>
            <w:sz w:val="24"/>
            <w:szCs w:val="24"/>
          </w:rPr>
          <w:t>Tables and Figures</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_Toc476037139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15</w:t>
        </w:r>
        <w:r w:rsidR="007B1B02" w:rsidRPr="007B1B02">
          <w:rPr>
            <w:rFonts w:ascii="Times New Roman" w:hAnsi="Times New Roman" w:cs="Times New Roman"/>
            <w:noProof/>
            <w:webHidden/>
            <w:sz w:val="24"/>
            <w:szCs w:val="24"/>
          </w:rPr>
          <w:fldChar w:fldCharType="end"/>
        </w:r>
      </w:hyperlink>
    </w:p>
    <w:p w:rsidR="007B1B02" w:rsidRDefault="00D55042">
      <w:pPr>
        <w:pStyle w:val="TOC1"/>
        <w:tabs>
          <w:tab w:val="right" w:leader="dot" w:pos="8522"/>
        </w:tabs>
        <w:rPr>
          <w:rFonts w:asciiTheme="minorHAnsi" w:eastAsiaTheme="minorEastAsia" w:hAnsiTheme="minorHAnsi" w:cstheme="minorBidi"/>
          <w:noProof/>
          <w:sz w:val="22"/>
          <w:szCs w:val="22"/>
          <w:lang w:eastAsia="en-US"/>
        </w:rPr>
      </w:pPr>
      <w:hyperlink w:anchor="_Toc476037140" w:history="1">
        <w:r w:rsidR="007B1B02" w:rsidRPr="007B1B02">
          <w:rPr>
            <w:rStyle w:val="Hyperlink"/>
            <w:rFonts w:ascii="Times New Roman" w:hAnsi="Times New Roman" w:cs="Times New Roman"/>
            <w:noProof/>
            <w:sz w:val="24"/>
            <w:szCs w:val="24"/>
          </w:rPr>
          <w:t>Indexes</w:t>
        </w:r>
        <w:r w:rsidR="007B1B02" w:rsidRPr="007B1B02">
          <w:rPr>
            <w:rFonts w:ascii="Times New Roman" w:hAnsi="Times New Roman" w:cs="Times New Roman"/>
            <w:noProof/>
            <w:webHidden/>
            <w:sz w:val="24"/>
            <w:szCs w:val="24"/>
          </w:rPr>
          <w:tab/>
        </w:r>
        <w:r w:rsidR="007B1B02" w:rsidRPr="007B1B02">
          <w:rPr>
            <w:rFonts w:ascii="Times New Roman" w:hAnsi="Times New Roman" w:cs="Times New Roman"/>
            <w:noProof/>
            <w:webHidden/>
            <w:sz w:val="24"/>
            <w:szCs w:val="24"/>
          </w:rPr>
          <w:fldChar w:fldCharType="begin"/>
        </w:r>
        <w:r w:rsidR="007B1B02" w:rsidRPr="007B1B02">
          <w:rPr>
            <w:rFonts w:ascii="Times New Roman" w:hAnsi="Times New Roman" w:cs="Times New Roman"/>
            <w:noProof/>
            <w:webHidden/>
            <w:sz w:val="24"/>
            <w:szCs w:val="24"/>
          </w:rPr>
          <w:instrText xml:space="preserve"> PAGEREF _Toc476037140 \h </w:instrText>
        </w:r>
        <w:r w:rsidR="007B1B02" w:rsidRPr="007B1B02">
          <w:rPr>
            <w:rFonts w:ascii="Times New Roman" w:hAnsi="Times New Roman" w:cs="Times New Roman"/>
            <w:noProof/>
            <w:webHidden/>
            <w:sz w:val="24"/>
            <w:szCs w:val="24"/>
          </w:rPr>
        </w:r>
        <w:r w:rsidR="007B1B02" w:rsidRPr="007B1B02">
          <w:rPr>
            <w:rFonts w:ascii="Times New Roman" w:hAnsi="Times New Roman" w:cs="Times New Roman"/>
            <w:noProof/>
            <w:webHidden/>
            <w:sz w:val="24"/>
            <w:szCs w:val="24"/>
          </w:rPr>
          <w:fldChar w:fldCharType="separate"/>
        </w:r>
        <w:r w:rsidR="007B1B02" w:rsidRPr="007B1B02">
          <w:rPr>
            <w:rFonts w:ascii="Times New Roman" w:hAnsi="Times New Roman" w:cs="Times New Roman"/>
            <w:noProof/>
            <w:webHidden/>
            <w:sz w:val="24"/>
            <w:szCs w:val="24"/>
          </w:rPr>
          <w:t>16</w:t>
        </w:r>
        <w:r w:rsidR="007B1B02" w:rsidRPr="007B1B02">
          <w:rPr>
            <w:rFonts w:ascii="Times New Roman" w:hAnsi="Times New Roman" w:cs="Times New Roman"/>
            <w:noProof/>
            <w:webHidden/>
            <w:sz w:val="24"/>
            <w:szCs w:val="24"/>
          </w:rPr>
          <w:fldChar w:fldCharType="end"/>
        </w:r>
      </w:hyperlink>
    </w:p>
    <w:p w:rsidR="009C27C6" w:rsidRPr="00845632" w:rsidRDefault="00EC082F">
      <w:pPr>
        <w:rPr>
          <w:rFonts w:ascii="Times New Roman" w:hAnsi="Times New Roman" w:cs="Times New Roman"/>
        </w:rPr>
      </w:pPr>
      <w:r w:rsidRPr="00845632">
        <w:rPr>
          <w:rFonts w:ascii="Times New Roman" w:hAnsi="Times New Roman" w:cs="Times New Roman"/>
        </w:rPr>
        <w:fldChar w:fldCharType="end"/>
      </w:r>
    </w:p>
    <w:p w:rsidR="002145C0" w:rsidRPr="00845632" w:rsidRDefault="00532F4C" w:rsidP="008F298D">
      <w:pPr>
        <w:ind w:right="566"/>
        <w:rPr>
          <w:rFonts w:ascii="Times New Roman" w:hAnsi="Times New Roman" w:cs="Times New Roman"/>
        </w:rPr>
      </w:pPr>
      <w:r w:rsidRPr="00845632">
        <w:rPr>
          <w:rFonts w:ascii="Times New Roman" w:hAnsi="Times New Roman" w:cs="Times New Roman"/>
        </w:rPr>
        <w:br w:type="page"/>
      </w:r>
    </w:p>
    <w:p w:rsidR="00532F4C" w:rsidRPr="00845632" w:rsidRDefault="00532F4C" w:rsidP="002145C0">
      <w:pPr>
        <w:pStyle w:val="Title"/>
        <w:rPr>
          <w:rFonts w:ascii="Times New Roman" w:hAnsi="Times New Roman" w:cs="Times New Roman"/>
        </w:rPr>
      </w:pPr>
      <w:bookmarkStart w:id="7" w:name="_Toc113612755"/>
      <w:r w:rsidRPr="00845632">
        <w:rPr>
          <w:rFonts w:ascii="Times New Roman" w:hAnsi="Times New Roman" w:cs="Times New Roman"/>
        </w:rPr>
        <w:lastRenderedPageBreak/>
        <w:t>Table of Contents</w:t>
      </w:r>
      <w:bookmarkEnd w:id="7"/>
    </w:p>
    <w:p w:rsidR="00FB3E34" w:rsidRPr="00FB3E34" w:rsidRDefault="00EC082F">
      <w:pPr>
        <w:pStyle w:val="TOC1"/>
        <w:tabs>
          <w:tab w:val="right" w:leader="dot" w:pos="8522"/>
        </w:tabs>
        <w:rPr>
          <w:rFonts w:eastAsiaTheme="minorEastAsia"/>
          <w:noProof/>
          <w:sz w:val="22"/>
          <w:szCs w:val="22"/>
          <w:lang w:eastAsia="en-US"/>
        </w:rPr>
      </w:pPr>
      <w:r w:rsidRPr="00FB3E34">
        <w:rPr>
          <w:sz w:val="22"/>
          <w:szCs w:val="22"/>
        </w:rPr>
        <w:fldChar w:fldCharType="begin"/>
      </w:r>
      <w:r w:rsidR="00D12E46" w:rsidRPr="00FB3E34">
        <w:rPr>
          <w:sz w:val="22"/>
          <w:szCs w:val="22"/>
        </w:rPr>
        <w:instrText xml:space="preserve"> TOC \o "2-3" \h \z \t "Heading 1,1" </w:instrText>
      </w:r>
      <w:r w:rsidRPr="00FB3E34">
        <w:rPr>
          <w:sz w:val="22"/>
          <w:szCs w:val="22"/>
        </w:rPr>
        <w:fldChar w:fldCharType="separate"/>
      </w:r>
      <w:hyperlink w:anchor="_Toc428347658" w:history="1">
        <w:r w:rsidR="00FB3E34" w:rsidRPr="00FB3E34">
          <w:rPr>
            <w:rStyle w:val="Hyperlink"/>
            <w:noProof/>
            <w:sz w:val="22"/>
            <w:szCs w:val="22"/>
          </w:rPr>
          <w:t>Acknowledge</w:t>
        </w:r>
        <w:r w:rsidR="00FB3E34" w:rsidRPr="00FB3E34">
          <w:rPr>
            <w:noProof/>
            <w:webHidden/>
            <w:sz w:val="22"/>
            <w:szCs w:val="22"/>
          </w:rPr>
          <w:tab/>
        </w:r>
        <w:r w:rsidRPr="00FB3E34">
          <w:rPr>
            <w:noProof/>
            <w:webHidden/>
            <w:sz w:val="22"/>
            <w:szCs w:val="22"/>
          </w:rPr>
          <w:fldChar w:fldCharType="begin"/>
        </w:r>
        <w:r w:rsidR="00FB3E34" w:rsidRPr="00FB3E34">
          <w:rPr>
            <w:noProof/>
            <w:webHidden/>
            <w:sz w:val="22"/>
            <w:szCs w:val="22"/>
          </w:rPr>
          <w:instrText xml:space="preserve"> PAGEREF _Toc428347658 \h </w:instrText>
        </w:r>
        <w:r w:rsidRPr="00FB3E34">
          <w:rPr>
            <w:noProof/>
            <w:webHidden/>
            <w:sz w:val="22"/>
            <w:szCs w:val="22"/>
          </w:rPr>
        </w:r>
        <w:r w:rsidRPr="00FB3E34">
          <w:rPr>
            <w:noProof/>
            <w:webHidden/>
            <w:sz w:val="22"/>
            <w:szCs w:val="22"/>
          </w:rPr>
          <w:fldChar w:fldCharType="separate"/>
        </w:r>
        <w:r w:rsidR="00FB3E34" w:rsidRPr="00FB3E34">
          <w:rPr>
            <w:noProof/>
            <w:webHidden/>
            <w:sz w:val="22"/>
            <w:szCs w:val="22"/>
          </w:rPr>
          <w:t>5</w:t>
        </w:r>
        <w:r w:rsidRPr="00FB3E34">
          <w:rPr>
            <w:noProof/>
            <w:webHidden/>
            <w:sz w:val="22"/>
            <w:szCs w:val="22"/>
          </w:rPr>
          <w:fldChar w:fldCharType="end"/>
        </w:r>
      </w:hyperlink>
    </w:p>
    <w:p w:rsidR="00FB3E34" w:rsidRPr="00FB3E34" w:rsidRDefault="00D55042">
      <w:pPr>
        <w:pStyle w:val="TOC1"/>
        <w:tabs>
          <w:tab w:val="right" w:leader="dot" w:pos="8522"/>
        </w:tabs>
        <w:rPr>
          <w:rFonts w:eastAsiaTheme="minorEastAsia"/>
          <w:noProof/>
          <w:sz w:val="22"/>
          <w:szCs w:val="22"/>
          <w:lang w:eastAsia="en-US"/>
        </w:rPr>
      </w:pPr>
      <w:hyperlink w:anchor="_Toc428347659" w:history="1">
        <w:r w:rsidR="00FB3E34" w:rsidRPr="00FB3E34">
          <w:rPr>
            <w:rStyle w:val="Hyperlink"/>
            <w:noProof/>
            <w:sz w:val="22"/>
            <w:szCs w:val="22"/>
          </w:rPr>
          <w:t>Abstract</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_Toc428347659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6</w:t>
        </w:r>
        <w:r w:rsidR="00EC082F" w:rsidRPr="00FB3E34">
          <w:rPr>
            <w:noProof/>
            <w:webHidden/>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60" w:history="1">
        <w:r w:rsidR="00FB3E34" w:rsidRPr="00FB3E34">
          <w:rPr>
            <w:rStyle w:val="Hyperlink"/>
            <w:noProof/>
            <w:sz w:val="22"/>
            <w:szCs w:val="22"/>
          </w:rPr>
          <w:t>1.</w:t>
        </w:r>
        <w:r w:rsidR="00FB3E34" w:rsidRPr="00FB3E34">
          <w:rPr>
            <w:rFonts w:eastAsiaTheme="minorEastAsia"/>
            <w:noProof/>
            <w:sz w:val="22"/>
            <w:szCs w:val="22"/>
            <w:lang w:eastAsia="en-US"/>
          </w:rPr>
          <w:tab/>
        </w:r>
        <w:r w:rsidR="00FB3E34" w:rsidRPr="00FB3E34">
          <w:rPr>
            <w:rStyle w:val="Hyperlink"/>
            <w:noProof/>
            <w:sz w:val="22"/>
            <w:szCs w:val="22"/>
          </w:rPr>
          <w:t>Introduction</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_Toc428347660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7</w:t>
        </w:r>
        <w:r w:rsidR="00EC082F" w:rsidRPr="00FB3E34">
          <w:rPr>
            <w:noProof/>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61" w:history="1">
        <w:r w:rsidR="00FB3E34" w:rsidRPr="00FB3E34">
          <w:rPr>
            <w:rStyle w:val="Hyperlink"/>
            <w:sz w:val="22"/>
            <w:szCs w:val="22"/>
          </w:rPr>
          <w:t>1.1.</w:t>
        </w:r>
        <w:r w:rsidR="00FB3E34" w:rsidRPr="00FB3E34">
          <w:rPr>
            <w:rFonts w:eastAsiaTheme="minorEastAsia"/>
            <w:sz w:val="22"/>
            <w:szCs w:val="22"/>
            <w:lang w:eastAsia="en-US"/>
          </w:rPr>
          <w:tab/>
        </w:r>
        <w:r w:rsidR="00FB3E34" w:rsidRPr="00FB3E34">
          <w:rPr>
            <w:rStyle w:val="Hyperlink"/>
            <w:sz w:val="22"/>
            <w:szCs w:val="22"/>
          </w:rPr>
          <w:t>Introduction</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_Toc428347661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7</w:t>
        </w:r>
        <w:r w:rsidR="00EC082F" w:rsidRPr="00FB3E34">
          <w:rPr>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62" w:history="1">
        <w:r w:rsidR="00FB3E34" w:rsidRPr="00FB3E34">
          <w:rPr>
            <w:rStyle w:val="Hyperlink"/>
            <w:sz w:val="22"/>
            <w:szCs w:val="22"/>
          </w:rPr>
          <w:t>1.2.</w:t>
        </w:r>
        <w:r w:rsidR="00FB3E34" w:rsidRPr="00FB3E34">
          <w:rPr>
            <w:rFonts w:eastAsiaTheme="minorEastAsia"/>
            <w:sz w:val="22"/>
            <w:szCs w:val="22"/>
            <w:lang w:eastAsia="en-US"/>
          </w:rPr>
          <w:tab/>
        </w:r>
        <w:r w:rsidR="00FB3E34" w:rsidRPr="00FB3E34">
          <w:rPr>
            <w:rStyle w:val="Hyperlink"/>
            <w:sz w:val="22"/>
            <w:szCs w:val="22"/>
          </w:rPr>
          <w:t>Objectives of the System</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_Toc428347662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8</w:t>
        </w:r>
        <w:r w:rsidR="00EC082F" w:rsidRPr="00FB3E34">
          <w:rPr>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66" w:history="1">
        <w:r w:rsidR="001E2AB5">
          <w:rPr>
            <w:rStyle w:val="Hyperlink"/>
            <w:sz w:val="22"/>
            <w:szCs w:val="22"/>
          </w:rPr>
          <w:t>1.3</w:t>
        </w:r>
        <w:r w:rsidR="00FB3E34" w:rsidRPr="00FB3E34">
          <w:rPr>
            <w:rStyle w:val="Hyperlink"/>
            <w:sz w:val="22"/>
            <w:szCs w:val="22"/>
          </w:rPr>
          <w:t>.</w:t>
        </w:r>
        <w:r w:rsidR="00FB3E34" w:rsidRPr="00FB3E34">
          <w:rPr>
            <w:rFonts w:eastAsiaTheme="minorEastAsia"/>
            <w:sz w:val="22"/>
            <w:szCs w:val="22"/>
            <w:lang w:eastAsia="en-US"/>
          </w:rPr>
          <w:tab/>
        </w:r>
        <w:r w:rsidR="00FB3E34" w:rsidRPr="00FB3E34">
          <w:rPr>
            <w:rStyle w:val="Hyperlink"/>
            <w:sz w:val="22"/>
            <w:szCs w:val="22"/>
          </w:rPr>
          <w:t>Requirement</w:t>
        </w:r>
        <w:r w:rsidR="00241516">
          <w:rPr>
            <w:rStyle w:val="Hyperlink"/>
            <w:sz w:val="22"/>
            <w:szCs w:val="22"/>
          </w:rPr>
          <w:t>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_Toc428347666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9</w:t>
        </w:r>
        <w:r w:rsidR="00EC082F" w:rsidRPr="00FB3E34">
          <w:rPr>
            <w:webHidden/>
            <w:sz w:val="22"/>
            <w:szCs w:val="22"/>
          </w:rPr>
          <w:fldChar w:fldCharType="end"/>
        </w:r>
      </w:hyperlink>
    </w:p>
    <w:p w:rsidR="00CC4603" w:rsidRPr="00FB3E34" w:rsidRDefault="00D55042" w:rsidP="00CC4603">
      <w:pPr>
        <w:pStyle w:val="TOC2"/>
        <w:tabs>
          <w:tab w:val="left" w:pos="630"/>
        </w:tabs>
        <w:rPr>
          <w:rFonts w:eastAsiaTheme="minorEastAsia"/>
          <w:sz w:val="22"/>
          <w:szCs w:val="22"/>
          <w:lang w:eastAsia="en-US"/>
        </w:rPr>
      </w:pPr>
      <w:hyperlink w:anchor="_Toc428347666" w:history="1">
        <w:r w:rsidR="00CC4603">
          <w:rPr>
            <w:rStyle w:val="Hyperlink"/>
            <w:sz w:val="22"/>
            <w:szCs w:val="22"/>
          </w:rPr>
          <w:t>1.4</w:t>
        </w:r>
        <w:r w:rsidR="00CC4603" w:rsidRPr="00FB3E34">
          <w:rPr>
            <w:rStyle w:val="Hyperlink"/>
            <w:sz w:val="22"/>
            <w:szCs w:val="22"/>
          </w:rPr>
          <w:t>.</w:t>
        </w:r>
        <w:r w:rsidR="00CC4603" w:rsidRPr="00FB3E34">
          <w:rPr>
            <w:rFonts w:eastAsiaTheme="minorEastAsia"/>
            <w:sz w:val="22"/>
            <w:szCs w:val="22"/>
            <w:lang w:eastAsia="en-US"/>
          </w:rPr>
          <w:tab/>
        </w:r>
        <w:r w:rsidR="00CC4603">
          <w:rPr>
            <w:rStyle w:val="Hyperlink"/>
            <w:sz w:val="22"/>
            <w:szCs w:val="22"/>
          </w:rPr>
          <w:t>Problem statement</w:t>
        </w:r>
        <w:r w:rsidR="00CC4603" w:rsidRPr="00FB3E34">
          <w:rPr>
            <w:webHidden/>
            <w:sz w:val="22"/>
            <w:szCs w:val="22"/>
          </w:rPr>
          <w:tab/>
        </w:r>
        <w:r w:rsidR="00CC4603" w:rsidRPr="00FB3E34">
          <w:rPr>
            <w:webHidden/>
            <w:sz w:val="22"/>
            <w:szCs w:val="22"/>
          </w:rPr>
          <w:fldChar w:fldCharType="begin"/>
        </w:r>
        <w:r w:rsidR="00CC4603" w:rsidRPr="00FB3E34">
          <w:rPr>
            <w:webHidden/>
            <w:sz w:val="22"/>
            <w:szCs w:val="22"/>
          </w:rPr>
          <w:instrText xml:space="preserve"> PAGEREF _Toc428347666 \h </w:instrText>
        </w:r>
        <w:r w:rsidR="00CC4603" w:rsidRPr="00FB3E34">
          <w:rPr>
            <w:webHidden/>
            <w:sz w:val="22"/>
            <w:szCs w:val="22"/>
          </w:rPr>
        </w:r>
        <w:r w:rsidR="00CC4603" w:rsidRPr="00FB3E34">
          <w:rPr>
            <w:webHidden/>
            <w:sz w:val="22"/>
            <w:szCs w:val="22"/>
          </w:rPr>
          <w:fldChar w:fldCharType="separate"/>
        </w:r>
        <w:r w:rsidR="00CC4603" w:rsidRPr="00FB3E34">
          <w:rPr>
            <w:webHidden/>
            <w:sz w:val="22"/>
            <w:szCs w:val="22"/>
          </w:rPr>
          <w:t>9</w:t>
        </w:r>
        <w:r w:rsidR="00CC4603" w:rsidRPr="00FB3E34">
          <w:rPr>
            <w:webHidden/>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67" w:history="1">
        <w:r w:rsidR="00FB3E34" w:rsidRPr="00FB3E34">
          <w:rPr>
            <w:rStyle w:val="Hyperlink"/>
            <w:noProof/>
            <w:sz w:val="22"/>
            <w:szCs w:val="22"/>
          </w:rPr>
          <w:t>2.</w:t>
        </w:r>
        <w:r w:rsidR="00FB3E34" w:rsidRPr="00FB3E34">
          <w:rPr>
            <w:rFonts w:eastAsiaTheme="minorEastAsia"/>
            <w:noProof/>
            <w:sz w:val="22"/>
            <w:szCs w:val="22"/>
            <w:lang w:eastAsia="en-US"/>
          </w:rPr>
          <w:tab/>
        </w:r>
        <w:r w:rsidR="00FB3E34" w:rsidRPr="00FB3E34">
          <w:rPr>
            <w:rStyle w:val="Hyperlink"/>
            <w:noProof/>
            <w:sz w:val="22"/>
            <w:szCs w:val="22"/>
          </w:rPr>
          <w:t>Project Specification</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_Toc428347667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9</w:t>
        </w:r>
        <w:r w:rsidR="00EC082F" w:rsidRPr="00FB3E34">
          <w:rPr>
            <w:noProof/>
            <w:webHidden/>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68" w:history="1">
        <w:r w:rsidR="00FB3E34" w:rsidRPr="00CC4603">
          <w:rPr>
            <w:rStyle w:val="Hyperlink"/>
            <w:color w:val="FF0000"/>
            <w:sz w:val="22"/>
            <w:szCs w:val="22"/>
          </w:rPr>
          <w:t>2.1.</w:t>
        </w:r>
        <w:r w:rsidR="00FB3E34" w:rsidRPr="00CC4603">
          <w:rPr>
            <w:rFonts w:eastAsiaTheme="minorEastAsia"/>
            <w:color w:val="FF0000"/>
            <w:sz w:val="22"/>
            <w:szCs w:val="22"/>
            <w:lang w:eastAsia="en-US"/>
          </w:rPr>
          <w:tab/>
        </w:r>
        <w:r w:rsidR="0004174E"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_Toc428347668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9</w:t>
        </w:r>
        <w:r w:rsidR="00EC082F" w:rsidRPr="00CC4603">
          <w:rPr>
            <w:webHidden/>
            <w:color w:val="FF0000"/>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69" w:history="1">
        <w:r w:rsidR="00FB3E34" w:rsidRPr="00CC4603">
          <w:rPr>
            <w:rStyle w:val="Hyperlink"/>
            <w:color w:val="FF0000"/>
            <w:sz w:val="22"/>
            <w:szCs w:val="22"/>
          </w:rPr>
          <w:t>2.2.</w:t>
        </w:r>
        <w:r w:rsidR="00FB3E34" w:rsidRPr="00CC4603">
          <w:rPr>
            <w:rFonts w:eastAsiaTheme="minorEastAsia"/>
            <w:color w:val="FF0000"/>
            <w:sz w:val="22"/>
            <w:szCs w:val="22"/>
            <w:lang w:eastAsia="en-US"/>
          </w:rPr>
          <w:tab/>
        </w:r>
        <w:r w:rsidR="0004174E"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_Toc428347669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10</w:t>
        </w:r>
        <w:r w:rsidR="00EC082F" w:rsidRPr="00CC4603">
          <w:rPr>
            <w:webHidden/>
            <w:color w:val="FF0000"/>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71" w:history="1">
        <w:r w:rsidR="00FB3E34" w:rsidRPr="00FB3E34">
          <w:rPr>
            <w:rStyle w:val="Hyperlink"/>
            <w:noProof/>
            <w:sz w:val="22"/>
            <w:szCs w:val="22"/>
          </w:rPr>
          <w:t>3.</w:t>
        </w:r>
        <w:r w:rsidR="00FB3E34" w:rsidRPr="00FB3E34">
          <w:rPr>
            <w:rFonts w:eastAsiaTheme="minorEastAsia"/>
            <w:noProof/>
            <w:sz w:val="22"/>
            <w:szCs w:val="22"/>
            <w:lang w:eastAsia="en-US"/>
          </w:rPr>
          <w:tab/>
        </w:r>
        <w:r w:rsidR="0004174E">
          <w:rPr>
            <w:rStyle w:val="Hyperlink"/>
            <w:noProof/>
            <w:sz w:val="22"/>
            <w:szCs w:val="22"/>
          </w:rPr>
          <w:t>Background Theory</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_Toc428347671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10</w:t>
        </w:r>
        <w:r w:rsidR="00EC082F" w:rsidRPr="00FB3E34">
          <w:rPr>
            <w:noProof/>
            <w:webHidden/>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72" w:history="1">
        <w:r w:rsidR="00FB3E34" w:rsidRPr="00CC4603">
          <w:rPr>
            <w:rStyle w:val="Hyperlink"/>
            <w:color w:val="FF0000"/>
            <w:sz w:val="22"/>
            <w:szCs w:val="22"/>
          </w:rPr>
          <w:t>3.1.</w:t>
        </w:r>
        <w:r w:rsidR="00FB3E34" w:rsidRPr="00CC4603">
          <w:rPr>
            <w:rFonts w:eastAsiaTheme="minorEastAsia"/>
            <w:color w:val="FF0000"/>
            <w:sz w:val="22"/>
            <w:szCs w:val="22"/>
            <w:lang w:eastAsia="en-US"/>
          </w:rPr>
          <w:tab/>
        </w:r>
        <w:r w:rsidR="0004174E"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_Toc428347672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10</w:t>
        </w:r>
        <w:r w:rsidR="00EC082F" w:rsidRPr="00CC4603">
          <w:rPr>
            <w:webHidden/>
            <w:color w:val="FF0000"/>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73" w:history="1">
        <w:r w:rsidR="00FB3E34" w:rsidRPr="00CC4603">
          <w:rPr>
            <w:rStyle w:val="Hyperlink"/>
            <w:color w:val="FF0000"/>
            <w:sz w:val="22"/>
            <w:szCs w:val="22"/>
          </w:rPr>
          <w:t>3.2.</w:t>
        </w:r>
        <w:r w:rsidR="00FB3E34" w:rsidRPr="00CC4603">
          <w:rPr>
            <w:rFonts w:eastAsiaTheme="minorEastAsia"/>
            <w:color w:val="FF0000"/>
            <w:sz w:val="22"/>
            <w:szCs w:val="22"/>
            <w:lang w:eastAsia="en-US"/>
          </w:rPr>
          <w:tab/>
        </w:r>
        <w:r w:rsidR="0004174E"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_Toc428347673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11</w:t>
        </w:r>
        <w:r w:rsidR="00EC082F" w:rsidRPr="00CC4603">
          <w:rPr>
            <w:webHidden/>
            <w:color w:val="FF0000"/>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74" w:history="1">
        <w:r w:rsidR="00FB3E34" w:rsidRPr="00CC4603">
          <w:rPr>
            <w:rStyle w:val="Hyperlink"/>
            <w:color w:val="FF0000"/>
            <w:sz w:val="22"/>
            <w:szCs w:val="22"/>
          </w:rPr>
          <w:t>3.3.</w:t>
        </w:r>
        <w:r w:rsidR="00FB3E34" w:rsidRPr="00CC4603">
          <w:rPr>
            <w:rFonts w:eastAsiaTheme="minorEastAsia"/>
            <w:color w:val="FF0000"/>
            <w:sz w:val="22"/>
            <w:szCs w:val="22"/>
            <w:lang w:eastAsia="en-US"/>
          </w:rPr>
          <w:tab/>
        </w:r>
        <w:r w:rsidR="0004174E"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_Toc428347674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11</w:t>
        </w:r>
        <w:r w:rsidR="00EC082F" w:rsidRPr="00CC4603">
          <w:rPr>
            <w:webHidden/>
            <w:color w:val="FF0000"/>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75" w:history="1">
        <w:r w:rsidR="00FB3E34" w:rsidRPr="00FB3E34">
          <w:rPr>
            <w:rStyle w:val="Hyperlink"/>
            <w:noProof/>
            <w:sz w:val="22"/>
            <w:szCs w:val="22"/>
          </w:rPr>
          <w:t>4.</w:t>
        </w:r>
        <w:r w:rsidR="00FB3E34" w:rsidRPr="00FB3E34">
          <w:rPr>
            <w:rFonts w:eastAsiaTheme="minorEastAsia"/>
            <w:noProof/>
            <w:sz w:val="22"/>
            <w:szCs w:val="22"/>
            <w:lang w:eastAsia="en-US"/>
          </w:rPr>
          <w:tab/>
        </w:r>
        <w:r w:rsidR="00FB3E34" w:rsidRPr="00FB3E34">
          <w:rPr>
            <w:rStyle w:val="Hyperlink"/>
            <w:noProof/>
            <w:sz w:val="22"/>
            <w:szCs w:val="22"/>
          </w:rPr>
          <w:t>Design</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_Toc428347675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11</w:t>
        </w:r>
        <w:r w:rsidR="00EC082F" w:rsidRPr="00FB3E34">
          <w:rPr>
            <w:noProof/>
            <w:webHidden/>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76" w:history="1">
        <w:r w:rsidR="00FB3E34" w:rsidRPr="00CC4603">
          <w:rPr>
            <w:rStyle w:val="Hyperlink"/>
            <w:color w:val="FF0000"/>
            <w:sz w:val="22"/>
            <w:szCs w:val="22"/>
          </w:rPr>
          <w:t>4.1.</w:t>
        </w:r>
        <w:r w:rsidR="00FB3E34" w:rsidRPr="00CC4603">
          <w:rPr>
            <w:rFonts w:eastAsiaTheme="minorEastAsia"/>
            <w:color w:val="FF0000"/>
            <w:sz w:val="22"/>
            <w:szCs w:val="22"/>
            <w:lang w:eastAsia="en-US"/>
          </w:rPr>
          <w:tab/>
        </w:r>
        <w:r w:rsidR="00CC4603"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_Toc428347676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11</w:t>
        </w:r>
        <w:r w:rsidR="00EC082F" w:rsidRPr="00CC4603">
          <w:rPr>
            <w:webHidden/>
            <w:color w:val="FF0000"/>
            <w:sz w:val="22"/>
            <w:szCs w:val="22"/>
          </w:rPr>
          <w:fldChar w:fldCharType="end"/>
        </w:r>
      </w:hyperlink>
    </w:p>
    <w:p w:rsidR="00FB3E34" w:rsidRPr="00CC4603" w:rsidRDefault="00D55042">
      <w:pPr>
        <w:pStyle w:val="TOC2"/>
        <w:tabs>
          <w:tab w:val="left" w:pos="630"/>
        </w:tabs>
        <w:rPr>
          <w:rFonts w:eastAsiaTheme="minorEastAsia"/>
          <w:color w:val="FF0000"/>
          <w:sz w:val="22"/>
          <w:szCs w:val="22"/>
          <w:lang w:eastAsia="en-US"/>
        </w:rPr>
      </w:pPr>
      <w:hyperlink w:anchor="_Toc428347677" w:history="1">
        <w:r w:rsidR="00FB3E34" w:rsidRPr="00CC4603">
          <w:rPr>
            <w:rStyle w:val="Hyperlink"/>
            <w:color w:val="FF0000"/>
            <w:sz w:val="22"/>
            <w:szCs w:val="22"/>
          </w:rPr>
          <w:t>4.2.</w:t>
        </w:r>
        <w:r w:rsidR="00FB3E34" w:rsidRPr="00CC4603">
          <w:rPr>
            <w:rFonts w:eastAsiaTheme="minorEastAsia"/>
            <w:color w:val="FF0000"/>
            <w:sz w:val="22"/>
            <w:szCs w:val="22"/>
            <w:lang w:eastAsia="en-US"/>
          </w:rPr>
          <w:tab/>
        </w:r>
        <w:r w:rsidR="00CC4603" w:rsidRPr="00CC4603">
          <w:rPr>
            <w:rStyle w:val="Hyperlink"/>
            <w:color w:val="FF0000"/>
            <w:sz w:val="22"/>
            <w:szCs w:val="22"/>
          </w:rPr>
          <w:t>please fills concerned with your project</w:t>
        </w:r>
        <w:r w:rsidR="00FB3E34" w:rsidRPr="00CC4603">
          <w:rPr>
            <w:webHidden/>
            <w:color w:val="FF0000"/>
            <w:sz w:val="22"/>
            <w:szCs w:val="22"/>
          </w:rPr>
          <w:tab/>
        </w:r>
        <w:r w:rsidR="00EC082F" w:rsidRPr="00CC4603">
          <w:rPr>
            <w:webHidden/>
            <w:color w:val="FF0000"/>
            <w:sz w:val="22"/>
            <w:szCs w:val="22"/>
          </w:rPr>
          <w:fldChar w:fldCharType="begin"/>
        </w:r>
        <w:r w:rsidR="00FB3E34" w:rsidRPr="00CC4603">
          <w:rPr>
            <w:webHidden/>
            <w:color w:val="FF0000"/>
            <w:sz w:val="22"/>
            <w:szCs w:val="22"/>
          </w:rPr>
          <w:instrText xml:space="preserve"> PAGEREF _Toc428347677 \h </w:instrText>
        </w:r>
        <w:r w:rsidR="00EC082F" w:rsidRPr="00CC4603">
          <w:rPr>
            <w:webHidden/>
            <w:color w:val="FF0000"/>
            <w:sz w:val="22"/>
            <w:szCs w:val="22"/>
          </w:rPr>
        </w:r>
        <w:r w:rsidR="00EC082F" w:rsidRPr="00CC4603">
          <w:rPr>
            <w:webHidden/>
            <w:color w:val="FF0000"/>
            <w:sz w:val="22"/>
            <w:szCs w:val="22"/>
          </w:rPr>
          <w:fldChar w:fldCharType="separate"/>
        </w:r>
        <w:r w:rsidR="00FB3E34" w:rsidRPr="00CC4603">
          <w:rPr>
            <w:webHidden/>
            <w:color w:val="FF0000"/>
            <w:sz w:val="22"/>
            <w:szCs w:val="22"/>
          </w:rPr>
          <w:t>12</w:t>
        </w:r>
        <w:r w:rsidR="00EC082F" w:rsidRPr="00CC4603">
          <w:rPr>
            <w:webHidden/>
            <w:color w:val="FF0000"/>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78" w:history="1">
        <w:r w:rsidR="00FB3E34" w:rsidRPr="00FB3E34">
          <w:rPr>
            <w:rStyle w:val="Hyperlink"/>
            <w:noProof/>
            <w:sz w:val="22"/>
            <w:szCs w:val="22"/>
          </w:rPr>
          <w:t>5.</w:t>
        </w:r>
        <w:r w:rsidR="00FB3E34" w:rsidRPr="00FB3E34">
          <w:rPr>
            <w:rFonts w:eastAsiaTheme="minorEastAsia"/>
            <w:noProof/>
            <w:sz w:val="22"/>
            <w:szCs w:val="22"/>
            <w:lang w:eastAsia="en-US"/>
          </w:rPr>
          <w:tab/>
        </w:r>
        <w:r w:rsidR="00CC4603">
          <w:rPr>
            <w:rStyle w:val="Hyperlink"/>
            <w:noProof/>
            <w:sz w:val="22"/>
            <w:szCs w:val="22"/>
          </w:rPr>
          <w:t>Testing &amp; Expected outcomes</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_Toc428347678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12</w:t>
        </w:r>
        <w:r w:rsidR="00EC082F" w:rsidRPr="00FB3E34">
          <w:rPr>
            <w:noProof/>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79" w:history="1">
        <w:r w:rsidR="00FB3E34" w:rsidRPr="00FB3E34">
          <w:rPr>
            <w:rStyle w:val="Hyperlink"/>
            <w:sz w:val="22"/>
            <w:szCs w:val="22"/>
          </w:rPr>
          <w:t>5.1.</w:t>
        </w:r>
        <w:r w:rsidR="00FB3E34" w:rsidRPr="00FB3E34">
          <w:rPr>
            <w:rFonts w:eastAsiaTheme="minorEastAsia"/>
            <w:sz w:val="22"/>
            <w:szCs w:val="22"/>
            <w:lang w:eastAsia="en-US"/>
          </w:rPr>
          <w:tab/>
        </w:r>
        <w:r w:rsidR="00CC4603">
          <w:rPr>
            <w:rStyle w:val="Hyperlink"/>
            <w:sz w:val="22"/>
            <w:szCs w:val="22"/>
          </w:rPr>
          <w:t>Testing method</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_Toc428347679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12</w:t>
        </w:r>
        <w:r w:rsidR="00EC082F" w:rsidRPr="00FB3E34">
          <w:rPr>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80" w:history="1">
        <w:r w:rsidR="00FB3E34" w:rsidRPr="00FB3E34">
          <w:rPr>
            <w:rStyle w:val="Hyperlink"/>
            <w:sz w:val="22"/>
            <w:szCs w:val="22"/>
          </w:rPr>
          <w:t>5.2.</w:t>
        </w:r>
        <w:r w:rsidR="00FB3E34" w:rsidRPr="00FB3E34">
          <w:rPr>
            <w:rFonts w:eastAsiaTheme="minorEastAsia"/>
            <w:sz w:val="22"/>
            <w:szCs w:val="22"/>
            <w:lang w:eastAsia="en-US"/>
          </w:rPr>
          <w:tab/>
        </w:r>
        <w:r w:rsidR="00FB1012" w:rsidRPr="00FB1012">
          <w:rPr>
            <w:rStyle w:val="Hyperlink"/>
            <w:sz w:val="22"/>
            <w:szCs w:val="22"/>
          </w:rPr>
          <w:t>please fills concerned with your project</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_Toc428347680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12</w:t>
        </w:r>
        <w:r w:rsidR="00EC082F" w:rsidRPr="00FB3E34">
          <w:rPr>
            <w:webHidden/>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81" w:history="1">
        <w:r w:rsidR="00FB3E34" w:rsidRPr="00FB3E34">
          <w:rPr>
            <w:rStyle w:val="Hyperlink"/>
            <w:noProof/>
            <w:sz w:val="22"/>
            <w:szCs w:val="22"/>
          </w:rPr>
          <w:t>6.</w:t>
        </w:r>
        <w:r w:rsidR="00FB3E34" w:rsidRPr="00FB3E34">
          <w:rPr>
            <w:rFonts w:eastAsiaTheme="minorEastAsia"/>
            <w:noProof/>
            <w:sz w:val="22"/>
            <w:szCs w:val="22"/>
            <w:lang w:eastAsia="en-US"/>
          </w:rPr>
          <w:tab/>
        </w:r>
        <w:r w:rsidR="00FB3E34" w:rsidRPr="00FB3E34">
          <w:rPr>
            <w:rStyle w:val="Hyperlink"/>
            <w:noProof/>
            <w:sz w:val="22"/>
            <w:szCs w:val="22"/>
          </w:rPr>
          <w:t>Application Configuration</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_Toc428347681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13</w:t>
        </w:r>
        <w:r w:rsidR="00EC082F" w:rsidRPr="00FB3E34">
          <w:rPr>
            <w:noProof/>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82" w:history="1">
        <w:r w:rsidR="00FB3E34" w:rsidRPr="00FB3E34">
          <w:rPr>
            <w:rStyle w:val="Hyperlink"/>
            <w:sz w:val="22"/>
            <w:szCs w:val="22"/>
          </w:rPr>
          <w:t>6.1.</w:t>
        </w:r>
        <w:r w:rsidR="00FB3E34" w:rsidRPr="00FB3E34">
          <w:rPr>
            <w:rFonts w:eastAsiaTheme="minorEastAsia"/>
            <w:sz w:val="22"/>
            <w:szCs w:val="22"/>
            <w:lang w:eastAsia="en-US"/>
          </w:rPr>
          <w:tab/>
        </w:r>
        <w:r w:rsidR="00FB3E34" w:rsidRPr="00FB3E34">
          <w:rPr>
            <w:rStyle w:val="Hyperlink"/>
            <w:sz w:val="22"/>
            <w:szCs w:val="22"/>
          </w:rPr>
          <w:t>Web Application URLs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_Toc428347682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13</w:t>
        </w:r>
        <w:r w:rsidR="00EC082F" w:rsidRPr="00FB3E34">
          <w:rPr>
            <w:webHidden/>
            <w:sz w:val="22"/>
            <w:szCs w:val="22"/>
          </w:rPr>
          <w:fldChar w:fldCharType="end"/>
        </w:r>
      </w:hyperlink>
    </w:p>
    <w:p w:rsidR="00FB3E34" w:rsidRPr="00FB3E34" w:rsidRDefault="00D55042">
      <w:pPr>
        <w:pStyle w:val="TOC2"/>
        <w:tabs>
          <w:tab w:val="left" w:pos="630"/>
        </w:tabs>
        <w:rPr>
          <w:rFonts w:eastAsiaTheme="minorEastAsia"/>
          <w:sz w:val="22"/>
          <w:szCs w:val="22"/>
          <w:lang w:eastAsia="en-US"/>
        </w:rPr>
      </w:pPr>
      <w:hyperlink w:anchor="_Toc428347683" w:history="1">
        <w:r w:rsidR="00FB3E34" w:rsidRPr="00FB3E34">
          <w:rPr>
            <w:rStyle w:val="Hyperlink"/>
            <w:sz w:val="22"/>
            <w:szCs w:val="22"/>
          </w:rPr>
          <w:t>6.2.</w:t>
        </w:r>
        <w:r w:rsidR="00FB3E34" w:rsidRPr="00FB3E34">
          <w:rPr>
            <w:rFonts w:eastAsiaTheme="minorEastAsia"/>
            <w:sz w:val="22"/>
            <w:szCs w:val="22"/>
            <w:lang w:eastAsia="en-US"/>
          </w:rPr>
          <w:tab/>
        </w:r>
        <w:r w:rsidR="00FB3E34" w:rsidRPr="00FB3E34">
          <w:rPr>
            <w:rStyle w:val="Hyperlink"/>
            <w:sz w:val="22"/>
            <w:szCs w:val="22"/>
          </w:rPr>
          <w:t>Web Application Initialization Parameters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_Toc428347683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13</w:t>
        </w:r>
        <w:r w:rsidR="00EC082F" w:rsidRPr="00FB3E34">
          <w:rPr>
            <w:webHidden/>
            <w:sz w:val="22"/>
            <w:szCs w:val="22"/>
          </w:rPr>
          <w:fldChar w:fldCharType="end"/>
        </w:r>
      </w:hyperlink>
    </w:p>
    <w:p w:rsidR="00FB3E34" w:rsidRPr="00FB3E34" w:rsidRDefault="00D55042">
      <w:pPr>
        <w:pStyle w:val="TOC1"/>
        <w:tabs>
          <w:tab w:val="left" w:pos="630"/>
          <w:tab w:val="right" w:leader="dot" w:pos="8522"/>
        </w:tabs>
        <w:rPr>
          <w:rFonts w:eastAsiaTheme="minorEastAsia"/>
          <w:noProof/>
          <w:sz w:val="22"/>
          <w:szCs w:val="22"/>
          <w:lang w:eastAsia="en-US"/>
        </w:rPr>
      </w:pPr>
      <w:hyperlink w:anchor="_Toc428347684" w:history="1">
        <w:r w:rsidR="00FB3E34" w:rsidRPr="00FB3E34">
          <w:rPr>
            <w:rStyle w:val="Hyperlink"/>
            <w:noProof/>
            <w:sz w:val="22"/>
            <w:szCs w:val="22"/>
          </w:rPr>
          <w:t>7.</w:t>
        </w:r>
        <w:r w:rsidR="00FB3E34" w:rsidRPr="00FB3E34">
          <w:rPr>
            <w:rFonts w:eastAsiaTheme="minorEastAsia"/>
            <w:noProof/>
            <w:sz w:val="22"/>
            <w:szCs w:val="22"/>
            <w:lang w:eastAsia="en-US"/>
          </w:rPr>
          <w:tab/>
        </w:r>
        <w:r w:rsidR="00FB3E34" w:rsidRPr="00FB3E34">
          <w:rPr>
            <w:rStyle w:val="Hyperlink"/>
            <w:noProof/>
            <w:sz w:val="22"/>
            <w:szCs w:val="22"/>
          </w:rPr>
          <w:t>Conclusion</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_Toc428347684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14</w:t>
        </w:r>
        <w:r w:rsidR="00EC082F" w:rsidRPr="00FB3E34">
          <w:rPr>
            <w:noProof/>
            <w:webHidden/>
            <w:sz w:val="22"/>
            <w:szCs w:val="22"/>
          </w:rPr>
          <w:fldChar w:fldCharType="end"/>
        </w:r>
      </w:hyperlink>
    </w:p>
    <w:p w:rsidR="00FB3E34" w:rsidRPr="00FB3E34" w:rsidRDefault="00D55042">
      <w:pPr>
        <w:pStyle w:val="TOC1"/>
        <w:tabs>
          <w:tab w:val="right" w:leader="dot" w:pos="8522"/>
        </w:tabs>
        <w:rPr>
          <w:rFonts w:eastAsiaTheme="minorEastAsia"/>
          <w:noProof/>
          <w:sz w:val="22"/>
          <w:szCs w:val="22"/>
          <w:lang w:eastAsia="en-US"/>
        </w:rPr>
      </w:pPr>
      <w:hyperlink w:anchor="_Toc428347685" w:history="1">
        <w:r w:rsidR="00FB3E34" w:rsidRPr="00FB3E34">
          <w:rPr>
            <w:rStyle w:val="Hyperlink"/>
            <w:noProof/>
            <w:sz w:val="22"/>
            <w:szCs w:val="22"/>
          </w:rPr>
          <w:t>Tables and Figures</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_Toc428347685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16</w:t>
        </w:r>
        <w:r w:rsidR="00EC082F" w:rsidRPr="00FB3E34">
          <w:rPr>
            <w:noProof/>
            <w:webHidden/>
            <w:sz w:val="22"/>
            <w:szCs w:val="22"/>
          </w:rPr>
          <w:fldChar w:fldCharType="end"/>
        </w:r>
      </w:hyperlink>
    </w:p>
    <w:p w:rsidR="00FB3E34" w:rsidRPr="00FB3E34" w:rsidRDefault="00D55042">
      <w:pPr>
        <w:pStyle w:val="TOC2"/>
        <w:rPr>
          <w:rFonts w:eastAsiaTheme="minorEastAsia"/>
          <w:sz w:val="22"/>
          <w:szCs w:val="22"/>
          <w:lang w:eastAsia="en-US"/>
        </w:rPr>
      </w:pPr>
      <w:hyperlink w:anchor="_Toc428347686" w:history="1">
        <w:r w:rsidR="00FB3E34" w:rsidRPr="00FB3E34">
          <w:rPr>
            <w:rStyle w:val="Hyperlink"/>
            <w:sz w:val="22"/>
            <w:szCs w:val="22"/>
          </w:rPr>
          <w:t>Figures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_Toc428347686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16</w:t>
        </w:r>
        <w:r w:rsidR="00EC082F" w:rsidRPr="00FB3E34">
          <w:rPr>
            <w:webHidden/>
            <w:sz w:val="22"/>
            <w:szCs w:val="22"/>
          </w:rPr>
          <w:fldChar w:fldCharType="end"/>
        </w:r>
      </w:hyperlink>
    </w:p>
    <w:p w:rsidR="00FB3E34" w:rsidRPr="00FB3E34" w:rsidRDefault="00D55042">
      <w:pPr>
        <w:pStyle w:val="TOC2"/>
        <w:rPr>
          <w:rFonts w:eastAsiaTheme="minorEastAsia"/>
          <w:sz w:val="22"/>
          <w:szCs w:val="22"/>
          <w:lang w:eastAsia="en-US"/>
        </w:rPr>
      </w:pPr>
      <w:hyperlink w:anchor="_Toc428347687" w:history="1">
        <w:r w:rsidR="00FB3E34" w:rsidRPr="00FB3E34">
          <w:rPr>
            <w:rStyle w:val="Hyperlink"/>
            <w:sz w:val="22"/>
            <w:szCs w:val="22"/>
          </w:rPr>
          <w:t>Tables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_Toc428347687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16</w:t>
        </w:r>
        <w:r w:rsidR="00EC082F" w:rsidRPr="00FB3E34">
          <w:rPr>
            <w:webHidden/>
            <w:sz w:val="22"/>
            <w:szCs w:val="22"/>
          </w:rPr>
          <w:fldChar w:fldCharType="end"/>
        </w:r>
      </w:hyperlink>
    </w:p>
    <w:p w:rsidR="00FB3E34" w:rsidRPr="00FB3E34" w:rsidRDefault="00D55042">
      <w:pPr>
        <w:pStyle w:val="TOC1"/>
        <w:tabs>
          <w:tab w:val="right" w:leader="dot" w:pos="8522"/>
        </w:tabs>
        <w:rPr>
          <w:rFonts w:eastAsiaTheme="minorEastAsia"/>
          <w:noProof/>
          <w:sz w:val="22"/>
          <w:szCs w:val="22"/>
          <w:lang w:eastAsia="en-US"/>
        </w:rPr>
      </w:pPr>
      <w:hyperlink w:anchor="_Toc428347688" w:history="1">
        <w:r w:rsidR="00FB3E34" w:rsidRPr="00FB3E34">
          <w:rPr>
            <w:rStyle w:val="Hyperlink"/>
            <w:noProof/>
            <w:sz w:val="22"/>
            <w:szCs w:val="22"/>
          </w:rPr>
          <w:t>Indexes</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_Toc428347688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17</w:t>
        </w:r>
        <w:r w:rsidR="00EC082F" w:rsidRPr="00FB3E34">
          <w:rPr>
            <w:noProof/>
            <w:webHidden/>
            <w:sz w:val="22"/>
            <w:szCs w:val="22"/>
          </w:rPr>
          <w:fldChar w:fldCharType="end"/>
        </w:r>
      </w:hyperlink>
    </w:p>
    <w:p w:rsidR="00FB3E34" w:rsidRPr="00FB3E34" w:rsidRDefault="00D55042">
      <w:pPr>
        <w:pStyle w:val="TOC2"/>
        <w:rPr>
          <w:rFonts w:eastAsiaTheme="minorEastAsia"/>
          <w:sz w:val="22"/>
          <w:szCs w:val="22"/>
          <w:lang w:eastAsia="en-US"/>
        </w:rPr>
      </w:pPr>
      <w:hyperlink w:anchor="_Toc428347689" w:history="1">
        <w:r w:rsidR="00FB3E34" w:rsidRPr="00FB3E34">
          <w:rPr>
            <w:rStyle w:val="Hyperlink"/>
            <w:sz w:val="22"/>
            <w:szCs w:val="22"/>
          </w:rPr>
          <w:t>Keywords</w:t>
        </w:r>
        <w:r w:rsidR="00FB3E34" w:rsidRPr="00FB3E34">
          <w:rPr>
            <w:webHidden/>
            <w:sz w:val="22"/>
            <w:szCs w:val="22"/>
          </w:rPr>
          <w:tab/>
        </w:r>
        <w:r w:rsidR="00EC082F" w:rsidRPr="00FB3E34">
          <w:rPr>
            <w:webHidden/>
            <w:sz w:val="22"/>
            <w:szCs w:val="22"/>
          </w:rPr>
          <w:fldChar w:fldCharType="begin"/>
        </w:r>
        <w:r w:rsidR="00FB3E34" w:rsidRPr="00FB3E34">
          <w:rPr>
            <w:webHidden/>
            <w:sz w:val="22"/>
            <w:szCs w:val="22"/>
          </w:rPr>
          <w:instrText xml:space="preserve"> PAGEREF _Toc428347689 \h </w:instrText>
        </w:r>
        <w:r w:rsidR="00EC082F" w:rsidRPr="00FB3E34">
          <w:rPr>
            <w:webHidden/>
            <w:sz w:val="22"/>
            <w:szCs w:val="22"/>
          </w:rPr>
        </w:r>
        <w:r w:rsidR="00EC082F" w:rsidRPr="00FB3E34">
          <w:rPr>
            <w:webHidden/>
            <w:sz w:val="22"/>
            <w:szCs w:val="22"/>
          </w:rPr>
          <w:fldChar w:fldCharType="separate"/>
        </w:r>
        <w:r w:rsidR="00FB3E34" w:rsidRPr="00FB3E34">
          <w:rPr>
            <w:webHidden/>
            <w:sz w:val="22"/>
            <w:szCs w:val="22"/>
          </w:rPr>
          <w:t>17</w:t>
        </w:r>
        <w:r w:rsidR="00EC082F" w:rsidRPr="00FB3E34">
          <w:rPr>
            <w:webHidden/>
            <w:sz w:val="22"/>
            <w:szCs w:val="22"/>
          </w:rPr>
          <w:fldChar w:fldCharType="end"/>
        </w:r>
      </w:hyperlink>
    </w:p>
    <w:p w:rsidR="00532F4C" w:rsidRPr="00FB3E34" w:rsidRDefault="00EC082F">
      <w:pPr>
        <w:rPr>
          <w:sz w:val="22"/>
          <w:szCs w:val="22"/>
        </w:rPr>
        <w:sectPr w:rsidR="00532F4C" w:rsidRPr="00FB3E34" w:rsidSect="00093136">
          <w:headerReference w:type="default" r:id="rId8"/>
          <w:footerReference w:type="default" r:id="rId9"/>
          <w:pgSz w:w="11906" w:h="16838" w:code="9"/>
          <w:pgMar w:top="1440" w:right="1646" w:bottom="1008" w:left="1728" w:header="850" w:footer="994" w:gutter="0"/>
          <w:cols w:space="425"/>
          <w:docGrid w:type="lines" w:linePitch="360"/>
        </w:sectPr>
      </w:pPr>
      <w:r w:rsidRPr="00FB3E34">
        <w:rPr>
          <w:sz w:val="22"/>
          <w:szCs w:val="22"/>
        </w:rPr>
        <w:fldChar w:fldCharType="end"/>
      </w:r>
    </w:p>
    <w:p w:rsidR="006C29DE" w:rsidRDefault="006C29DE">
      <w:pPr>
        <w:rPr>
          <w:rFonts w:ascii="Times New Roman" w:hAnsi="Times New Roman" w:cs="Times New Roman"/>
        </w:rPr>
      </w:pPr>
    </w:p>
    <w:p w:rsidR="00FB1012" w:rsidRDefault="00FB1012">
      <w:pPr>
        <w:rPr>
          <w:rFonts w:ascii="Times New Roman" w:hAnsi="Times New Roman" w:cs="Times New Roman"/>
        </w:rPr>
      </w:pPr>
    </w:p>
    <w:p w:rsidR="00FB1012" w:rsidRPr="00845632" w:rsidRDefault="00FB1012">
      <w:pPr>
        <w:rPr>
          <w:rFonts w:ascii="Times New Roman" w:hAnsi="Times New Roman" w:cs="Times New Roman"/>
        </w:rPr>
      </w:pPr>
    </w:p>
    <w:p w:rsidR="006C29DE" w:rsidRPr="00845632" w:rsidRDefault="006C29DE">
      <w:pPr>
        <w:rPr>
          <w:rFonts w:ascii="Times New Roman" w:hAnsi="Times New Roman" w:cs="Times New Roman"/>
        </w:rPr>
      </w:pPr>
    </w:p>
    <w:p w:rsidR="00C72C78" w:rsidRPr="00845632" w:rsidRDefault="00992724" w:rsidP="00DB5147">
      <w:pPr>
        <w:pStyle w:val="Heading1"/>
        <w:numPr>
          <w:ilvl w:val="0"/>
          <w:numId w:val="0"/>
        </w:numPr>
        <w:pBdr>
          <w:left w:val="single" w:sz="4" w:space="18" w:color="auto"/>
        </w:pBdr>
        <w:ind w:left="425"/>
        <w:jc w:val="center"/>
        <w:rPr>
          <w:rFonts w:ascii="Times New Roman" w:hAnsi="Times New Roman"/>
          <w:sz w:val="36"/>
          <w:szCs w:val="36"/>
        </w:rPr>
      </w:pPr>
      <w:bookmarkStart w:id="8" w:name="_Toc428347658"/>
      <w:bookmarkStart w:id="9" w:name="_Toc476037130"/>
      <w:r>
        <w:rPr>
          <w:rFonts w:ascii="Times New Roman" w:hAnsi="Times New Roman"/>
          <w:sz w:val="36"/>
          <w:szCs w:val="36"/>
        </w:rPr>
        <w:lastRenderedPageBreak/>
        <w:t>A</w:t>
      </w:r>
      <w:r w:rsidR="00DB5147" w:rsidRPr="00845632">
        <w:rPr>
          <w:rFonts w:ascii="Times New Roman" w:hAnsi="Times New Roman"/>
          <w:sz w:val="36"/>
          <w:szCs w:val="36"/>
        </w:rPr>
        <w:t>cknowledge</w:t>
      </w:r>
      <w:bookmarkEnd w:id="8"/>
      <w:bookmarkEnd w:id="9"/>
    </w:p>
    <w:p w:rsidR="00C72C78" w:rsidRPr="00845632" w:rsidRDefault="00C72C78" w:rsidP="00C72C78">
      <w:pPr>
        <w:rPr>
          <w:rFonts w:ascii="Times New Roman" w:hAnsi="Times New Roman" w:cs="Times New Roman"/>
        </w:rPr>
      </w:pPr>
    </w:p>
    <w:p w:rsidR="00D52F6E" w:rsidRDefault="00F8465F" w:rsidP="00C72C78">
      <w:pPr>
        <w:rPr>
          <w:color w:val="FF0000"/>
          <w:sz w:val="24"/>
          <w:szCs w:val="24"/>
        </w:rPr>
      </w:pPr>
      <w:r>
        <w:rPr>
          <w:color w:val="FF0000"/>
          <w:sz w:val="24"/>
          <w:szCs w:val="24"/>
        </w:rPr>
        <w:tab/>
      </w:r>
    </w:p>
    <w:p w:rsidR="00D52F6E" w:rsidRDefault="00D52F6E" w:rsidP="00D52F6E">
      <w:pPr>
        <w:ind w:firstLine="425"/>
        <w:rPr>
          <w:color w:val="FF0000"/>
          <w:sz w:val="24"/>
          <w:szCs w:val="24"/>
        </w:rPr>
      </w:pPr>
    </w:p>
    <w:p w:rsidR="00C72C78" w:rsidRDefault="00F8465F" w:rsidP="00D52F6E">
      <w:pPr>
        <w:ind w:firstLine="840"/>
        <w:rPr>
          <w:sz w:val="24"/>
          <w:szCs w:val="24"/>
        </w:rPr>
      </w:pPr>
      <w:r>
        <w:rPr>
          <w:sz w:val="24"/>
          <w:szCs w:val="24"/>
        </w:rPr>
        <w:t>The completion of this undertaking project could not been possible without the participation and assistance of so many people whose names may not all be enumerated. Their contributions are sincerely appreciated and gratefully acknowledged. However, I would like to express my deep appreciation and indebtedness particularly to the following:</w:t>
      </w:r>
    </w:p>
    <w:p w:rsidR="00F8465F" w:rsidRDefault="00F8465F" w:rsidP="00C72C78">
      <w:pPr>
        <w:rPr>
          <w:sz w:val="24"/>
          <w:szCs w:val="24"/>
        </w:rPr>
      </w:pPr>
    </w:p>
    <w:p w:rsidR="00F8465F" w:rsidRDefault="00F8465F" w:rsidP="00C72C78">
      <w:pPr>
        <w:rPr>
          <w:sz w:val="24"/>
          <w:szCs w:val="24"/>
        </w:rPr>
      </w:pPr>
      <w:r>
        <w:rPr>
          <w:sz w:val="24"/>
          <w:szCs w:val="24"/>
        </w:rPr>
        <w:tab/>
        <w:t xml:space="preserve">Dr. </w:t>
      </w:r>
      <w:proofErr w:type="spellStart"/>
      <w:r>
        <w:rPr>
          <w:sz w:val="24"/>
          <w:szCs w:val="24"/>
        </w:rPr>
        <w:t>Swe</w:t>
      </w:r>
      <w:proofErr w:type="spellEnd"/>
      <w:r>
        <w:rPr>
          <w:sz w:val="24"/>
          <w:szCs w:val="24"/>
        </w:rPr>
        <w:t xml:space="preserve"> Zin </w:t>
      </w:r>
      <w:proofErr w:type="spellStart"/>
      <w:r>
        <w:rPr>
          <w:sz w:val="24"/>
          <w:szCs w:val="24"/>
        </w:rPr>
        <w:t>Hlaing</w:t>
      </w:r>
      <w:proofErr w:type="spellEnd"/>
      <w:r>
        <w:rPr>
          <w:sz w:val="24"/>
          <w:szCs w:val="24"/>
        </w:rPr>
        <w:t xml:space="preserve">, my mentor, lecturer and like a mother to me, Phone </w:t>
      </w:r>
      <w:proofErr w:type="spellStart"/>
      <w:r>
        <w:rPr>
          <w:sz w:val="24"/>
          <w:szCs w:val="24"/>
        </w:rPr>
        <w:t>Zaw</w:t>
      </w:r>
      <w:proofErr w:type="spellEnd"/>
      <w:r>
        <w:rPr>
          <w:sz w:val="24"/>
          <w:szCs w:val="24"/>
        </w:rPr>
        <w:t xml:space="preserve"> </w:t>
      </w:r>
      <w:proofErr w:type="spellStart"/>
      <w:r>
        <w:rPr>
          <w:sz w:val="24"/>
          <w:szCs w:val="24"/>
        </w:rPr>
        <w:t>Myint</w:t>
      </w:r>
      <w:proofErr w:type="spellEnd"/>
      <w:r>
        <w:rPr>
          <w:sz w:val="24"/>
          <w:szCs w:val="24"/>
        </w:rPr>
        <w:t xml:space="preserve">, Wai Lin </w:t>
      </w:r>
      <w:proofErr w:type="spellStart"/>
      <w:r>
        <w:rPr>
          <w:sz w:val="24"/>
          <w:szCs w:val="24"/>
        </w:rPr>
        <w:t>Phyo</w:t>
      </w:r>
      <w:proofErr w:type="spellEnd"/>
      <w:r>
        <w:rPr>
          <w:sz w:val="24"/>
          <w:szCs w:val="24"/>
        </w:rPr>
        <w:t xml:space="preserve"> and </w:t>
      </w:r>
      <w:proofErr w:type="spellStart"/>
      <w:r>
        <w:rPr>
          <w:sz w:val="24"/>
          <w:szCs w:val="24"/>
        </w:rPr>
        <w:t>Annt</w:t>
      </w:r>
      <w:proofErr w:type="spellEnd"/>
      <w:r>
        <w:rPr>
          <w:sz w:val="24"/>
          <w:szCs w:val="24"/>
        </w:rPr>
        <w:t xml:space="preserve"> </w:t>
      </w:r>
      <w:proofErr w:type="spellStart"/>
      <w:r>
        <w:rPr>
          <w:sz w:val="24"/>
          <w:szCs w:val="24"/>
        </w:rPr>
        <w:t>Phyo</w:t>
      </w:r>
      <w:proofErr w:type="spellEnd"/>
      <w:r>
        <w:rPr>
          <w:sz w:val="24"/>
          <w:szCs w:val="24"/>
        </w:rPr>
        <w:t xml:space="preserve"> </w:t>
      </w:r>
      <w:proofErr w:type="spellStart"/>
      <w:r>
        <w:rPr>
          <w:sz w:val="24"/>
          <w:szCs w:val="24"/>
        </w:rPr>
        <w:t>Thwin</w:t>
      </w:r>
      <w:proofErr w:type="spellEnd"/>
      <w:r>
        <w:rPr>
          <w:sz w:val="24"/>
          <w:szCs w:val="24"/>
        </w:rPr>
        <w:t xml:space="preserve"> for their endless support, kind and understanding spirit during the making of this project.</w:t>
      </w:r>
    </w:p>
    <w:p w:rsidR="00F8465F" w:rsidRDefault="00F8465F" w:rsidP="00C72C78">
      <w:pPr>
        <w:rPr>
          <w:sz w:val="24"/>
          <w:szCs w:val="24"/>
        </w:rPr>
      </w:pPr>
    </w:p>
    <w:p w:rsidR="00F8465F" w:rsidRDefault="00F8465F" w:rsidP="00C72C78">
      <w:pPr>
        <w:rPr>
          <w:sz w:val="24"/>
          <w:szCs w:val="24"/>
        </w:rPr>
      </w:pPr>
      <w:r>
        <w:rPr>
          <w:sz w:val="24"/>
          <w:szCs w:val="24"/>
        </w:rPr>
        <w:tab/>
        <w:t>To all friends and teachers who in one way or another shared their support, either from on</w:t>
      </w:r>
      <w:r w:rsidR="00D52F6E">
        <w:rPr>
          <w:sz w:val="24"/>
          <w:szCs w:val="24"/>
        </w:rPr>
        <w:t>line and real-world, thank you.</w:t>
      </w:r>
    </w:p>
    <w:p w:rsidR="00D52F6E" w:rsidRDefault="00D52F6E" w:rsidP="00C72C78">
      <w:pPr>
        <w:rPr>
          <w:sz w:val="24"/>
          <w:szCs w:val="24"/>
        </w:rPr>
      </w:pPr>
    </w:p>
    <w:p w:rsidR="00D52F6E" w:rsidRDefault="00D52F6E" w:rsidP="00D52F6E">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D52F6E" w:rsidRDefault="00D52F6E" w:rsidP="00D52F6E">
      <w:pPr>
        <w:jc w:val="right"/>
        <w:rPr>
          <w:sz w:val="24"/>
          <w:szCs w:val="24"/>
        </w:rPr>
      </w:pPr>
    </w:p>
    <w:p w:rsidR="00D52F6E" w:rsidRDefault="00D52F6E" w:rsidP="00D52F6E">
      <w:pPr>
        <w:jc w:val="right"/>
        <w:rPr>
          <w:sz w:val="24"/>
          <w:szCs w:val="24"/>
        </w:rPr>
      </w:pPr>
    </w:p>
    <w:p w:rsidR="00D52F6E" w:rsidRPr="00D52F6E" w:rsidRDefault="00D52F6E" w:rsidP="00D52F6E">
      <w:pPr>
        <w:jc w:val="right"/>
        <w:rPr>
          <w:sz w:val="24"/>
          <w:szCs w:val="24"/>
        </w:rPr>
      </w:pPr>
      <w:bookmarkStart w:id="10" w:name="_GoBack"/>
      <w:bookmarkEnd w:id="10"/>
      <w:r>
        <w:rPr>
          <w:sz w:val="24"/>
          <w:szCs w:val="24"/>
        </w:rPr>
        <w:t>5SE-50 Yarzar Htun</w:t>
      </w: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sz w:val="28"/>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72C78" w:rsidRPr="00845632" w:rsidRDefault="00C72C78" w:rsidP="00C72C78">
      <w:pPr>
        <w:rPr>
          <w:rFonts w:ascii="Times New Roman" w:hAnsi="Times New Roman" w:cs="Times New Roman"/>
        </w:rPr>
      </w:pPr>
    </w:p>
    <w:p w:rsidR="00CA2F06" w:rsidRPr="00845632" w:rsidRDefault="00CA2F06" w:rsidP="00C72C78">
      <w:pPr>
        <w:pStyle w:val="Heading1"/>
        <w:numPr>
          <w:ilvl w:val="0"/>
          <w:numId w:val="0"/>
        </w:numPr>
        <w:pBdr>
          <w:left w:val="single" w:sz="4" w:space="18" w:color="auto"/>
        </w:pBdr>
        <w:ind w:left="425"/>
        <w:jc w:val="center"/>
        <w:rPr>
          <w:rFonts w:ascii="Times New Roman" w:hAnsi="Times New Roman"/>
          <w:sz w:val="36"/>
          <w:szCs w:val="36"/>
        </w:rPr>
      </w:pPr>
      <w:bookmarkStart w:id="11" w:name="_Toc428347659"/>
      <w:bookmarkStart w:id="12" w:name="_Toc476037131"/>
      <w:r w:rsidRPr="00845632">
        <w:rPr>
          <w:rFonts w:ascii="Times New Roman" w:hAnsi="Times New Roman"/>
          <w:sz w:val="36"/>
          <w:szCs w:val="36"/>
        </w:rPr>
        <w:t>Abstract</w:t>
      </w:r>
      <w:bookmarkEnd w:id="11"/>
      <w:bookmarkEnd w:id="12"/>
    </w:p>
    <w:p w:rsidR="00CA2F06" w:rsidRPr="00845632" w:rsidRDefault="00CA2F06" w:rsidP="00CA2F06">
      <w:pPr>
        <w:rPr>
          <w:rFonts w:ascii="Times New Roman" w:hAnsi="Times New Roman" w:cs="Times New Roman"/>
        </w:rPr>
      </w:pPr>
    </w:p>
    <w:p w:rsidR="00CA2F06" w:rsidRPr="00845632" w:rsidRDefault="00CA2F06" w:rsidP="00CA2F06">
      <w:pPr>
        <w:rPr>
          <w:rFonts w:ascii="Times New Roman" w:hAnsi="Times New Roman" w:cs="Times New Roman"/>
          <w:sz w:val="28"/>
        </w:rPr>
      </w:pPr>
    </w:p>
    <w:p w:rsidR="00CA2F06" w:rsidRPr="00845632" w:rsidRDefault="00CA2F06" w:rsidP="00CA2F06">
      <w:pPr>
        <w:rPr>
          <w:rFonts w:ascii="Times New Roman" w:hAnsi="Times New Roman" w:cs="Times New Roman"/>
          <w:sz w:val="28"/>
        </w:rPr>
      </w:pPr>
      <w:r w:rsidRPr="00845632">
        <w:rPr>
          <w:rFonts w:ascii="Times New Roman" w:hAnsi="Times New Roman" w:cs="Times New Roman"/>
          <w:sz w:val="28"/>
        </w:rPr>
        <w:tab/>
      </w:r>
    </w:p>
    <w:p w:rsidR="00D63F44" w:rsidRPr="00845632" w:rsidRDefault="00D63F44" w:rsidP="00D63F44">
      <w:pPr>
        <w:rPr>
          <w:rFonts w:ascii="Times New Roman" w:hAnsi="Times New Roman" w:cs="Times New Roman"/>
        </w:rPr>
      </w:pPr>
    </w:p>
    <w:p w:rsidR="00D63F44" w:rsidRPr="00845632" w:rsidRDefault="00D63F44" w:rsidP="00D63F44">
      <w:pPr>
        <w:rPr>
          <w:rFonts w:ascii="Times New Roman" w:hAnsi="Times New Roman" w:cs="Times New Roman"/>
        </w:rPr>
      </w:pPr>
    </w:p>
    <w:p w:rsidR="00D63F44" w:rsidRPr="00845632" w:rsidRDefault="00D63F44" w:rsidP="00D63F44">
      <w:pPr>
        <w:rPr>
          <w:rFonts w:ascii="Times New Roman" w:hAnsi="Times New Roman" w:cs="Times New Roman"/>
        </w:rPr>
      </w:pPr>
    </w:p>
    <w:p w:rsidR="00D63F44" w:rsidRPr="00845632" w:rsidRDefault="00D63F44"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42073F" w:rsidRPr="00845632" w:rsidRDefault="0042073F" w:rsidP="00D63F44">
      <w:pPr>
        <w:rPr>
          <w:rFonts w:ascii="Times New Roman" w:hAnsi="Times New Roman" w:cs="Times New Roman"/>
        </w:rPr>
      </w:pPr>
    </w:p>
    <w:p w:rsidR="0063705A" w:rsidRPr="00845632" w:rsidRDefault="00555084" w:rsidP="00555084">
      <w:pPr>
        <w:pStyle w:val="Heading1"/>
        <w:rPr>
          <w:rFonts w:ascii="Times New Roman" w:hAnsi="Times New Roman"/>
          <w:sz w:val="36"/>
          <w:szCs w:val="36"/>
        </w:rPr>
      </w:pPr>
      <w:bookmarkStart w:id="13" w:name="BodyStart"/>
      <w:bookmarkStart w:id="14" w:name="_Toc428347660"/>
      <w:bookmarkStart w:id="15" w:name="_Toc476037132"/>
      <w:bookmarkEnd w:id="13"/>
      <w:r w:rsidRPr="00845632">
        <w:rPr>
          <w:rFonts w:ascii="Times New Roman" w:hAnsi="Times New Roman"/>
          <w:sz w:val="36"/>
          <w:szCs w:val="36"/>
        </w:rPr>
        <w:t>Introduction</w:t>
      </w:r>
      <w:bookmarkEnd w:id="14"/>
      <w:bookmarkEnd w:id="15"/>
    </w:p>
    <w:p w:rsidR="00423F4A" w:rsidRPr="00845632" w:rsidRDefault="00423F4A" w:rsidP="0063705A">
      <w:pPr>
        <w:rPr>
          <w:rFonts w:ascii="Times New Roman" w:hAnsi="Times New Roman" w:cs="Times New Roman"/>
        </w:rPr>
      </w:pPr>
    </w:p>
    <w:p w:rsidR="00423F4A" w:rsidRPr="00845632" w:rsidRDefault="00423F4A" w:rsidP="0063705A">
      <w:pPr>
        <w:rPr>
          <w:rFonts w:ascii="Times New Roman" w:hAnsi="Times New Roman" w:cs="Times New Roman"/>
        </w:rPr>
      </w:pPr>
    </w:p>
    <w:p w:rsidR="00423F4A" w:rsidRPr="004150F8" w:rsidRDefault="00423F4A" w:rsidP="0063705A"/>
    <w:p w:rsidR="00555084" w:rsidRPr="00845632" w:rsidRDefault="00555084" w:rsidP="00423F4A">
      <w:pPr>
        <w:pStyle w:val="Heading2"/>
        <w:rPr>
          <w:rFonts w:ascii="Times New Roman" w:hAnsi="Times New Roman"/>
          <w:sz w:val="32"/>
          <w:szCs w:val="32"/>
        </w:rPr>
      </w:pPr>
      <w:bookmarkStart w:id="16" w:name="_Toc428347661"/>
      <w:r w:rsidRPr="00845632">
        <w:rPr>
          <w:rFonts w:ascii="Times New Roman" w:hAnsi="Times New Roman"/>
          <w:sz w:val="32"/>
          <w:szCs w:val="32"/>
        </w:rPr>
        <w:t>Introduction</w:t>
      </w:r>
      <w:bookmarkEnd w:id="16"/>
    </w:p>
    <w:p w:rsidR="00555084" w:rsidRPr="00845632" w:rsidRDefault="00555084" w:rsidP="00555084">
      <w:pPr>
        <w:rPr>
          <w:rFonts w:ascii="Times New Roman" w:hAnsi="Times New Roman" w:cs="Times New Roman"/>
          <w:sz w:val="32"/>
          <w:szCs w:val="32"/>
        </w:rPr>
      </w:pPr>
    </w:p>
    <w:p w:rsidR="00555084" w:rsidRPr="00845632" w:rsidRDefault="00555084" w:rsidP="00555084">
      <w:pPr>
        <w:rPr>
          <w:rFonts w:ascii="Times New Roman" w:hAnsi="Times New Roman" w:cs="Times New Roman"/>
          <w:sz w:val="32"/>
          <w:szCs w:val="32"/>
        </w:rPr>
      </w:pPr>
    </w:p>
    <w:p w:rsidR="00555084" w:rsidRPr="00845632" w:rsidRDefault="00555084" w:rsidP="00555084">
      <w:pPr>
        <w:rPr>
          <w:rFonts w:ascii="Times New Roman" w:hAnsi="Times New Roman" w:cs="Times New Roman"/>
          <w:sz w:val="32"/>
          <w:szCs w:val="32"/>
        </w:rPr>
      </w:pPr>
    </w:p>
    <w:p w:rsidR="00423F4A" w:rsidRPr="00845632" w:rsidRDefault="00423F4A" w:rsidP="00423F4A">
      <w:pPr>
        <w:pStyle w:val="Heading2"/>
        <w:rPr>
          <w:rFonts w:ascii="Times New Roman" w:hAnsi="Times New Roman"/>
          <w:sz w:val="32"/>
          <w:szCs w:val="32"/>
        </w:rPr>
      </w:pPr>
      <w:bookmarkStart w:id="17" w:name="_Toc428347662"/>
      <w:r w:rsidRPr="00845632">
        <w:rPr>
          <w:rFonts w:ascii="Times New Roman" w:hAnsi="Times New Roman"/>
          <w:sz w:val="32"/>
          <w:szCs w:val="32"/>
        </w:rPr>
        <w:t>Objectives of the System</w:t>
      </w:r>
      <w:bookmarkEnd w:id="17"/>
    </w:p>
    <w:p w:rsidR="0063705A" w:rsidRPr="00845632" w:rsidRDefault="0063705A"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FB1012" w:rsidP="003D5D86">
      <w:pPr>
        <w:pStyle w:val="Heading2"/>
        <w:rPr>
          <w:rFonts w:ascii="Times New Roman" w:hAnsi="Times New Roman"/>
          <w:sz w:val="32"/>
          <w:szCs w:val="32"/>
        </w:rPr>
      </w:pPr>
      <w:r>
        <w:rPr>
          <w:rFonts w:ascii="Times New Roman" w:hAnsi="Times New Roman"/>
          <w:sz w:val="32"/>
          <w:szCs w:val="32"/>
        </w:rPr>
        <w:t>Problem statement</w:t>
      </w: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3D5D86" w:rsidP="0063705A">
      <w:pPr>
        <w:rPr>
          <w:rFonts w:ascii="Times New Roman" w:hAnsi="Times New Roman" w:cs="Times New Roman"/>
          <w:sz w:val="32"/>
          <w:szCs w:val="32"/>
        </w:rPr>
      </w:pPr>
    </w:p>
    <w:p w:rsidR="003D5D86" w:rsidRPr="00845632" w:rsidRDefault="00FB1012" w:rsidP="003D5D86">
      <w:pPr>
        <w:pStyle w:val="Heading2"/>
        <w:rPr>
          <w:rFonts w:ascii="Times New Roman" w:hAnsi="Times New Roman"/>
          <w:sz w:val="32"/>
          <w:szCs w:val="32"/>
        </w:rPr>
      </w:pPr>
      <w:r>
        <w:rPr>
          <w:rFonts w:ascii="Times New Roman" w:hAnsi="Times New Roman"/>
          <w:sz w:val="32"/>
          <w:szCs w:val="32"/>
        </w:rPr>
        <w:t>Requirement</w:t>
      </w:r>
    </w:p>
    <w:p w:rsidR="003D5D86" w:rsidRPr="00845632" w:rsidRDefault="003D5D86" w:rsidP="003D5D86">
      <w:pPr>
        <w:rPr>
          <w:rFonts w:ascii="Times New Roman" w:hAnsi="Times New Roman" w:cs="Times New Roman"/>
          <w:sz w:val="28"/>
        </w:rPr>
      </w:pPr>
    </w:p>
    <w:p w:rsidR="003D5D86" w:rsidRPr="00845632" w:rsidRDefault="003D5D86" w:rsidP="003D5D86">
      <w:pPr>
        <w:rPr>
          <w:rFonts w:ascii="Times New Roman" w:hAnsi="Times New Roman" w:cs="Times New Roman"/>
          <w:sz w:val="28"/>
        </w:rPr>
      </w:pPr>
    </w:p>
    <w:p w:rsidR="003D5D86" w:rsidRPr="00845632" w:rsidRDefault="003D5D86" w:rsidP="003D5D86">
      <w:pPr>
        <w:rPr>
          <w:rFonts w:ascii="Times New Roman" w:hAnsi="Times New Roman" w:cs="Times New Roman"/>
          <w:sz w:val="28"/>
        </w:rPr>
      </w:pPr>
    </w:p>
    <w:p w:rsidR="003D5D86" w:rsidRPr="00845632" w:rsidRDefault="003D5D86" w:rsidP="003D5D86">
      <w:pPr>
        <w:rPr>
          <w:rFonts w:ascii="Times New Roman" w:hAnsi="Times New Roman" w:cs="Times New Roman"/>
          <w:sz w:val="28"/>
        </w:rPr>
      </w:pPr>
    </w:p>
    <w:p w:rsidR="000670C6" w:rsidRPr="00845632" w:rsidRDefault="000670C6" w:rsidP="000670C6">
      <w:pPr>
        <w:rPr>
          <w:rFonts w:ascii="Times New Roman" w:hAnsi="Times New Roman" w:cs="Times New Roman"/>
        </w:rPr>
      </w:pPr>
    </w:p>
    <w:p w:rsidR="000670C6" w:rsidRPr="00845632" w:rsidRDefault="000670C6" w:rsidP="000670C6">
      <w:pPr>
        <w:rPr>
          <w:rFonts w:ascii="Times New Roman" w:hAnsi="Times New Roman" w:cs="Times New Roman"/>
        </w:rPr>
      </w:pPr>
    </w:p>
    <w:p w:rsidR="000670C6" w:rsidRPr="00845632" w:rsidRDefault="000670C6" w:rsidP="000670C6">
      <w:pPr>
        <w:rPr>
          <w:rFonts w:ascii="Times New Roman" w:hAnsi="Times New Roman" w:cs="Times New Roman"/>
        </w:rPr>
      </w:pPr>
    </w:p>
    <w:p w:rsidR="006C29DE" w:rsidRPr="00845632" w:rsidRDefault="006C29DE" w:rsidP="000670C6">
      <w:pPr>
        <w:rPr>
          <w:rFonts w:ascii="Times New Roman" w:hAnsi="Times New Roman" w:cs="Times New Roman"/>
        </w:rPr>
      </w:pPr>
    </w:p>
    <w:p w:rsidR="000670C6" w:rsidRPr="00845632" w:rsidRDefault="000670C6" w:rsidP="000670C6">
      <w:pPr>
        <w:rPr>
          <w:rFonts w:ascii="Times New Roman" w:hAnsi="Times New Roman" w:cs="Times New Roman"/>
        </w:rPr>
      </w:pPr>
    </w:p>
    <w:p w:rsidR="000670C6" w:rsidRPr="00845632" w:rsidRDefault="000670C6" w:rsidP="0063705A">
      <w:pPr>
        <w:rPr>
          <w:rFonts w:ascii="Times New Roman" w:hAnsi="Times New Roman" w:cs="Times New Roman"/>
        </w:rPr>
      </w:pPr>
    </w:p>
    <w:p w:rsidR="00FA31FA" w:rsidRPr="00845632" w:rsidRDefault="00FA31FA" w:rsidP="0063705A">
      <w:pPr>
        <w:rPr>
          <w:rFonts w:ascii="Times New Roman" w:hAnsi="Times New Roman" w:cs="Times New Roman"/>
        </w:rPr>
      </w:pPr>
    </w:p>
    <w:p w:rsidR="00FA31FA" w:rsidRPr="00845632" w:rsidRDefault="00FA31FA" w:rsidP="0063705A">
      <w:pPr>
        <w:rPr>
          <w:rFonts w:ascii="Times New Roman" w:hAnsi="Times New Roman" w:cs="Times New Roman"/>
        </w:rPr>
      </w:pPr>
    </w:p>
    <w:p w:rsidR="00FA31FA" w:rsidRPr="00845632" w:rsidRDefault="00FA31FA" w:rsidP="0063705A">
      <w:pPr>
        <w:rPr>
          <w:rFonts w:ascii="Times New Roman" w:hAnsi="Times New Roman" w:cs="Times New Roman"/>
          <w:sz w:val="32"/>
          <w:szCs w:val="32"/>
        </w:rPr>
      </w:pPr>
    </w:p>
    <w:p w:rsidR="00FA31FA" w:rsidRPr="00845632" w:rsidRDefault="00FA31FA" w:rsidP="0063705A">
      <w:pPr>
        <w:rPr>
          <w:rFonts w:ascii="Times New Roman" w:hAnsi="Times New Roman" w:cs="Times New Roman"/>
        </w:rPr>
      </w:pPr>
    </w:p>
    <w:p w:rsidR="00FA31FA" w:rsidRPr="00845632" w:rsidRDefault="00FA31FA"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Default="006C29DE" w:rsidP="0063705A">
      <w:pPr>
        <w:rPr>
          <w:rFonts w:ascii="Times New Roman" w:hAnsi="Times New Roman" w:cs="Times New Roman"/>
        </w:rPr>
      </w:pPr>
    </w:p>
    <w:p w:rsidR="00FB1012" w:rsidRPr="00845632" w:rsidRDefault="00FB1012"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6C29DE" w:rsidRPr="00845632" w:rsidRDefault="006C29DE" w:rsidP="0063705A">
      <w:pPr>
        <w:rPr>
          <w:rFonts w:ascii="Times New Roman" w:hAnsi="Times New Roman" w:cs="Times New Roman"/>
        </w:rPr>
      </w:pPr>
    </w:p>
    <w:p w:rsidR="00211EA0" w:rsidRPr="00845632" w:rsidRDefault="00211EA0" w:rsidP="00211EA0">
      <w:pPr>
        <w:pStyle w:val="Heading1"/>
        <w:rPr>
          <w:rFonts w:ascii="Times New Roman" w:hAnsi="Times New Roman"/>
          <w:sz w:val="36"/>
          <w:szCs w:val="36"/>
        </w:rPr>
      </w:pPr>
      <w:bookmarkStart w:id="18" w:name="_Toc428347667"/>
      <w:bookmarkStart w:id="19" w:name="_Toc476037133"/>
      <w:r>
        <w:rPr>
          <w:rFonts w:ascii="Times New Roman" w:hAnsi="Times New Roman"/>
          <w:sz w:val="36"/>
          <w:szCs w:val="36"/>
        </w:rPr>
        <w:t>Project Specification</w:t>
      </w:r>
      <w:bookmarkEnd w:id="18"/>
      <w:bookmarkEnd w:id="19"/>
    </w:p>
    <w:p w:rsidR="00211EA0" w:rsidRPr="00FB1012" w:rsidRDefault="00FB1012" w:rsidP="00211EA0">
      <w:pPr>
        <w:pStyle w:val="Heading2"/>
        <w:rPr>
          <w:rFonts w:ascii="Times New Roman" w:hAnsi="Times New Roman"/>
          <w:color w:val="FF0000"/>
          <w:sz w:val="32"/>
          <w:szCs w:val="32"/>
        </w:rPr>
      </w:pPr>
      <w:r w:rsidRPr="00FB1012">
        <w:rPr>
          <w:rFonts w:ascii="Times New Roman" w:hAnsi="Times New Roman"/>
          <w:color w:val="FF0000"/>
          <w:sz w:val="32"/>
          <w:szCs w:val="32"/>
        </w:rPr>
        <w:t>Please fill concerned with your project</w:t>
      </w: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FB1012" w:rsidRPr="00FB1012" w:rsidRDefault="00FB1012" w:rsidP="00FB1012">
      <w:pPr>
        <w:pStyle w:val="Heading2"/>
        <w:rPr>
          <w:rFonts w:ascii="Times New Roman" w:hAnsi="Times New Roman"/>
          <w:color w:val="FF0000"/>
          <w:sz w:val="32"/>
          <w:szCs w:val="32"/>
        </w:rPr>
      </w:pPr>
      <w:r w:rsidRPr="00FB1012">
        <w:rPr>
          <w:rFonts w:ascii="Times New Roman" w:hAnsi="Times New Roman"/>
          <w:color w:val="FF0000"/>
          <w:sz w:val="32"/>
          <w:szCs w:val="32"/>
        </w:rPr>
        <w:t>Please fill concerned with your project</w:t>
      </w: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FB1012" w:rsidRDefault="00FB1012" w:rsidP="0063705A">
      <w:pPr>
        <w:rPr>
          <w:rFonts w:ascii="Times New Roman" w:hAnsi="Times New Roman" w:cs="Times New Roman"/>
        </w:rPr>
      </w:pPr>
    </w:p>
    <w:p w:rsidR="00FB1012" w:rsidRDefault="00FB1012" w:rsidP="0063705A">
      <w:pPr>
        <w:rPr>
          <w:rFonts w:ascii="Times New Roman" w:hAnsi="Times New Roman" w:cs="Times New Roman"/>
        </w:rPr>
      </w:pPr>
    </w:p>
    <w:p w:rsidR="00FB1012" w:rsidRDefault="00FB1012" w:rsidP="0063705A">
      <w:pPr>
        <w:rPr>
          <w:rFonts w:ascii="Times New Roman" w:hAnsi="Times New Roman" w:cs="Times New Roman"/>
        </w:rPr>
      </w:pPr>
    </w:p>
    <w:p w:rsidR="00FB1012" w:rsidRDefault="00FB1012" w:rsidP="0063705A">
      <w:pPr>
        <w:rPr>
          <w:rFonts w:ascii="Times New Roman" w:hAnsi="Times New Roman" w:cs="Times New Roman"/>
        </w:rPr>
      </w:pPr>
    </w:p>
    <w:p w:rsidR="00FB1012" w:rsidRDefault="00FB1012"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211EA0" w:rsidRDefault="00211EA0" w:rsidP="0063705A">
      <w:pPr>
        <w:rPr>
          <w:rFonts w:ascii="Times New Roman" w:hAnsi="Times New Roman" w:cs="Times New Roman"/>
        </w:rPr>
      </w:pPr>
    </w:p>
    <w:p w:rsidR="00D9151B" w:rsidRPr="00845632" w:rsidRDefault="00FB1012" w:rsidP="00555084">
      <w:pPr>
        <w:pStyle w:val="Heading1"/>
        <w:rPr>
          <w:rFonts w:ascii="Times New Roman" w:hAnsi="Times New Roman"/>
          <w:sz w:val="36"/>
          <w:szCs w:val="36"/>
        </w:rPr>
      </w:pPr>
      <w:r>
        <w:rPr>
          <w:rFonts w:ascii="Times New Roman" w:hAnsi="Times New Roman"/>
          <w:sz w:val="36"/>
          <w:szCs w:val="36"/>
        </w:rPr>
        <w:t>Background Theory</w:t>
      </w:r>
    </w:p>
    <w:p w:rsidR="00555084" w:rsidRPr="00845632" w:rsidRDefault="00555084" w:rsidP="0063705A">
      <w:pPr>
        <w:rPr>
          <w:rFonts w:ascii="Times New Roman" w:hAnsi="Times New Roman" w:cs="Times New Roman"/>
        </w:rPr>
      </w:pPr>
    </w:p>
    <w:p w:rsidR="00555084" w:rsidRPr="00FB1012" w:rsidRDefault="00FB1012" w:rsidP="0063705A">
      <w:pPr>
        <w:pStyle w:val="Heading2"/>
        <w:rPr>
          <w:rFonts w:ascii="Times New Roman" w:hAnsi="Times New Roman"/>
          <w:color w:val="FF0000"/>
          <w:sz w:val="32"/>
          <w:szCs w:val="32"/>
        </w:rPr>
      </w:pPr>
      <w:r w:rsidRPr="00FB1012">
        <w:rPr>
          <w:rFonts w:ascii="Times New Roman" w:hAnsi="Times New Roman"/>
          <w:color w:val="FF0000"/>
          <w:sz w:val="32"/>
          <w:szCs w:val="32"/>
        </w:rPr>
        <w:t>Please fill concerned with your project</w:t>
      </w:r>
    </w:p>
    <w:p w:rsidR="00FB1012" w:rsidRDefault="00FB1012" w:rsidP="00E70C90">
      <w:pPr>
        <w:pStyle w:val="Caption"/>
        <w:jc w:val="center"/>
        <w:rPr>
          <w:rFonts w:ascii="Times New Roman" w:hAnsi="Times New Roman" w:cs="Times New Roman"/>
          <w:sz w:val="28"/>
          <w:szCs w:val="28"/>
        </w:rPr>
      </w:pPr>
      <w:bookmarkStart w:id="20" w:name="_Toc428347484"/>
    </w:p>
    <w:p w:rsidR="00FB1012" w:rsidRDefault="00FB1012" w:rsidP="00E70C90">
      <w:pPr>
        <w:pStyle w:val="Caption"/>
        <w:jc w:val="center"/>
        <w:rPr>
          <w:rFonts w:ascii="Times New Roman" w:hAnsi="Times New Roman" w:cs="Times New Roman"/>
          <w:sz w:val="28"/>
          <w:szCs w:val="28"/>
        </w:rPr>
      </w:pPr>
    </w:p>
    <w:p w:rsidR="00FB1012" w:rsidRDefault="00FB1012" w:rsidP="00E70C90">
      <w:pPr>
        <w:pStyle w:val="Caption"/>
        <w:jc w:val="center"/>
        <w:rPr>
          <w:rFonts w:ascii="Times New Roman" w:hAnsi="Times New Roman" w:cs="Times New Roman"/>
          <w:sz w:val="28"/>
          <w:szCs w:val="28"/>
        </w:rPr>
      </w:pPr>
    </w:p>
    <w:p w:rsidR="00FB1012" w:rsidRDefault="00FB1012" w:rsidP="00E70C90">
      <w:pPr>
        <w:pStyle w:val="Caption"/>
        <w:jc w:val="center"/>
        <w:rPr>
          <w:rFonts w:ascii="Times New Roman" w:hAnsi="Times New Roman" w:cs="Times New Roman"/>
          <w:sz w:val="28"/>
          <w:szCs w:val="28"/>
        </w:rPr>
      </w:pPr>
    </w:p>
    <w:p w:rsidR="00FB1012" w:rsidRDefault="00FB1012" w:rsidP="00E70C90">
      <w:pPr>
        <w:pStyle w:val="Caption"/>
        <w:jc w:val="center"/>
        <w:rPr>
          <w:rFonts w:ascii="Times New Roman" w:hAnsi="Times New Roman" w:cs="Times New Roman"/>
          <w:sz w:val="28"/>
          <w:szCs w:val="28"/>
        </w:rPr>
      </w:pPr>
    </w:p>
    <w:p w:rsidR="00FB1012" w:rsidRDefault="00FB1012" w:rsidP="00E70C90">
      <w:pPr>
        <w:pStyle w:val="Caption"/>
        <w:jc w:val="center"/>
        <w:rPr>
          <w:rFonts w:ascii="Times New Roman" w:hAnsi="Times New Roman" w:cs="Times New Roman"/>
          <w:sz w:val="28"/>
          <w:szCs w:val="28"/>
        </w:rPr>
      </w:pPr>
    </w:p>
    <w:p w:rsidR="00E70C90" w:rsidRPr="00845632" w:rsidRDefault="00E70C90" w:rsidP="00E70C90">
      <w:pPr>
        <w:pStyle w:val="Caption"/>
        <w:jc w:val="center"/>
        <w:rPr>
          <w:rFonts w:ascii="Times New Roman" w:hAnsi="Times New Roman" w:cs="Times New Roman"/>
          <w:sz w:val="28"/>
          <w:szCs w:val="28"/>
        </w:rPr>
      </w:pPr>
      <w:r w:rsidRPr="00845632">
        <w:rPr>
          <w:rFonts w:ascii="Times New Roman" w:hAnsi="Times New Roman" w:cs="Times New Roman"/>
          <w:sz w:val="28"/>
          <w:szCs w:val="28"/>
        </w:rPr>
        <w:t xml:space="preserve">Figure </w:t>
      </w:r>
      <w:r w:rsidR="00EC082F" w:rsidRPr="00845632">
        <w:rPr>
          <w:rFonts w:ascii="Times New Roman" w:hAnsi="Times New Roman" w:cs="Times New Roman"/>
          <w:sz w:val="28"/>
          <w:szCs w:val="28"/>
        </w:rPr>
        <w:fldChar w:fldCharType="begin"/>
      </w:r>
      <w:r w:rsidRPr="00845632">
        <w:rPr>
          <w:rFonts w:ascii="Times New Roman" w:hAnsi="Times New Roman" w:cs="Times New Roman"/>
          <w:sz w:val="28"/>
          <w:szCs w:val="28"/>
        </w:rPr>
        <w:instrText xml:space="preserve"> SEQ Figure \* ARABIC </w:instrText>
      </w:r>
      <w:r w:rsidR="00EC082F" w:rsidRPr="00845632">
        <w:rPr>
          <w:rFonts w:ascii="Times New Roman" w:hAnsi="Times New Roman" w:cs="Times New Roman"/>
          <w:sz w:val="28"/>
          <w:szCs w:val="28"/>
        </w:rPr>
        <w:fldChar w:fldCharType="separate"/>
      </w:r>
      <w:r w:rsidRPr="00845632">
        <w:rPr>
          <w:rFonts w:ascii="Times New Roman" w:hAnsi="Times New Roman" w:cs="Times New Roman"/>
          <w:noProof/>
          <w:sz w:val="28"/>
          <w:szCs w:val="28"/>
        </w:rPr>
        <w:t>1</w:t>
      </w:r>
      <w:r w:rsidR="00EC082F" w:rsidRPr="00845632">
        <w:rPr>
          <w:rFonts w:ascii="Times New Roman" w:hAnsi="Times New Roman" w:cs="Times New Roman"/>
          <w:sz w:val="28"/>
          <w:szCs w:val="28"/>
        </w:rPr>
        <w:fldChar w:fldCharType="end"/>
      </w:r>
      <w:r w:rsidRPr="00845632">
        <w:rPr>
          <w:rFonts w:ascii="Times New Roman" w:hAnsi="Times New Roman" w:cs="Times New Roman"/>
          <w:sz w:val="28"/>
          <w:szCs w:val="28"/>
        </w:rPr>
        <w:t xml:space="preserve"> - </w:t>
      </w:r>
      <w:bookmarkEnd w:id="20"/>
      <w:r w:rsidR="00FB1012" w:rsidRPr="00845632">
        <w:rPr>
          <w:rFonts w:ascii="Times New Roman" w:hAnsi="Times New Roman" w:cs="Times New Roman"/>
          <w:sz w:val="28"/>
          <w:szCs w:val="28"/>
        </w:rPr>
        <w:t>Figure caption (must be under the figure)</w:t>
      </w:r>
    </w:p>
    <w:p w:rsidR="00E70C90" w:rsidRPr="00845632" w:rsidRDefault="00E70C90" w:rsidP="0063705A">
      <w:pPr>
        <w:rPr>
          <w:rFonts w:ascii="Times New Roman" w:hAnsi="Times New Roman" w:cs="Times New Roman"/>
          <w:sz w:val="32"/>
          <w:szCs w:val="32"/>
        </w:rPr>
      </w:pPr>
    </w:p>
    <w:p w:rsidR="00555084" w:rsidRPr="00FB1012" w:rsidRDefault="00FB1012" w:rsidP="00555084">
      <w:pPr>
        <w:pStyle w:val="Heading2"/>
        <w:rPr>
          <w:rFonts w:ascii="Times New Roman" w:hAnsi="Times New Roman"/>
          <w:color w:val="FF0000"/>
          <w:sz w:val="32"/>
          <w:szCs w:val="32"/>
        </w:rPr>
      </w:pPr>
      <w:r w:rsidRPr="00FB1012">
        <w:rPr>
          <w:rFonts w:ascii="Times New Roman" w:hAnsi="Times New Roman"/>
          <w:color w:val="FF0000"/>
          <w:sz w:val="32"/>
          <w:szCs w:val="32"/>
        </w:rPr>
        <w:t>Please fill concerned with your project</w:t>
      </w:r>
    </w:p>
    <w:p w:rsidR="00B90169" w:rsidRDefault="00B90169" w:rsidP="00E70C90">
      <w:pPr>
        <w:pStyle w:val="Caption"/>
        <w:jc w:val="center"/>
        <w:rPr>
          <w:rFonts w:ascii="Times New Roman" w:hAnsi="Times New Roman" w:cs="Times New Roman"/>
          <w:sz w:val="28"/>
          <w:szCs w:val="28"/>
        </w:rPr>
      </w:pPr>
      <w:bookmarkStart w:id="21" w:name="_Toc428347485"/>
    </w:p>
    <w:p w:rsidR="00B90169" w:rsidRDefault="00B90169" w:rsidP="00E70C90">
      <w:pPr>
        <w:pStyle w:val="Caption"/>
        <w:jc w:val="center"/>
        <w:rPr>
          <w:rFonts w:ascii="Times New Roman" w:hAnsi="Times New Roman" w:cs="Times New Roman"/>
          <w:sz w:val="28"/>
          <w:szCs w:val="28"/>
        </w:rPr>
      </w:pPr>
    </w:p>
    <w:p w:rsidR="00E70C90" w:rsidRDefault="00E70C90" w:rsidP="00E70C90">
      <w:pPr>
        <w:pStyle w:val="Caption"/>
        <w:jc w:val="center"/>
        <w:rPr>
          <w:rFonts w:ascii="Times New Roman" w:hAnsi="Times New Roman" w:cs="Times New Roman"/>
          <w:sz w:val="28"/>
          <w:szCs w:val="28"/>
        </w:rPr>
      </w:pPr>
      <w:r w:rsidRPr="00845632">
        <w:rPr>
          <w:rFonts w:ascii="Times New Roman" w:hAnsi="Times New Roman" w:cs="Times New Roman"/>
          <w:sz w:val="28"/>
          <w:szCs w:val="28"/>
        </w:rPr>
        <w:t xml:space="preserve">Figure </w:t>
      </w:r>
      <w:r w:rsidR="00EC082F" w:rsidRPr="00845632">
        <w:rPr>
          <w:rFonts w:ascii="Times New Roman" w:hAnsi="Times New Roman" w:cs="Times New Roman"/>
          <w:sz w:val="28"/>
          <w:szCs w:val="28"/>
        </w:rPr>
        <w:fldChar w:fldCharType="begin"/>
      </w:r>
      <w:r w:rsidRPr="00845632">
        <w:rPr>
          <w:rFonts w:ascii="Times New Roman" w:hAnsi="Times New Roman" w:cs="Times New Roman"/>
          <w:sz w:val="28"/>
          <w:szCs w:val="28"/>
        </w:rPr>
        <w:instrText xml:space="preserve"> SEQ Figure \* ARABIC </w:instrText>
      </w:r>
      <w:r w:rsidR="00EC082F" w:rsidRPr="00845632">
        <w:rPr>
          <w:rFonts w:ascii="Times New Roman" w:hAnsi="Times New Roman" w:cs="Times New Roman"/>
          <w:sz w:val="28"/>
          <w:szCs w:val="28"/>
        </w:rPr>
        <w:fldChar w:fldCharType="separate"/>
      </w:r>
      <w:r>
        <w:rPr>
          <w:rFonts w:ascii="Times New Roman" w:hAnsi="Times New Roman" w:cs="Times New Roman"/>
          <w:noProof/>
          <w:sz w:val="28"/>
          <w:szCs w:val="28"/>
        </w:rPr>
        <w:t>2</w:t>
      </w:r>
      <w:r w:rsidR="00EC082F" w:rsidRPr="00845632">
        <w:rPr>
          <w:rFonts w:ascii="Times New Roman" w:hAnsi="Times New Roman" w:cs="Times New Roman"/>
          <w:sz w:val="28"/>
          <w:szCs w:val="28"/>
        </w:rPr>
        <w:fldChar w:fldCharType="end"/>
      </w:r>
      <w:r w:rsidRPr="00845632">
        <w:rPr>
          <w:rFonts w:ascii="Times New Roman" w:hAnsi="Times New Roman" w:cs="Times New Roman"/>
          <w:sz w:val="28"/>
          <w:szCs w:val="28"/>
        </w:rPr>
        <w:t xml:space="preserve"> - Figure caption (must be under the figure)</w:t>
      </w:r>
      <w:bookmarkEnd w:id="21"/>
    </w:p>
    <w:p w:rsidR="00B90169" w:rsidRDefault="00B90169" w:rsidP="00B90169"/>
    <w:p w:rsidR="00B90169" w:rsidRDefault="00B90169" w:rsidP="00B90169"/>
    <w:p w:rsidR="00B90169" w:rsidRDefault="00B90169" w:rsidP="00B90169"/>
    <w:p w:rsidR="00B90169" w:rsidRPr="00B90169" w:rsidRDefault="00B90169" w:rsidP="00B90169"/>
    <w:p w:rsidR="00B90169" w:rsidRPr="00FB1012" w:rsidRDefault="00B90169" w:rsidP="00B90169">
      <w:pPr>
        <w:pStyle w:val="Heading2"/>
        <w:rPr>
          <w:rFonts w:ascii="Times New Roman" w:hAnsi="Times New Roman"/>
          <w:color w:val="FF0000"/>
          <w:sz w:val="32"/>
          <w:szCs w:val="32"/>
        </w:rPr>
      </w:pPr>
      <w:r w:rsidRPr="00FB1012">
        <w:rPr>
          <w:rFonts w:ascii="Times New Roman" w:hAnsi="Times New Roman"/>
          <w:color w:val="FF0000"/>
          <w:sz w:val="32"/>
          <w:szCs w:val="32"/>
        </w:rPr>
        <w:lastRenderedPageBreak/>
        <w:t>Please fill concerned with your project</w:t>
      </w:r>
    </w:p>
    <w:p w:rsidR="00555084" w:rsidRDefault="00555084" w:rsidP="0063705A">
      <w:pPr>
        <w:rPr>
          <w:rFonts w:ascii="Times New Roman" w:hAnsi="Times New Roman" w:cs="Times New Roman"/>
        </w:rPr>
      </w:pPr>
    </w:p>
    <w:p w:rsidR="00E70C90" w:rsidRDefault="00E70C90" w:rsidP="0063705A">
      <w:pPr>
        <w:rPr>
          <w:rFonts w:ascii="Times New Roman" w:hAnsi="Times New Roman" w:cs="Times New Roman"/>
        </w:rPr>
      </w:pPr>
    </w:p>
    <w:p w:rsidR="00E70C90" w:rsidRDefault="00E70C90" w:rsidP="0063705A">
      <w:pPr>
        <w:rPr>
          <w:rFonts w:ascii="Times New Roman" w:hAnsi="Times New Roman" w:cs="Times New Roman"/>
        </w:rPr>
      </w:pPr>
    </w:p>
    <w:p w:rsidR="00E70C90" w:rsidRDefault="00E70C90" w:rsidP="0063705A">
      <w:pPr>
        <w:rPr>
          <w:rFonts w:ascii="Times New Roman" w:hAnsi="Times New Roman" w:cs="Times New Roman"/>
        </w:rPr>
      </w:pPr>
    </w:p>
    <w:p w:rsidR="00E70C90" w:rsidRDefault="00E70C90" w:rsidP="0063705A">
      <w:pPr>
        <w:rPr>
          <w:rFonts w:ascii="Times New Roman" w:hAnsi="Times New Roman" w:cs="Times New Roman"/>
        </w:rPr>
      </w:pPr>
    </w:p>
    <w:p w:rsidR="00E70C90" w:rsidRPr="00845632" w:rsidRDefault="00E70C90" w:rsidP="00E70C90">
      <w:pPr>
        <w:pStyle w:val="Caption"/>
        <w:jc w:val="center"/>
        <w:rPr>
          <w:rFonts w:ascii="Times New Roman" w:hAnsi="Times New Roman" w:cs="Times New Roman"/>
          <w:sz w:val="28"/>
          <w:szCs w:val="28"/>
        </w:rPr>
      </w:pPr>
      <w:bookmarkStart w:id="22" w:name="_Toc428347486"/>
      <w:r w:rsidRPr="00845632">
        <w:rPr>
          <w:rFonts w:ascii="Times New Roman" w:hAnsi="Times New Roman" w:cs="Times New Roman"/>
          <w:sz w:val="28"/>
          <w:szCs w:val="28"/>
        </w:rPr>
        <w:t xml:space="preserve">Figure </w:t>
      </w:r>
      <w:r w:rsidR="00EC082F" w:rsidRPr="00845632">
        <w:rPr>
          <w:rFonts w:ascii="Times New Roman" w:hAnsi="Times New Roman" w:cs="Times New Roman"/>
          <w:sz w:val="28"/>
          <w:szCs w:val="28"/>
        </w:rPr>
        <w:fldChar w:fldCharType="begin"/>
      </w:r>
      <w:r w:rsidRPr="00845632">
        <w:rPr>
          <w:rFonts w:ascii="Times New Roman" w:hAnsi="Times New Roman" w:cs="Times New Roman"/>
          <w:sz w:val="28"/>
          <w:szCs w:val="28"/>
        </w:rPr>
        <w:instrText xml:space="preserve"> SEQ Figure \* ARABIC </w:instrText>
      </w:r>
      <w:r w:rsidR="00EC082F" w:rsidRPr="00845632">
        <w:rPr>
          <w:rFonts w:ascii="Times New Roman" w:hAnsi="Times New Roman" w:cs="Times New Roman"/>
          <w:sz w:val="28"/>
          <w:szCs w:val="28"/>
        </w:rPr>
        <w:fldChar w:fldCharType="separate"/>
      </w:r>
      <w:r>
        <w:rPr>
          <w:rFonts w:ascii="Times New Roman" w:hAnsi="Times New Roman" w:cs="Times New Roman"/>
          <w:noProof/>
          <w:sz w:val="28"/>
          <w:szCs w:val="28"/>
        </w:rPr>
        <w:t>3</w:t>
      </w:r>
      <w:r w:rsidR="00EC082F" w:rsidRPr="00845632">
        <w:rPr>
          <w:rFonts w:ascii="Times New Roman" w:hAnsi="Times New Roman" w:cs="Times New Roman"/>
          <w:sz w:val="28"/>
          <w:szCs w:val="28"/>
        </w:rPr>
        <w:fldChar w:fldCharType="end"/>
      </w:r>
      <w:r w:rsidRPr="00845632">
        <w:rPr>
          <w:rFonts w:ascii="Times New Roman" w:hAnsi="Times New Roman" w:cs="Times New Roman"/>
          <w:sz w:val="28"/>
          <w:szCs w:val="28"/>
        </w:rPr>
        <w:t xml:space="preserve"> - Figure caption (must be under the figure)</w:t>
      </w:r>
      <w:bookmarkEnd w:id="22"/>
    </w:p>
    <w:p w:rsidR="00E70C90" w:rsidRDefault="00E70C90" w:rsidP="0063705A">
      <w:pPr>
        <w:rPr>
          <w:rFonts w:ascii="Times New Roman" w:hAnsi="Times New Roman" w:cs="Times New Roman"/>
        </w:rPr>
      </w:pPr>
    </w:p>
    <w:p w:rsidR="00E70C90" w:rsidRDefault="00E70C90" w:rsidP="0063705A">
      <w:pPr>
        <w:rPr>
          <w:rFonts w:ascii="Times New Roman" w:hAnsi="Times New Roman" w:cs="Times New Roman"/>
        </w:rPr>
      </w:pPr>
    </w:p>
    <w:p w:rsidR="00E70C90" w:rsidRDefault="00E70C90" w:rsidP="0063705A">
      <w:pPr>
        <w:rPr>
          <w:rFonts w:ascii="Times New Roman" w:hAnsi="Times New Roman" w:cs="Times New Roman"/>
        </w:rPr>
      </w:pPr>
    </w:p>
    <w:p w:rsidR="00B90169" w:rsidRDefault="00B90169" w:rsidP="0063705A">
      <w:pPr>
        <w:rPr>
          <w:rFonts w:ascii="Times New Roman" w:hAnsi="Times New Roman" w:cs="Times New Roman"/>
        </w:rPr>
      </w:pPr>
    </w:p>
    <w:p w:rsidR="00B90169" w:rsidRDefault="00B90169" w:rsidP="0063705A">
      <w:pPr>
        <w:rPr>
          <w:rFonts w:ascii="Times New Roman" w:hAnsi="Times New Roman" w:cs="Times New Roman"/>
        </w:rPr>
      </w:pPr>
    </w:p>
    <w:p w:rsidR="00B90169" w:rsidRDefault="00B90169" w:rsidP="0063705A">
      <w:pPr>
        <w:rPr>
          <w:rFonts w:ascii="Times New Roman" w:hAnsi="Times New Roman" w:cs="Times New Roman"/>
        </w:rPr>
      </w:pPr>
    </w:p>
    <w:p w:rsidR="002F4070" w:rsidRPr="00845632" w:rsidRDefault="002F4070" w:rsidP="006C29DE">
      <w:pPr>
        <w:pStyle w:val="Heading1"/>
        <w:rPr>
          <w:rFonts w:ascii="Times New Roman" w:hAnsi="Times New Roman"/>
          <w:sz w:val="36"/>
          <w:szCs w:val="36"/>
        </w:rPr>
      </w:pPr>
      <w:bookmarkStart w:id="23" w:name="_Toc428347675"/>
      <w:bookmarkStart w:id="24" w:name="_Toc476037135"/>
      <w:bookmarkStart w:id="25" w:name="_Toc87664607"/>
      <w:bookmarkStart w:id="26" w:name="_Toc88870489"/>
      <w:bookmarkStart w:id="27" w:name="_Toc113612758"/>
      <w:bookmarkStart w:id="28" w:name="_Toc113612805"/>
      <w:r w:rsidRPr="00845632">
        <w:rPr>
          <w:rFonts w:ascii="Times New Roman" w:hAnsi="Times New Roman"/>
          <w:sz w:val="36"/>
          <w:szCs w:val="36"/>
        </w:rPr>
        <w:t>Design</w:t>
      </w:r>
      <w:bookmarkEnd w:id="23"/>
      <w:bookmarkEnd w:id="24"/>
    </w:p>
    <w:p w:rsidR="000773F3" w:rsidRPr="00845632" w:rsidRDefault="000773F3" w:rsidP="000773F3">
      <w:pPr>
        <w:rPr>
          <w:rFonts w:ascii="Times New Roman" w:hAnsi="Times New Roman" w:cs="Times New Roman"/>
        </w:rPr>
      </w:pPr>
    </w:p>
    <w:p w:rsidR="002F4070" w:rsidRPr="00845632" w:rsidRDefault="00B13E95" w:rsidP="00B13E95">
      <w:pPr>
        <w:pStyle w:val="Heading2"/>
        <w:rPr>
          <w:rFonts w:ascii="Times New Roman" w:hAnsi="Times New Roman"/>
        </w:rPr>
      </w:pPr>
      <w:bookmarkStart w:id="29" w:name="_Toc428347676"/>
      <w:r w:rsidRPr="00845632">
        <w:rPr>
          <w:rFonts w:ascii="Times New Roman" w:hAnsi="Times New Roman"/>
          <w:sz w:val="32"/>
          <w:szCs w:val="32"/>
        </w:rPr>
        <w:t>Entity Relationship Diagram</w:t>
      </w:r>
      <w:bookmarkEnd w:id="29"/>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4150F8" w:rsidRPr="00845632" w:rsidRDefault="004150F8" w:rsidP="004150F8">
      <w:pPr>
        <w:pStyle w:val="Caption"/>
        <w:jc w:val="center"/>
        <w:rPr>
          <w:rFonts w:ascii="Times New Roman" w:hAnsi="Times New Roman" w:cs="Times New Roman"/>
          <w:sz w:val="28"/>
          <w:szCs w:val="28"/>
        </w:rPr>
      </w:pPr>
      <w:bookmarkStart w:id="30" w:name="_Toc428347487"/>
      <w:r w:rsidRPr="00845632">
        <w:rPr>
          <w:rFonts w:ascii="Times New Roman" w:hAnsi="Times New Roman" w:cs="Times New Roman"/>
          <w:sz w:val="28"/>
          <w:szCs w:val="28"/>
        </w:rPr>
        <w:t xml:space="preserve">Figure </w:t>
      </w:r>
      <w:r w:rsidR="00EC082F" w:rsidRPr="00845632">
        <w:rPr>
          <w:rFonts w:ascii="Times New Roman" w:hAnsi="Times New Roman" w:cs="Times New Roman"/>
          <w:sz w:val="28"/>
          <w:szCs w:val="28"/>
        </w:rPr>
        <w:fldChar w:fldCharType="begin"/>
      </w:r>
      <w:r w:rsidRPr="00845632">
        <w:rPr>
          <w:rFonts w:ascii="Times New Roman" w:hAnsi="Times New Roman" w:cs="Times New Roman"/>
          <w:sz w:val="28"/>
          <w:szCs w:val="28"/>
        </w:rPr>
        <w:instrText xml:space="preserve"> SEQ Figure \* ARABIC </w:instrText>
      </w:r>
      <w:r w:rsidR="00EC082F" w:rsidRPr="00845632">
        <w:rPr>
          <w:rFonts w:ascii="Times New Roman" w:hAnsi="Times New Roman" w:cs="Times New Roman"/>
          <w:sz w:val="28"/>
          <w:szCs w:val="28"/>
        </w:rPr>
        <w:fldChar w:fldCharType="separate"/>
      </w:r>
      <w:r>
        <w:rPr>
          <w:rFonts w:ascii="Times New Roman" w:hAnsi="Times New Roman" w:cs="Times New Roman"/>
          <w:noProof/>
          <w:sz w:val="28"/>
          <w:szCs w:val="28"/>
        </w:rPr>
        <w:t>4</w:t>
      </w:r>
      <w:r w:rsidR="00EC082F" w:rsidRPr="00845632">
        <w:rPr>
          <w:rFonts w:ascii="Times New Roman" w:hAnsi="Times New Roman" w:cs="Times New Roman"/>
          <w:sz w:val="28"/>
          <w:szCs w:val="28"/>
        </w:rPr>
        <w:fldChar w:fldCharType="end"/>
      </w:r>
      <w:r w:rsidRPr="00845632">
        <w:rPr>
          <w:rFonts w:ascii="Times New Roman" w:hAnsi="Times New Roman" w:cs="Times New Roman"/>
          <w:sz w:val="28"/>
          <w:szCs w:val="28"/>
        </w:rPr>
        <w:t xml:space="preserve"> - Figure caption (must be under the figure)</w:t>
      </w:r>
      <w:bookmarkEnd w:id="30"/>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4150F8" w:rsidRPr="00845632" w:rsidRDefault="004150F8" w:rsidP="004150F8">
      <w:pPr>
        <w:pStyle w:val="Heading2"/>
        <w:rPr>
          <w:rFonts w:ascii="Times New Roman" w:hAnsi="Times New Roman"/>
        </w:rPr>
      </w:pPr>
      <w:bookmarkStart w:id="31" w:name="_Toc428347677"/>
      <w:r>
        <w:rPr>
          <w:rFonts w:ascii="Times New Roman" w:hAnsi="Times New Roman"/>
          <w:sz w:val="32"/>
          <w:szCs w:val="32"/>
        </w:rPr>
        <w:t>SQL Statement</w:t>
      </w:r>
      <w:bookmarkEnd w:id="31"/>
    </w:p>
    <w:p w:rsidR="007079AA" w:rsidRPr="00845632" w:rsidRDefault="007079AA" w:rsidP="000773F3">
      <w:pPr>
        <w:rPr>
          <w:rFonts w:ascii="Times New Roman" w:hAnsi="Times New Roman" w:cs="Times New Roman"/>
        </w:rPr>
      </w:pPr>
    </w:p>
    <w:p w:rsidR="007079AA" w:rsidRPr="004150F8" w:rsidRDefault="004150F8" w:rsidP="000773F3">
      <w:r w:rsidRPr="007209DF">
        <w:rPr>
          <w:color w:val="FF0000"/>
        </w:rPr>
        <w:t>Add Create database and tables statement</w:t>
      </w:r>
    </w:p>
    <w:p w:rsidR="007079AA" w:rsidRPr="004150F8" w:rsidRDefault="007079AA" w:rsidP="000773F3">
      <w:pPr>
        <w:rPr>
          <w:rFonts w:ascii="Times New Roman" w:hAnsi="Times New Roman" w:cs="Times New Roman"/>
          <w:sz w:val="22"/>
          <w:szCs w:val="22"/>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Default="007079AA" w:rsidP="000773F3">
      <w:pPr>
        <w:rPr>
          <w:rFonts w:ascii="Times New Roman" w:hAnsi="Times New Roman" w:cs="Times New Roman"/>
        </w:rPr>
      </w:pPr>
    </w:p>
    <w:p w:rsidR="004150F8" w:rsidRDefault="004150F8" w:rsidP="000773F3">
      <w:pPr>
        <w:rPr>
          <w:rFonts w:ascii="Times New Roman" w:hAnsi="Times New Roman" w:cs="Times New Roman"/>
        </w:rPr>
      </w:pPr>
    </w:p>
    <w:p w:rsidR="004150F8" w:rsidRDefault="004150F8" w:rsidP="000773F3">
      <w:pPr>
        <w:rPr>
          <w:rFonts w:ascii="Times New Roman" w:hAnsi="Times New Roman" w:cs="Times New Roman"/>
        </w:rPr>
      </w:pPr>
    </w:p>
    <w:p w:rsidR="004150F8" w:rsidRDefault="004150F8" w:rsidP="000773F3">
      <w:pPr>
        <w:rPr>
          <w:rFonts w:ascii="Times New Roman" w:hAnsi="Times New Roman" w:cs="Times New Roman"/>
        </w:rPr>
      </w:pPr>
    </w:p>
    <w:p w:rsidR="004150F8" w:rsidRPr="00845632" w:rsidRDefault="004150F8"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0773F3">
      <w:pPr>
        <w:rPr>
          <w:rFonts w:ascii="Times New Roman" w:hAnsi="Times New Roman" w:cs="Times New Roman"/>
        </w:rPr>
      </w:pPr>
    </w:p>
    <w:p w:rsidR="007079AA" w:rsidRPr="00845632" w:rsidRDefault="007079AA" w:rsidP="007079AA">
      <w:pPr>
        <w:pStyle w:val="Heading1"/>
        <w:rPr>
          <w:rFonts w:ascii="Times New Roman" w:hAnsi="Times New Roman"/>
          <w:sz w:val="36"/>
          <w:szCs w:val="36"/>
        </w:rPr>
      </w:pPr>
      <w:bookmarkStart w:id="32" w:name="_Toc428347678"/>
      <w:bookmarkStart w:id="33" w:name="_Toc476037136"/>
      <w:r w:rsidRPr="00845632">
        <w:rPr>
          <w:rFonts w:ascii="Times New Roman" w:hAnsi="Times New Roman"/>
          <w:sz w:val="36"/>
          <w:szCs w:val="36"/>
        </w:rPr>
        <w:t>User Interface Design</w:t>
      </w:r>
      <w:bookmarkEnd w:id="32"/>
      <w:bookmarkEnd w:id="33"/>
    </w:p>
    <w:p w:rsidR="002F4070" w:rsidRPr="00845632" w:rsidRDefault="002F4070" w:rsidP="000773F3">
      <w:pPr>
        <w:rPr>
          <w:rFonts w:ascii="Times New Roman" w:hAnsi="Times New Roman" w:cs="Times New Roman"/>
        </w:rPr>
      </w:pPr>
    </w:p>
    <w:p w:rsidR="002F4070" w:rsidRPr="00845632" w:rsidRDefault="00456186" w:rsidP="008F4306">
      <w:pPr>
        <w:pStyle w:val="Heading2"/>
        <w:rPr>
          <w:rFonts w:ascii="Times New Roman" w:hAnsi="Times New Roman"/>
          <w:sz w:val="32"/>
          <w:szCs w:val="32"/>
        </w:rPr>
      </w:pPr>
      <w:bookmarkStart w:id="34" w:name="_Toc428347679"/>
      <w:r>
        <w:rPr>
          <w:rFonts w:ascii="Times New Roman" w:hAnsi="Times New Roman"/>
          <w:sz w:val="32"/>
          <w:szCs w:val="32"/>
        </w:rPr>
        <w:t>Interface Design for User side</w:t>
      </w:r>
      <w:bookmarkEnd w:id="34"/>
    </w:p>
    <w:p w:rsidR="002F4070" w:rsidRPr="00845632" w:rsidRDefault="002F4070" w:rsidP="000773F3">
      <w:pPr>
        <w:rPr>
          <w:rFonts w:ascii="Times New Roman" w:hAnsi="Times New Roman" w:cs="Times New Roman"/>
          <w:sz w:val="32"/>
          <w:szCs w:val="32"/>
        </w:rPr>
      </w:pPr>
    </w:p>
    <w:p w:rsidR="002F4070" w:rsidRPr="00456186" w:rsidRDefault="00456186" w:rsidP="000773F3">
      <w:pPr>
        <w:rPr>
          <w:rFonts w:ascii="Times New Roman" w:hAnsi="Times New Roman" w:cs="Times New Roman"/>
          <w:color w:val="FF0000"/>
          <w:sz w:val="32"/>
          <w:szCs w:val="32"/>
        </w:rPr>
      </w:pPr>
      <w:r w:rsidRPr="00456186">
        <w:rPr>
          <w:rFonts w:ascii="Times New Roman" w:hAnsi="Times New Roman" w:cs="Times New Roman"/>
          <w:color w:val="FF0000"/>
          <w:sz w:val="32"/>
          <w:szCs w:val="32"/>
        </w:rPr>
        <w:t xml:space="preserve">NOTE: </w:t>
      </w:r>
      <w:proofErr w:type="spellStart"/>
      <w:r w:rsidRPr="00456186">
        <w:rPr>
          <w:rFonts w:ascii="Times New Roman" w:hAnsi="Times New Roman" w:cs="Times New Roman"/>
          <w:color w:val="FF0000"/>
          <w:sz w:val="32"/>
          <w:szCs w:val="32"/>
        </w:rPr>
        <w:t>printscreen</w:t>
      </w:r>
      <w:proofErr w:type="spellEnd"/>
      <w:r w:rsidRPr="00456186">
        <w:rPr>
          <w:rFonts w:ascii="Times New Roman" w:hAnsi="Times New Roman" w:cs="Times New Roman"/>
          <w:color w:val="FF0000"/>
          <w:sz w:val="32"/>
          <w:szCs w:val="32"/>
        </w:rPr>
        <w:t xml:space="preserve"> for each page and explain this design one by one</w:t>
      </w:r>
    </w:p>
    <w:p w:rsidR="008F4306" w:rsidRPr="00845632" w:rsidRDefault="00456186" w:rsidP="008F4306">
      <w:pPr>
        <w:pStyle w:val="Heading2"/>
        <w:tabs>
          <w:tab w:val="clear" w:pos="567"/>
          <w:tab w:val="num" w:pos="747"/>
        </w:tabs>
        <w:ind w:left="540" w:hanging="540"/>
        <w:rPr>
          <w:rFonts w:ascii="Times New Roman" w:hAnsi="Times New Roman"/>
          <w:sz w:val="32"/>
          <w:szCs w:val="32"/>
        </w:rPr>
      </w:pPr>
      <w:bookmarkStart w:id="35" w:name="_Toc428347680"/>
      <w:r>
        <w:rPr>
          <w:rFonts w:ascii="Times New Roman" w:hAnsi="Times New Roman"/>
          <w:sz w:val="32"/>
          <w:szCs w:val="32"/>
        </w:rPr>
        <w:t>Interface Design for Admin side</w:t>
      </w:r>
      <w:bookmarkEnd w:id="35"/>
    </w:p>
    <w:p w:rsidR="008F4306" w:rsidRPr="00845632" w:rsidRDefault="008F4306"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8B1F54" w:rsidRPr="00845632" w:rsidRDefault="008B1F54"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2F4070" w:rsidRPr="00845632" w:rsidRDefault="002F4070" w:rsidP="000773F3">
      <w:pPr>
        <w:rPr>
          <w:rFonts w:ascii="Times New Roman" w:hAnsi="Times New Roman" w:cs="Times New Roman"/>
        </w:rPr>
      </w:pPr>
    </w:p>
    <w:p w:rsidR="008B1F54" w:rsidRPr="00845632" w:rsidRDefault="008B1F54" w:rsidP="008B1F54">
      <w:pPr>
        <w:pStyle w:val="Heading1"/>
        <w:rPr>
          <w:rFonts w:ascii="Times New Roman" w:hAnsi="Times New Roman"/>
          <w:sz w:val="36"/>
          <w:szCs w:val="36"/>
        </w:rPr>
      </w:pPr>
      <w:bookmarkStart w:id="36" w:name="_Toc428347681"/>
      <w:bookmarkStart w:id="37" w:name="_Toc476037137"/>
      <w:r w:rsidRPr="00845632">
        <w:rPr>
          <w:rFonts w:ascii="Times New Roman" w:hAnsi="Times New Roman"/>
          <w:sz w:val="36"/>
          <w:szCs w:val="36"/>
        </w:rPr>
        <w:t>Application Configuration</w:t>
      </w:r>
      <w:bookmarkEnd w:id="36"/>
      <w:bookmarkEnd w:id="37"/>
    </w:p>
    <w:p w:rsidR="008B1F54" w:rsidRPr="00845632" w:rsidRDefault="008B1F54"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6C29DE">
      <w:pPr>
        <w:pStyle w:val="Heading2"/>
        <w:tabs>
          <w:tab w:val="clear" w:pos="567"/>
          <w:tab w:val="num" w:pos="747"/>
        </w:tabs>
        <w:ind w:left="747" w:hanging="747"/>
        <w:rPr>
          <w:rFonts w:ascii="Times New Roman" w:hAnsi="Times New Roman"/>
          <w:sz w:val="32"/>
          <w:szCs w:val="32"/>
        </w:rPr>
      </w:pPr>
      <w:bookmarkStart w:id="38" w:name="_Toc288573429"/>
      <w:bookmarkStart w:id="39" w:name="_Toc428347682"/>
      <w:r w:rsidRPr="00845632">
        <w:rPr>
          <w:rFonts w:ascii="Times New Roman" w:hAnsi="Times New Roman"/>
          <w:sz w:val="32"/>
          <w:szCs w:val="32"/>
        </w:rPr>
        <w:t>Web Application URLs</w:t>
      </w:r>
      <w:bookmarkEnd w:id="38"/>
      <w:bookmarkEnd w:id="39"/>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6C29DE">
      <w:pPr>
        <w:pStyle w:val="Heading2"/>
        <w:tabs>
          <w:tab w:val="clear" w:pos="567"/>
          <w:tab w:val="num" w:pos="747"/>
        </w:tabs>
        <w:ind w:left="747" w:hanging="747"/>
        <w:rPr>
          <w:rFonts w:ascii="Times New Roman" w:hAnsi="Times New Roman"/>
          <w:sz w:val="32"/>
          <w:szCs w:val="32"/>
        </w:rPr>
      </w:pPr>
      <w:bookmarkStart w:id="40" w:name="_Toc288573430"/>
      <w:bookmarkStart w:id="41" w:name="_Toc428347683"/>
      <w:r w:rsidRPr="00845632">
        <w:rPr>
          <w:rFonts w:ascii="Times New Roman" w:hAnsi="Times New Roman"/>
          <w:sz w:val="32"/>
          <w:szCs w:val="32"/>
        </w:rPr>
        <w:t>Web Application Initialization Parameters</w:t>
      </w:r>
      <w:bookmarkEnd w:id="40"/>
      <w:bookmarkEnd w:id="41"/>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456186" w:rsidRDefault="00456186" w:rsidP="000773F3">
      <w:pPr>
        <w:rPr>
          <w:color w:val="FF0000"/>
          <w:sz w:val="22"/>
          <w:szCs w:val="22"/>
        </w:rPr>
      </w:pPr>
      <w:r w:rsidRPr="00456186">
        <w:rPr>
          <w:color w:val="FF0000"/>
          <w:sz w:val="22"/>
          <w:szCs w:val="22"/>
        </w:rPr>
        <w:t>NOTE:</w:t>
      </w:r>
    </w:p>
    <w:p w:rsidR="00456186" w:rsidRPr="00456186" w:rsidRDefault="00456186" w:rsidP="000773F3">
      <w:pPr>
        <w:rPr>
          <w:color w:val="FF0000"/>
          <w:sz w:val="22"/>
          <w:szCs w:val="22"/>
        </w:rPr>
      </w:pPr>
      <w:proofErr w:type="spellStart"/>
      <w:r w:rsidRPr="00456186">
        <w:rPr>
          <w:color w:val="FF0000"/>
          <w:sz w:val="22"/>
          <w:szCs w:val="22"/>
        </w:rPr>
        <w:t>E.g</w:t>
      </w:r>
      <w:proofErr w:type="spellEnd"/>
      <w:r w:rsidRPr="00456186">
        <w:rPr>
          <w:color w:val="FF0000"/>
          <w:sz w:val="22"/>
          <w:szCs w:val="22"/>
        </w:rPr>
        <w:t>:</w:t>
      </w:r>
    </w:p>
    <w:p w:rsidR="00456186" w:rsidRPr="00456186" w:rsidRDefault="00456186" w:rsidP="000773F3">
      <w:pPr>
        <w:rPr>
          <w:color w:val="FF0000"/>
          <w:sz w:val="22"/>
          <w:szCs w:val="22"/>
        </w:rPr>
      </w:pPr>
      <w:proofErr w:type="spellStart"/>
      <w:r w:rsidRPr="00456186">
        <w:rPr>
          <w:color w:val="FF0000"/>
          <w:sz w:val="22"/>
          <w:szCs w:val="22"/>
        </w:rPr>
        <w:t>UserName</w:t>
      </w:r>
      <w:proofErr w:type="spellEnd"/>
      <w:r w:rsidRPr="00456186">
        <w:rPr>
          <w:color w:val="FF0000"/>
          <w:sz w:val="22"/>
          <w:szCs w:val="22"/>
        </w:rPr>
        <w:t xml:space="preserve"> or Email, password</w:t>
      </w:r>
    </w:p>
    <w:p w:rsidR="00456186" w:rsidRPr="00456186" w:rsidRDefault="00456186" w:rsidP="000773F3">
      <w:pPr>
        <w:rPr>
          <w:color w:val="FF0000"/>
          <w:sz w:val="22"/>
          <w:szCs w:val="22"/>
        </w:rPr>
      </w:pPr>
      <w:r w:rsidRPr="00456186">
        <w:rPr>
          <w:color w:val="FF0000"/>
          <w:sz w:val="22"/>
          <w:szCs w:val="22"/>
        </w:rPr>
        <w:t xml:space="preserve">If you create register, give some information such as NRC </w:t>
      </w:r>
      <w:proofErr w:type="gramStart"/>
      <w:r w:rsidRPr="00456186">
        <w:rPr>
          <w:color w:val="FF0000"/>
          <w:sz w:val="22"/>
          <w:szCs w:val="22"/>
        </w:rPr>
        <w:t>or..</w:t>
      </w:r>
      <w:proofErr w:type="gramEnd"/>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C29DE" w:rsidRPr="00845632" w:rsidRDefault="006C29DE"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431403" w:rsidP="00644253">
      <w:pPr>
        <w:pStyle w:val="Heading1"/>
        <w:rPr>
          <w:rFonts w:ascii="Times New Roman" w:hAnsi="Times New Roman"/>
          <w:sz w:val="36"/>
          <w:szCs w:val="36"/>
        </w:rPr>
      </w:pPr>
      <w:bookmarkStart w:id="42" w:name="_Toc428347684"/>
      <w:bookmarkStart w:id="43" w:name="_Toc476037138"/>
      <w:r w:rsidRPr="00845632">
        <w:rPr>
          <w:rFonts w:ascii="Times New Roman" w:hAnsi="Times New Roman"/>
          <w:sz w:val="36"/>
          <w:szCs w:val="36"/>
        </w:rPr>
        <w:t>Conclusion</w:t>
      </w:r>
      <w:bookmarkEnd w:id="42"/>
      <w:bookmarkEnd w:id="43"/>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644253" w:rsidRPr="00845632" w:rsidRDefault="00644253"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9A2D11" w:rsidRPr="00845632" w:rsidRDefault="009A2D11" w:rsidP="000773F3">
      <w:pPr>
        <w:rPr>
          <w:rFonts w:ascii="Times New Roman" w:hAnsi="Times New Roman" w:cs="Times New Roman"/>
        </w:rPr>
      </w:pPr>
    </w:p>
    <w:p w:rsidR="008B1F54" w:rsidRPr="00845632" w:rsidRDefault="009A2D11" w:rsidP="000773F3">
      <w:pPr>
        <w:rPr>
          <w:rFonts w:ascii="Times New Roman" w:hAnsi="Times New Roman" w:cs="Times New Roman"/>
        </w:rPr>
      </w:pPr>
      <w:r w:rsidRPr="00845632">
        <w:rPr>
          <w:rFonts w:ascii="Times New Roman" w:hAnsi="Times New Roman" w:cs="Times New Roman"/>
        </w:rPr>
        <w:br w:type="page"/>
      </w:r>
    </w:p>
    <w:p w:rsidR="00EA7122" w:rsidRPr="00845632" w:rsidRDefault="00610044" w:rsidP="00EA7122">
      <w:pPr>
        <w:pStyle w:val="Heading1"/>
        <w:numPr>
          <w:ilvl w:val="0"/>
          <w:numId w:val="0"/>
        </w:numPr>
        <w:rPr>
          <w:rFonts w:ascii="Times New Roman" w:hAnsi="Times New Roman"/>
          <w:sz w:val="36"/>
          <w:szCs w:val="36"/>
        </w:rPr>
      </w:pPr>
      <w:bookmarkStart w:id="44" w:name="_Toc428347685"/>
      <w:bookmarkStart w:id="45" w:name="_Toc476037139"/>
      <w:r w:rsidRPr="00845632">
        <w:rPr>
          <w:rFonts w:ascii="Times New Roman" w:hAnsi="Times New Roman"/>
          <w:sz w:val="36"/>
          <w:szCs w:val="36"/>
        </w:rPr>
        <w:lastRenderedPageBreak/>
        <w:t>Tables and Figures</w:t>
      </w:r>
      <w:bookmarkEnd w:id="25"/>
      <w:bookmarkEnd w:id="26"/>
      <w:bookmarkEnd w:id="27"/>
      <w:bookmarkEnd w:id="28"/>
      <w:bookmarkEnd w:id="44"/>
      <w:bookmarkEnd w:id="45"/>
    </w:p>
    <w:p w:rsidR="00EA7122" w:rsidRPr="00845632" w:rsidRDefault="00EA7122" w:rsidP="00FF34A7">
      <w:pPr>
        <w:rPr>
          <w:rFonts w:ascii="Times New Roman" w:hAnsi="Times New Roman" w:cs="Times New Roman"/>
        </w:rPr>
      </w:pPr>
    </w:p>
    <w:p w:rsidR="00D577CE" w:rsidRPr="00845632" w:rsidRDefault="00610044" w:rsidP="0067292D">
      <w:pPr>
        <w:pStyle w:val="Heading2"/>
        <w:numPr>
          <w:ilvl w:val="0"/>
          <w:numId w:val="0"/>
        </w:numPr>
        <w:rPr>
          <w:rFonts w:ascii="Times New Roman" w:hAnsi="Times New Roman"/>
          <w:sz w:val="32"/>
          <w:szCs w:val="32"/>
        </w:rPr>
      </w:pPr>
      <w:bookmarkStart w:id="46" w:name="_Toc88870490"/>
      <w:bookmarkStart w:id="47" w:name="_Toc428347686"/>
      <w:r w:rsidRPr="00845632">
        <w:rPr>
          <w:rFonts w:ascii="Times New Roman" w:hAnsi="Times New Roman"/>
          <w:sz w:val="32"/>
          <w:szCs w:val="32"/>
        </w:rPr>
        <w:t>Figures</w:t>
      </w:r>
      <w:bookmarkEnd w:id="46"/>
      <w:bookmarkEnd w:id="47"/>
    </w:p>
    <w:p w:rsidR="00D577CE" w:rsidRPr="00845632" w:rsidRDefault="00D577CE" w:rsidP="00D577CE">
      <w:pPr>
        <w:rPr>
          <w:rFonts w:ascii="Times New Roman" w:hAnsi="Times New Roman" w:cs="Times New Roman"/>
          <w:sz w:val="32"/>
          <w:szCs w:val="32"/>
        </w:rPr>
      </w:pPr>
    </w:p>
    <w:p w:rsidR="00FB3E34" w:rsidRPr="00FB3E34" w:rsidRDefault="00EC082F" w:rsidP="00FB3E34">
      <w:pPr>
        <w:pStyle w:val="TableofFigures"/>
        <w:tabs>
          <w:tab w:val="right" w:leader="dot" w:pos="8494"/>
        </w:tabs>
        <w:ind w:leftChars="0" w:left="1" w:firstLineChars="0" w:hanging="1"/>
        <w:rPr>
          <w:rFonts w:eastAsiaTheme="minorEastAsia"/>
          <w:noProof/>
          <w:sz w:val="22"/>
          <w:szCs w:val="22"/>
          <w:lang w:eastAsia="en-US"/>
        </w:rPr>
      </w:pPr>
      <w:r w:rsidRPr="00845632">
        <w:rPr>
          <w:rFonts w:ascii="Times New Roman" w:hAnsi="Times New Roman" w:cs="Times New Roman"/>
          <w:sz w:val="28"/>
        </w:rPr>
        <w:fldChar w:fldCharType="begin"/>
      </w:r>
      <w:r w:rsidR="008E1310" w:rsidRPr="00845632">
        <w:rPr>
          <w:rFonts w:ascii="Times New Roman" w:hAnsi="Times New Roman" w:cs="Times New Roman"/>
          <w:sz w:val="28"/>
        </w:rPr>
        <w:instrText xml:space="preserve"> TOC \h \z \c "Figure" </w:instrText>
      </w:r>
      <w:r w:rsidRPr="00845632">
        <w:rPr>
          <w:rFonts w:ascii="Times New Roman" w:hAnsi="Times New Roman" w:cs="Times New Roman"/>
          <w:sz w:val="28"/>
        </w:rPr>
        <w:fldChar w:fldCharType="separate"/>
      </w:r>
      <w:hyperlink w:anchor="_Toc428347484" w:history="1">
        <w:r w:rsidR="00FB3E34" w:rsidRPr="00FB3E34">
          <w:rPr>
            <w:rStyle w:val="Hyperlink"/>
            <w:noProof/>
            <w:sz w:val="22"/>
            <w:szCs w:val="22"/>
          </w:rPr>
          <w:t>Figure 1 - Figure caption (must be under the figure)</w:t>
        </w:r>
        <w:r w:rsidR="00FB3E34" w:rsidRPr="00FB3E34">
          <w:rPr>
            <w:noProof/>
            <w:webHidden/>
            <w:sz w:val="22"/>
            <w:szCs w:val="22"/>
          </w:rPr>
          <w:tab/>
        </w:r>
        <w:r w:rsidRPr="00FB3E34">
          <w:rPr>
            <w:noProof/>
            <w:webHidden/>
            <w:sz w:val="22"/>
            <w:szCs w:val="22"/>
          </w:rPr>
          <w:fldChar w:fldCharType="begin"/>
        </w:r>
        <w:r w:rsidR="00FB3E34" w:rsidRPr="00FB3E34">
          <w:rPr>
            <w:noProof/>
            <w:webHidden/>
            <w:sz w:val="22"/>
            <w:szCs w:val="22"/>
          </w:rPr>
          <w:instrText xml:space="preserve"> PAGEREF _Toc428347484 \h </w:instrText>
        </w:r>
        <w:r w:rsidRPr="00FB3E34">
          <w:rPr>
            <w:noProof/>
            <w:webHidden/>
            <w:sz w:val="22"/>
            <w:szCs w:val="22"/>
          </w:rPr>
        </w:r>
        <w:r w:rsidRPr="00FB3E34">
          <w:rPr>
            <w:noProof/>
            <w:webHidden/>
            <w:sz w:val="22"/>
            <w:szCs w:val="22"/>
          </w:rPr>
          <w:fldChar w:fldCharType="separate"/>
        </w:r>
        <w:r w:rsidR="00FB3E34" w:rsidRPr="00FB3E34">
          <w:rPr>
            <w:noProof/>
            <w:webHidden/>
            <w:sz w:val="22"/>
            <w:szCs w:val="22"/>
          </w:rPr>
          <w:t>11</w:t>
        </w:r>
        <w:r w:rsidRPr="00FB3E34">
          <w:rPr>
            <w:noProof/>
            <w:webHidden/>
            <w:sz w:val="22"/>
            <w:szCs w:val="22"/>
          </w:rPr>
          <w:fldChar w:fldCharType="end"/>
        </w:r>
      </w:hyperlink>
    </w:p>
    <w:p w:rsidR="00FB3E34" w:rsidRPr="00FB3E34" w:rsidRDefault="00D55042" w:rsidP="00FB3E34">
      <w:pPr>
        <w:pStyle w:val="TableofFigures"/>
        <w:tabs>
          <w:tab w:val="right" w:leader="dot" w:pos="8494"/>
        </w:tabs>
        <w:ind w:leftChars="0" w:left="0" w:firstLineChars="0" w:hanging="1"/>
        <w:rPr>
          <w:rFonts w:eastAsiaTheme="minorEastAsia"/>
          <w:noProof/>
          <w:sz w:val="22"/>
          <w:szCs w:val="22"/>
          <w:lang w:eastAsia="en-US"/>
        </w:rPr>
      </w:pPr>
      <w:hyperlink w:anchor="_Toc428347485" w:history="1">
        <w:r w:rsidR="00FB3E34" w:rsidRPr="00FB3E34">
          <w:rPr>
            <w:rStyle w:val="Hyperlink"/>
            <w:noProof/>
            <w:sz w:val="22"/>
            <w:szCs w:val="22"/>
          </w:rPr>
          <w:t>Figure 2 - Figure caption (must be under the figure)</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_Toc428347485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11</w:t>
        </w:r>
        <w:r w:rsidR="00EC082F" w:rsidRPr="00FB3E34">
          <w:rPr>
            <w:noProof/>
            <w:webHidden/>
            <w:sz w:val="22"/>
            <w:szCs w:val="22"/>
          </w:rPr>
          <w:fldChar w:fldCharType="end"/>
        </w:r>
      </w:hyperlink>
    </w:p>
    <w:p w:rsidR="00FB3E34" w:rsidRPr="00FB3E34" w:rsidRDefault="00D55042" w:rsidP="00FB3E34">
      <w:pPr>
        <w:pStyle w:val="TableofFigures"/>
        <w:tabs>
          <w:tab w:val="right" w:leader="dot" w:pos="8494"/>
        </w:tabs>
        <w:ind w:leftChars="0" w:left="0" w:firstLineChars="0" w:hanging="1"/>
        <w:rPr>
          <w:rFonts w:eastAsiaTheme="minorEastAsia"/>
          <w:noProof/>
          <w:sz w:val="22"/>
          <w:szCs w:val="22"/>
          <w:lang w:eastAsia="en-US"/>
        </w:rPr>
      </w:pPr>
      <w:hyperlink w:anchor="_Toc428347486" w:history="1">
        <w:r w:rsidR="00FB3E34" w:rsidRPr="00FB3E34">
          <w:rPr>
            <w:rStyle w:val="Hyperlink"/>
            <w:noProof/>
            <w:sz w:val="22"/>
            <w:szCs w:val="22"/>
          </w:rPr>
          <w:t>Figure 3 - Figure caption (must be under the figure)</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_Toc428347486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11</w:t>
        </w:r>
        <w:r w:rsidR="00EC082F" w:rsidRPr="00FB3E34">
          <w:rPr>
            <w:noProof/>
            <w:webHidden/>
            <w:sz w:val="22"/>
            <w:szCs w:val="22"/>
          </w:rPr>
          <w:fldChar w:fldCharType="end"/>
        </w:r>
      </w:hyperlink>
    </w:p>
    <w:p w:rsidR="00FB3E34" w:rsidRPr="00FB3E34" w:rsidRDefault="00D55042" w:rsidP="00FB3E34">
      <w:pPr>
        <w:pStyle w:val="TableofFigures"/>
        <w:tabs>
          <w:tab w:val="right" w:leader="dot" w:pos="8494"/>
        </w:tabs>
        <w:ind w:leftChars="0" w:left="-119" w:firstLineChars="0" w:hanging="1"/>
        <w:rPr>
          <w:rFonts w:eastAsiaTheme="minorEastAsia"/>
          <w:noProof/>
          <w:sz w:val="22"/>
          <w:szCs w:val="22"/>
          <w:lang w:eastAsia="en-US"/>
        </w:rPr>
      </w:pPr>
      <w:hyperlink w:anchor="_Toc428347487" w:history="1">
        <w:r w:rsidR="00FB3E34" w:rsidRPr="00FB3E34">
          <w:rPr>
            <w:rStyle w:val="Hyperlink"/>
            <w:noProof/>
            <w:sz w:val="22"/>
            <w:szCs w:val="22"/>
          </w:rPr>
          <w:t>Figure 4 - Figure caption (must be under the figure)</w:t>
        </w:r>
        <w:r w:rsidR="00FB3E34" w:rsidRPr="00FB3E34">
          <w:rPr>
            <w:noProof/>
            <w:webHidden/>
            <w:sz w:val="22"/>
            <w:szCs w:val="22"/>
          </w:rPr>
          <w:tab/>
        </w:r>
        <w:r w:rsidR="00EC082F" w:rsidRPr="00FB3E34">
          <w:rPr>
            <w:noProof/>
            <w:webHidden/>
            <w:sz w:val="22"/>
            <w:szCs w:val="22"/>
          </w:rPr>
          <w:fldChar w:fldCharType="begin"/>
        </w:r>
        <w:r w:rsidR="00FB3E34" w:rsidRPr="00FB3E34">
          <w:rPr>
            <w:noProof/>
            <w:webHidden/>
            <w:sz w:val="22"/>
            <w:szCs w:val="22"/>
          </w:rPr>
          <w:instrText xml:space="preserve"> PAGEREF _Toc428347487 \h </w:instrText>
        </w:r>
        <w:r w:rsidR="00EC082F" w:rsidRPr="00FB3E34">
          <w:rPr>
            <w:noProof/>
            <w:webHidden/>
            <w:sz w:val="22"/>
            <w:szCs w:val="22"/>
          </w:rPr>
        </w:r>
        <w:r w:rsidR="00EC082F" w:rsidRPr="00FB3E34">
          <w:rPr>
            <w:noProof/>
            <w:webHidden/>
            <w:sz w:val="22"/>
            <w:szCs w:val="22"/>
          </w:rPr>
          <w:fldChar w:fldCharType="separate"/>
        </w:r>
        <w:r w:rsidR="00FB3E34" w:rsidRPr="00FB3E34">
          <w:rPr>
            <w:noProof/>
            <w:webHidden/>
            <w:sz w:val="22"/>
            <w:szCs w:val="22"/>
          </w:rPr>
          <w:t>12</w:t>
        </w:r>
        <w:r w:rsidR="00EC082F" w:rsidRPr="00FB3E34">
          <w:rPr>
            <w:noProof/>
            <w:webHidden/>
            <w:sz w:val="22"/>
            <w:szCs w:val="22"/>
          </w:rPr>
          <w:fldChar w:fldCharType="end"/>
        </w:r>
      </w:hyperlink>
    </w:p>
    <w:p w:rsidR="002C34A9" w:rsidRPr="00845632" w:rsidRDefault="00EC082F" w:rsidP="006C29DE">
      <w:pPr>
        <w:pStyle w:val="TableofFigures"/>
        <w:tabs>
          <w:tab w:val="right" w:leader="dot" w:pos="8494"/>
        </w:tabs>
        <w:ind w:left="980" w:hanging="560"/>
        <w:rPr>
          <w:rFonts w:ascii="Times New Roman" w:hAnsi="Times New Roman" w:cs="Times New Roman"/>
          <w:sz w:val="28"/>
        </w:rPr>
      </w:pPr>
      <w:r w:rsidRPr="00845632">
        <w:rPr>
          <w:rFonts w:ascii="Times New Roman" w:hAnsi="Times New Roman" w:cs="Times New Roman"/>
          <w:sz w:val="28"/>
        </w:rPr>
        <w:fldChar w:fldCharType="end"/>
      </w:r>
      <w:bookmarkStart w:id="48" w:name="_Toc88870491"/>
    </w:p>
    <w:p w:rsidR="00610044" w:rsidRPr="00845632" w:rsidRDefault="00610044" w:rsidP="00610044">
      <w:pPr>
        <w:pStyle w:val="Heading2"/>
        <w:numPr>
          <w:ilvl w:val="0"/>
          <w:numId w:val="0"/>
        </w:numPr>
        <w:rPr>
          <w:rFonts w:ascii="Times New Roman" w:hAnsi="Times New Roman"/>
          <w:sz w:val="32"/>
          <w:szCs w:val="32"/>
        </w:rPr>
      </w:pPr>
      <w:bookmarkStart w:id="49" w:name="_Toc428347687"/>
      <w:r w:rsidRPr="00845632">
        <w:rPr>
          <w:rFonts w:ascii="Times New Roman" w:hAnsi="Times New Roman"/>
          <w:sz w:val="32"/>
          <w:szCs w:val="32"/>
        </w:rPr>
        <w:t>Tables</w:t>
      </w:r>
      <w:bookmarkEnd w:id="48"/>
      <w:bookmarkEnd w:id="49"/>
    </w:p>
    <w:p w:rsidR="00610044" w:rsidRPr="00845632" w:rsidRDefault="00610044" w:rsidP="00D577CE">
      <w:pPr>
        <w:rPr>
          <w:rFonts w:ascii="Times New Roman" w:hAnsi="Times New Roman" w:cs="Times New Roman"/>
          <w:sz w:val="32"/>
          <w:szCs w:val="32"/>
        </w:rPr>
      </w:pPr>
    </w:p>
    <w:p w:rsidR="00FB3E34" w:rsidRDefault="00EC082F" w:rsidP="00DE5E25">
      <w:pPr>
        <w:pStyle w:val="TableofFigures"/>
        <w:tabs>
          <w:tab w:val="left" w:pos="90"/>
          <w:tab w:val="right" w:leader="dot" w:pos="8494"/>
        </w:tabs>
        <w:ind w:leftChars="-42" w:left="-88" w:firstLineChars="0" w:firstLine="0"/>
        <w:rPr>
          <w:noProof/>
        </w:rPr>
      </w:pPr>
      <w:r w:rsidRPr="00DE5E25">
        <w:rPr>
          <w:rFonts w:ascii="Times New Roman" w:hAnsi="Times New Roman" w:cs="Times New Roman"/>
          <w:sz w:val="28"/>
        </w:rPr>
        <w:fldChar w:fldCharType="begin"/>
      </w:r>
      <w:r w:rsidR="00610044" w:rsidRPr="00DE5E25">
        <w:rPr>
          <w:rFonts w:ascii="Times New Roman" w:hAnsi="Times New Roman" w:cs="Times New Roman"/>
          <w:sz w:val="28"/>
        </w:rPr>
        <w:instrText xml:space="preserve"> TOC \h \z \c "Table" </w:instrText>
      </w:r>
      <w:r w:rsidRPr="00DE5E25">
        <w:rPr>
          <w:rFonts w:ascii="Times New Roman" w:hAnsi="Times New Roman" w:cs="Times New Roman"/>
          <w:sz w:val="28"/>
        </w:rPr>
        <w:fldChar w:fldCharType="separate"/>
      </w:r>
    </w:p>
    <w:p w:rsidR="00610044" w:rsidRPr="00845632" w:rsidRDefault="00FB3E34" w:rsidP="00D577CE">
      <w:pPr>
        <w:rPr>
          <w:rFonts w:ascii="Times New Roman" w:hAnsi="Times New Roman" w:cs="Times New Roman"/>
          <w:sz w:val="28"/>
        </w:rPr>
      </w:pPr>
      <w:r>
        <w:rPr>
          <w:rFonts w:ascii="Times New Roman" w:hAnsi="Times New Roman" w:cs="Times New Roman"/>
          <w:b/>
          <w:bCs/>
          <w:noProof/>
          <w:sz w:val="28"/>
        </w:rPr>
        <w:t>No table of figures entries found.</w:t>
      </w:r>
      <w:r w:rsidR="00EC082F" w:rsidRPr="00DE5E25">
        <w:rPr>
          <w:rFonts w:ascii="Times New Roman" w:hAnsi="Times New Roman" w:cs="Times New Roman"/>
          <w:sz w:val="28"/>
        </w:rPr>
        <w:fldChar w:fldCharType="end"/>
      </w:r>
    </w:p>
    <w:p w:rsidR="00EA7122" w:rsidRPr="00845632" w:rsidRDefault="00D577CE" w:rsidP="00D577CE">
      <w:pPr>
        <w:rPr>
          <w:rFonts w:ascii="Times New Roman" w:hAnsi="Times New Roman" w:cs="Times New Roman"/>
        </w:rPr>
      </w:pPr>
      <w:r w:rsidRPr="00845632">
        <w:rPr>
          <w:rFonts w:ascii="Times New Roman" w:hAnsi="Times New Roman" w:cs="Times New Roman"/>
        </w:rPr>
        <w:br w:type="page"/>
      </w:r>
    </w:p>
    <w:p w:rsidR="00F60479" w:rsidRPr="00845632" w:rsidRDefault="005260F5" w:rsidP="00F60479">
      <w:pPr>
        <w:pStyle w:val="Heading1"/>
        <w:numPr>
          <w:ilvl w:val="0"/>
          <w:numId w:val="0"/>
        </w:numPr>
        <w:rPr>
          <w:rFonts w:ascii="Times New Roman" w:hAnsi="Times New Roman"/>
          <w:sz w:val="36"/>
          <w:szCs w:val="36"/>
        </w:rPr>
      </w:pPr>
      <w:bookmarkStart w:id="50" w:name="_Toc87664608"/>
      <w:bookmarkStart w:id="51" w:name="_Toc88870492"/>
      <w:bookmarkStart w:id="52" w:name="_Toc113612759"/>
      <w:bookmarkStart w:id="53" w:name="_Toc113612806"/>
      <w:bookmarkStart w:id="54" w:name="_Toc428347688"/>
      <w:bookmarkStart w:id="55" w:name="_Toc476037140"/>
      <w:r w:rsidRPr="00845632">
        <w:rPr>
          <w:rFonts w:ascii="Times New Roman" w:hAnsi="Times New Roman"/>
          <w:sz w:val="36"/>
          <w:szCs w:val="36"/>
        </w:rPr>
        <w:lastRenderedPageBreak/>
        <w:t>Index</w:t>
      </w:r>
      <w:r w:rsidR="00EA7122" w:rsidRPr="00845632">
        <w:rPr>
          <w:rFonts w:ascii="Times New Roman" w:hAnsi="Times New Roman"/>
          <w:sz w:val="36"/>
          <w:szCs w:val="36"/>
        </w:rPr>
        <w:t>es</w:t>
      </w:r>
      <w:bookmarkEnd w:id="50"/>
      <w:bookmarkEnd w:id="51"/>
      <w:bookmarkEnd w:id="52"/>
      <w:bookmarkEnd w:id="53"/>
      <w:bookmarkEnd w:id="54"/>
      <w:bookmarkEnd w:id="55"/>
    </w:p>
    <w:p w:rsidR="00F60479" w:rsidRPr="00845632" w:rsidRDefault="00F60479" w:rsidP="00FF34A7">
      <w:pPr>
        <w:rPr>
          <w:rFonts w:ascii="Times New Roman" w:hAnsi="Times New Roman" w:cs="Times New Roman"/>
        </w:rPr>
      </w:pPr>
    </w:p>
    <w:p w:rsidR="00B90517" w:rsidRPr="00845632" w:rsidRDefault="00BB46F8" w:rsidP="00B90517">
      <w:pPr>
        <w:pStyle w:val="Heading2"/>
        <w:numPr>
          <w:ilvl w:val="0"/>
          <w:numId w:val="0"/>
        </w:numPr>
        <w:rPr>
          <w:rFonts w:ascii="Times New Roman" w:hAnsi="Times New Roman"/>
          <w:sz w:val="32"/>
          <w:szCs w:val="32"/>
        </w:rPr>
      </w:pPr>
      <w:bookmarkStart w:id="56" w:name="_Toc88870493"/>
      <w:bookmarkStart w:id="57" w:name="_Toc428347689"/>
      <w:r w:rsidRPr="00845632">
        <w:rPr>
          <w:rFonts w:ascii="Times New Roman" w:hAnsi="Times New Roman"/>
          <w:sz w:val="32"/>
          <w:szCs w:val="32"/>
        </w:rPr>
        <w:t>Keyword</w:t>
      </w:r>
      <w:r w:rsidR="00EA7122" w:rsidRPr="00845632">
        <w:rPr>
          <w:rFonts w:ascii="Times New Roman" w:hAnsi="Times New Roman"/>
          <w:sz w:val="32"/>
          <w:szCs w:val="32"/>
        </w:rPr>
        <w:t>s</w:t>
      </w:r>
      <w:bookmarkEnd w:id="56"/>
      <w:bookmarkEnd w:id="57"/>
    </w:p>
    <w:p w:rsidR="00A03EAA" w:rsidRPr="00845632" w:rsidRDefault="00EC082F" w:rsidP="00FF34A7">
      <w:pPr>
        <w:rPr>
          <w:rFonts w:ascii="Times New Roman" w:hAnsi="Times New Roman" w:cs="Times New Roman"/>
          <w:sz w:val="28"/>
        </w:rPr>
      </w:pPr>
      <w:r w:rsidRPr="00845632">
        <w:rPr>
          <w:rFonts w:ascii="Times New Roman" w:hAnsi="Times New Roman" w:cs="Times New Roman"/>
          <w:sz w:val="28"/>
        </w:rPr>
        <w:fldChar w:fldCharType="begin"/>
      </w:r>
      <w:r w:rsidR="007532E1" w:rsidRPr="00845632">
        <w:rPr>
          <w:rFonts w:ascii="Times New Roman" w:hAnsi="Times New Roman" w:cs="Times New Roman"/>
          <w:sz w:val="28"/>
        </w:rPr>
        <w:instrText xml:space="preserve"> INDEX \h "A" \c "2" \z "1033" </w:instrText>
      </w:r>
      <w:r w:rsidRPr="00845632">
        <w:rPr>
          <w:rFonts w:ascii="Times New Roman" w:hAnsi="Times New Roman" w:cs="Times New Roman"/>
          <w:sz w:val="28"/>
        </w:rPr>
        <w:fldChar w:fldCharType="separate"/>
      </w:r>
      <w:r w:rsidR="001A45FC">
        <w:rPr>
          <w:rFonts w:ascii="Times New Roman" w:hAnsi="Times New Roman" w:cs="Times New Roman"/>
          <w:b/>
          <w:bCs/>
          <w:noProof/>
          <w:sz w:val="28"/>
        </w:rPr>
        <w:t>No index entries found.</w:t>
      </w:r>
      <w:r w:rsidRPr="00845632">
        <w:rPr>
          <w:rFonts w:ascii="Times New Roman" w:hAnsi="Times New Roman" w:cs="Times New Roman"/>
          <w:sz w:val="28"/>
        </w:rPr>
        <w:fldChar w:fldCharType="end"/>
      </w:r>
    </w:p>
    <w:sectPr w:rsidR="00A03EAA" w:rsidRPr="00845632" w:rsidSect="00093136">
      <w:headerReference w:type="default" r:id="rId10"/>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042" w:rsidRDefault="00D55042">
      <w:r>
        <w:separator/>
      </w:r>
    </w:p>
  </w:endnote>
  <w:endnote w:type="continuationSeparator" w:id="0">
    <w:p w:rsidR="00D55042" w:rsidRDefault="00D5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5E6" w:rsidRPr="00DE1DA0" w:rsidRDefault="00264DCF" w:rsidP="003255FD">
    <w:pPr>
      <w:pStyle w:val="Footer"/>
      <w:jc w:val="right"/>
      <w:rPr>
        <w:rStyle w:val="PageNumber"/>
        <w:rFonts w:ascii="Times New Roman" w:hAnsi="Times New Roman" w:cs="Times New Roman"/>
        <w:sz w:val="20"/>
        <w:szCs w:val="20"/>
        <w:u w:val="single"/>
        <w:lang w:val="en-GB"/>
      </w:rPr>
    </w:pPr>
    <w:r w:rsidRPr="00DE1DA0">
      <w:rPr>
        <w:rStyle w:val="PageNumber"/>
        <w:rFonts w:ascii="Times New Roman" w:hAnsi="Times New Roman" w:cs="Times New Roman"/>
        <w:sz w:val="20"/>
        <w:szCs w:val="20"/>
        <w:u w:val="single"/>
        <w:lang w:val="en-GB"/>
      </w:rPr>
      <w:t>5BIS/SE-</w:t>
    </w:r>
    <w:proofErr w:type="gramStart"/>
    <w:r w:rsidRPr="00DE1DA0">
      <w:rPr>
        <w:rStyle w:val="PageNumber"/>
        <w:rFonts w:ascii="Times New Roman" w:hAnsi="Times New Roman" w:cs="Times New Roman"/>
        <w:sz w:val="20"/>
        <w:szCs w:val="20"/>
        <w:u w:val="single"/>
        <w:lang w:val="en-GB"/>
      </w:rPr>
      <w:t xml:space="preserve">506 </w:t>
    </w:r>
    <w:r w:rsidR="00DE1DA0">
      <w:rPr>
        <w:rStyle w:val="PageNumber"/>
        <w:rFonts w:ascii="Times New Roman" w:hAnsi="Times New Roman" w:cs="Times New Roman"/>
        <w:sz w:val="20"/>
        <w:szCs w:val="20"/>
        <w:u w:val="single"/>
        <w:lang w:val="en-GB"/>
      </w:rPr>
      <w:t xml:space="preserve"> </w:t>
    </w:r>
    <w:r w:rsidR="00DB4E14">
      <w:rPr>
        <w:rStyle w:val="PageNumber"/>
        <w:rFonts w:ascii="Times New Roman" w:hAnsi="Times New Roman" w:cs="Times New Roman"/>
        <w:sz w:val="20"/>
        <w:szCs w:val="20"/>
        <w:u w:val="single"/>
        <w:lang w:val="en-GB"/>
      </w:rPr>
      <w:t>Rollcall</w:t>
    </w:r>
    <w:proofErr w:type="gramEnd"/>
    <w:r w:rsidR="00DB4E14">
      <w:rPr>
        <w:rStyle w:val="PageNumber"/>
        <w:rFonts w:ascii="Times New Roman" w:hAnsi="Times New Roman" w:cs="Times New Roman"/>
        <w:sz w:val="20"/>
        <w:szCs w:val="20"/>
        <w:u w:val="single"/>
        <w:lang w:val="en-GB"/>
      </w:rPr>
      <w:t xml:space="preserve"> Information System</w:t>
    </w:r>
  </w:p>
  <w:p w:rsidR="009045E6" w:rsidRDefault="00DE1DA0" w:rsidP="003255FD">
    <w:pPr>
      <w:pStyle w:val="Footer"/>
      <w:ind w:left="810"/>
      <w:jc w:val="left"/>
      <w:rPr>
        <w:rStyle w:val="PageNumber"/>
        <w:rFonts w:ascii="Times New Roman" w:hAnsi="Times New Roman" w:cs="Times New Roman"/>
        <w:sz w:val="24"/>
        <w:szCs w:val="24"/>
        <w:u w:val="single"/>
        <w:lang w:val="en-GB"/>
      </w:rPr>
    </w:pPr>
    <w:r>
      <w:rPr>
        <w:rStyle w:val="PageNumber"/>
        <w:rFonts w:ascii="Times New Roman" w:hAnsi="Times New Roman" w:cs="Times New Roman"/>
        <w:sz w:val="20"/>
        <w:szCs w:val="20"/>
        <w:u w:val="single"/>
        <w:lang w:val="en-GB"/>
      </w:rPr>
      <w:t xml:space="preserve">developed by </w:t>
    </w:r>
    <w:r w:rsidR="00DB4E14">
      <w:rPr>
        <w:rStyle w:val="PageNumber"/>
        <w:rFonts w:ascii="Times New Roman" w:hAnsi="Times New Roman" w:cs="Times New Roman"/>
        <w:sz w:val="20"/>
        <w:szCs w:val="20"/>
        <w:u w:val="single"/>
        <w:lang w:val="en-GB"/>
      </w:rPr>
      <w:t>Yarzar Htun</w:t>
    </w:r>
    <w:r w:rsidR="009045E6" w:rsidRPr="00DE1DA0">
      <w:rPr>
        <w:rStyle w:val="PageNumber"/>
        <w:rFonts w:ascii="Times New Roman" w:hAnsi="Times New Roman" w:cs="Times New Roman"/>
        <w:sz w:val="20"/>
        <w:szCs w:val="20"/>
        <w:u w:val="single"/>
        <w:lang w:val="en-GB"/>
      </w:rPr>
      <w:t xml:space="preserve"> </w:t>
    </w:r>
    <w:r w:rsidR="003255FD" w:rsidRPr="00DE1DA0">
      <w:rPr>
        <w:rStyle w:val="PageNumber"/>
        <w:rFonts w:ascii="Times New Roman" w:hAnsi="Times New Roman" w:cs="Times New Roman"/>
        <w:sz w:val="20"/>
        <w:szCs w:val="20"/>
        <w:u w:val="single"/>
        <w:lang w:val="en-GB"/>
      </w:rPr>
      <w:t>-</w:t>
    </w:r>
    <w:r w:rsidR="00DB4E14">
      <w:rPr>
        <w:rStyle w:val="PageNumber"/>
        <w:rFonts w:ascii="Times New Roman" w:hAnsi="Times New Roman" w:cs="Times New Roman"/>
        <w:sz w:val="20"/>
        <w:szCs w:val="20"/>
        <w:u w:val="single"/>
        <w:lang w:val="en-GB"/>
      </w:rPr>
      <w:t xml:space="preserve"> </w:t>
    </w:r>
    <w:r w:rsidR="003255FD" w:rsidRPr="00DE1DA0">
      <w:rPr>
        <w:rStyle w:val="PageNumber"/>
        <w:rFonts w:ascii="Times New Roman" w:hAnsi="Times New Roman" w:cs="Times New Roman"/>
        <w:sz w:val="20"/>
        <w:szCs w:val="20"/>
        <w:u w:val="single"/>
        <w:lang w:val="en-GB"/>
      </w:rPr>
      <w:t xml:space="preserve">UIT, </w:t>
    </w:r>
    <w:r w:rsidRPr="00DE1DA0">
      <w:rPr>
        <w:rStyle w:val="PageNumber"/>
        <w:rFonts w:ascii="Times New Roman" w:hAnsi="Times New Roman" w:cs="Times New Roman"/>
        <w:sz w:val="20"/>
        <w:szCs w:val="20"/>
        <w:u w:val="single"/>
        <w:lang w:val="en-GB"/>
      </w:rPr>
      <w:t>The Republic of Union of Myanmar</w:t>
    </w:r>
  </w:p>
  <w:p w:rsidR="00FB3E34" w:rsidRDefault="00EC082F" w:rsidP="001E66E6">
    <w:pPr>
      <w:pStyle w:val="Footer"/>
      <w:jc w:val="center"/>
    </w:pPr>
    <w:r>
      <w:rPr>
        <w:rStyle w:val="PageNumber"/>
      </w:rPr>
      <w:fldChar w:fldCharType="begin"/>
    </w:r>
    <w:r w:rsidR="00FB3E34">
      <w:rPr>
        <w:rStyle w:val="PageNumber"/>
      </w:rPr>
      <w:instrText xml:space="preserve"> PAGE </w:instrText>
    </w:r>
    <w:r>
      <w:rPr>
        <w:rStyle w:val="PageNumber"/>
      </w:rPr>
      <w:fldChar w:fldCharType="separate"/>
    </w:r>
    <w:r w:rsidR="00D52F6E">
      <w:rPr>
        <w:rStyle w:val="PageNumber"/>
        <w:noProof/>
      </w:rPr>
      <w:t>17</w:t>
    </w:r>
    <w:r>
      <w:rPr>
        <w:rStyle w:val="PageNumber"/>
      </w:rPr>
      <w:fldChar w:fldCharType="end"/>
    </w:r>
    <w:r w:rsidR="00FB3E34">
      <w:rPr>
        <w:rStyle w:val="PageNumber"/>
        <w:rFonts w:hint="eastAsia"/>
      </w:rPr>
      <w:t>/</w:t>
    </w:r>
    <w:r>
      <w:rPr>
        <w:rStyle w:val="PageNumber"/>
      </w:rPr>
      <w:fldChar w:fldCharType="begin"/>
    </w:r>
    <w:r w:rsidR="00FB3E34">
      <w:rPr>
        <w:rStyle w:val="PageNumber"/>
      </w:rPr>
      <w:instrText xml:space="preserve"> NUMPAGES </w:instrText>
    </w:r>
    <w:r>
      <w:rPr>
        <w:rStyle w:val="PageNumber"/>
      </w:rPr>
      <w:fldChar w:fldCharType="separate"/>
    </w:r>
    <w:r w:rsidR="00D52F6E">
      <w:rPr>
        <w:rStyle w:val="PageNumber"/>
        <w:noProof/>
      </w:rPr>
      <w:t>17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042" w:rsidRDefault="00D55042">
      <w:r>
        <w:separator/>
      </w:r>
    </w:p>
  </w:footnote>
  <w:footnote w:type="continuationSeparator" w:id="0">
    <w:p w:rsidR="00D55042" w:rsidRDefault="00D55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34" w:rsidRDefault="00FB3E34" w:rsidP="005D37C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E34" w:rsidRPr="000B1EA5" w:rsidRDefault="00FB3E34" w:rsidP="000B1EA5">
    <w:pPr>
      <w:pStyle w:val="Header"/>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52D20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 w15:restartNumberingAfterBreak="0">
    <w:nsid w:val="297D6357"/>
    <w:multiLevelType w:val="multilevel"/>
    <w:tmpl w:val="0492D5EE"/>
    <w:lvl w:ilvl="0">
      <w:start w:val="1"/>
      <w:numFmt w:val="decimal"/>
      <w:pStyle w:val="Heading1"/>
      <w:lvlText w:val="%1."/>
      <w:lvlJc w:val="left"/>
      <w:pPr>
        <w:tabs>
          <w:tab w:val="num" w:pos="425"/>
        </w:tabs>
        <w:ind w:left="425" w:hanging="425"/>
      </w:pPr>
      <w:rPr>
        <w:rFonts w:ascii="Arial" w:eastAsia="MS Gothic" w:hAnsi="Arial" w:cs="Times New Roman"/>
      </w:rPr>
    </w:lvl>
    <w:lvl w:ilvl="1">
      <w:start w:val="1"/>
      <w:numFmt w:val="decimal"/>
      <w:pStyle w:val="Heading2"/>
      <w:lvlText w:val="%1.%2."/>
      <w:lvlJc w:val="left"/>
      <w:pPr>
        <w:tabs>
          <w:tab w:val="num" w:pos="567"/>
        </w:tabs>
        <w:ind w:left="567" w:hanging="567"/>
      </w:pPr>
      <w:rPr>
        <w:rFonts w:hint="eastAsia"/>
      </w:rPr>
    </w:lvl>
    <w:lvl w:ilvl="2">
      <w:start w:val="1"/>
      <w:numFmt w:val="decimal"/>
      <w:pStyle w:val="Heading3"/>
      <w:lvlText w:val="%1.%2.%3."/>
      <w:lvlJc w:val="left"/>
      <w:pPr>
        <w:tabs>
          <w:tab w:val="num" w:pos="709"/>
        </w:tabs>
        <w:ind w:left="709" w:hanging="709"/>
      </w:pPr>
      <w:rPr>
        <w:rFonts w:hint="eastAsia"/>
      </w:rPr>
    </w:lvl>
    <w:lvl w:ilvl="3">
      <w:start w:val="1"/>
      <w:numFmt w:val="decimal"/>
      <w:pStyle w:val="Heading4"/>
      <w:lvlText w:val="(%4) "/>
      <w:lvlJc w:val="left"/>
      <w:pPr>
        <w:tabs>
          <w:tab w:val="num" w:pos="851"/>
        </w:tabs>
        <w:ind w:left="851" w:hanging="851"/>
      </w:pPr>
      <w:rPr>
        <w:rFonts w:hint="eastAsia"/>
      </w:rPr>
    </w:lvl>
    <w:lvl w:ilvl="4">
      <w:start w:val="1"/>
      <w:numFmt w:val="decimal"/>
      <w:pStyle w:val="ExerciseItem"/>
      <w:lvlText w:val="%5."/>
      <w:lvlJc w:val="left"/>
      <w:pPr>
        <w:tabs>
          <w:tab w:val="num" w:pos="357"/>
        </w:tabs>
        <w:ind w:left="357" w:hanging="357"/>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33755CDB"/>
    <w:multiLevelType w:val="hybridMultilevel"/>
    <w:tmpl w:val="E3C0D590"/>
    <w:lvl w:ilvl="0" w:tplc="892CD0B2">
      <w:start w:val="1"/>
      <w:numFmt w:val="bullet"/>
      <w:pStyle w:val="ListBullet2"/>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60D64944"/>
    <w:multiLevelType w:val="hybridMultilevel"/>
    <w:tmpl w:val="138E979C"/>
    <w:lvl w:ilvl="0" w:tplc="2F6A6C90">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ja-JP" w:vendorID="64" w:dllVersion="131078" w:nlCheck="1" w:checkStyle="1"/>
  <w:activeWritingStyle w:appName="MSWord" w:lang="en-US" w:vendorID="64" w:dllVersion="131078" w:nlCheck="1" w:checkStyle="0"/>
  <w:activeWritingStyle w:appName="MSWord" w:lang="en-GB"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rawingGridHorizontalSpacing w:val="181"/>
  <w:displayHorizontalDrawingGridEvery w:val="0"/>
  <w:displayVerticalDrawingGridEvery w:val="2"/>
  <w:characterSpacingControl w:val="compressPunctuation"/>
  <w:hdrShapeDefaults>
    <o:shapedefaults v:ext="edit" spidmax="2049">
      <v:textbox inset="5.85pt,.7pt,5.85pt,.7pt"/>
      <o:colormru v:ext="edit" colors="#eaeaea,#5f5f5f,#b2b2b2,#969696,#ddd"/>
    </o:shapedefaults>
  </w:hdrShapeDefaults>
  <w:footnotePr>
    <w:footnote w:id="-1"/>
    <w:footnote w:id="0"/>
  </w:footnotePr>
  <w:endnotePr>
    <w:endnote w:id="-1"/>
    <w:endnote w:id="0"/>
  </w:endnotePr>
  <w:compat>
    <w:spaceForUL/>
    <w:balanceSingleByteDoubleByteWidth/>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5A"/>
    <w:rsid w:val="00000341"/>
    <w:rsid w:val="000004F1"/>
    <w:rsid w:val="000004F9"/>
    <w:rsid w:val="000004FF"/>
    <w:rsid w:val="000006DE"/>
    <w:rsid w:val="000007E4"/>
    <w:rsid w:val="000008C1"/>
    <w:rsid w:val="00000C44"/>
    <w:rsid w:val="00000CF9"/>
    <w:rsid w:val="00000CFE"/>
    <w:rsid w:val="00000F84"/>
    <w:rsid w:val="000010D6"/>
    <w:rsid w:val="000018FB"/>
    <w:rsid w:val="000019F3"/>
    <w:rsid w:val="00001D24"/>
    <w:rsid w:val="00001E2C"/>
    <w:rsid w:val="000022C3"/>
    <w:rsid w:val="0000245C"/>
    <w:rsid w:val="000025A2"/>
    <w:rsid w:val="0000284F"/>
    <w:rsid w:val="00002AFD"/>
    <w:rsid w:val="00002B6D"/>
    <w:rsid w:val="00002C40"/>
    <w:rsid w:val="00002CD6"/>
    <w:rsid w:val="00002FC6"/>
    <w:rsid w:val="000031FE"/>
    <w:rsid w:val="000035EC"/>
    <w:rsid w:val="00003688"/>
    <w:rsid w:val="00003805"/>
    <w:rsid w:val="00003854"/>
    <w:rsid w:val="00003AC6"/>
    <w:rsid w:val="00003DED"/>
    <w:rsid w:val="00003E76"/>
    <w:rsid w:val="00003E99"/>
    <w:rsid w:val="00003F1D"/>
    <w:rsid w:val="00004028"/>
    <w:rsid w:val="00004297"/>
    <w:rsid w:val="000043B6"/>
    <w:rsid w:val="000046EB"/>
    <w:rsid w:val="00004B69"/>
    <w:rsid w:val="00004B84"/>
    <w:rsid w:val="00004E34"/>
    <w:rsid w:val="00005214"/>
    <w:rsid w:val="000056A4"/>
    <w:rsid w:val="00005799"/>
    <w:rsid w:val="00005864"/>
    <w:rsid w:val="00005912"/>
    <w:rsid w:val="000059F4"/>
    <w:rsid w:val="00005A0D"/>
    <w:rsid w:val="00005E9A"/>
    <w:rsid w:val="00005FEF"/>
    <w:rsid w:val="00006688"/>
    <w:rsid w:val="000066FC"/>
    <w:rsid w:val="000067A7"/>
    <w:rsid w:val="00006D19"/>
    <w:rsid w:val="0000726B"/>
    <w:rsid w:val="00007280"/>
    <w:rsid w:val="000072D9"/>
    <w:rsid w:val="00007615"/>
    <w:rsid w:val="00007750"/>
    <w:rsid w:val="00007854"/>
    <w:rsid w:val="000078C8"/>
    <w:rsid w:val="00007ABE"/>
    <w:rsid w:val="00007CA7"/>
    <w:rsid w:val="00007E76"/>
    <w:rsid w:val="0001012D"/>
    <w:rsid w:val="00010383"/>
    <w:rsid w:val="0001042B"/>
    <w:rsid w:val="00010A0D"/>
    <w:rsid w:val="00010A53"/>
    <w:rsid w:val="00010CB8"/>
    <w:rsid w:val="0001109D"/>
    <w:rsid w:val="00011104"/>
    <w:rsid w:val="00011157"/>
    <w:rsid w:val="000115F6"/>
    <w:rsid w:val="00011785"/>
    <w:rsid w:val="000117EA"/>
    <w:rsid w:val="00011B40"/>
    <w:rsid w:val="00011BBD"/>
    <w:rsid w:val="00011C7E"/>
    <w:rsid w:val="00011E50"/>
    <w:rsid w:val="0001204D"/>
    <w:rsid w:val="0001209B"/>
    <w:rsid w:val="0001224B"/>
    <w:rsid w:val="00012698"/>
    <w:rsid w:val="000126E7"/>
    <w:rsid w:val="000126F7"/>
    <w:rsid w:val="0001296E"/>
    <w:rsid w:val="000129A5"/>
    <w:rsid w:val="00012F4E"/>
    <w:rsid w:val="0001372C"/>
    <w:rsid w:val="00013DBB"/>
    <w:rsid w:val="00013E73"/>
    <w:rsid w:val="00014198"/>
    <w:rsid w:val="00014542"/>
    <w:rsid w:val="00014572"/>
    <w:rsid w:val="000148D4"/>
    <w:rsid w:val="00015066"/>
    <w:rsid w:val="000150FA"/>
    <w:rsid w:val="00015140"/>
    <w:rsid w:val="000151C9"/>
    <w:rsid w:val="000153C9"/>
    <w:rsid w:val="000154DD"/>
    <w:rsid w:val="000157AF"/>
    <w:rsid w:val="000159AE"/>
    <w:rsid w:val="00015A5D"/>
    <w:rsid w:val="00015C2D"/>
    <w:rsid w:val="00015F51"/>
    <w:rsid w:val="000163F5"/>
    <w:rsid w:val="0001650F"/>
    <w:rsid w:val="000166E7"/>
    <w:rsid w:val="00016D44"/>
    <w:rsid w:val="000170AF"/>
    <w:rsid w:val="0001722B"/>
    <w:rsid w:val="00017461"/>
    <w:rsid w:val="00017507"/>
    <w:rsid w:val="00017508"/>
    <w:rsid w:val="00017595"/>
    <w:rsid w:val="00017613"/>
    <w:rsid w:val="0001783A"/>
    <w:rsid w:val="0001788F"/>
    <w:rsid w:val="00017946"/>
    <w:rsid w:val="00017990"/>
    <w:rsid w:val="00017B3C"/>
    <w:rsid w:val="000202DC"/>
    <w:rsid w:val="000203E3"/>
    <w:rsid w:val="0002076A"/>
    <w:rsid w:val="00020A25"/>
    <w:rsid w:val="00020A3C"/>
    <w:rsid w:val="00020B75"/>
    <w:rsid w:val="00020C40"/>
    <w:rsid w:val="00020DEF"/>
    <w:rsid w:val="00020E59"/>
    <w:rsid w:val="00021292"/>
    <w:rsid w:val="0002129B"/>
    <w:rsid w:val="000214F6"/>
    <w:rsid w:val="00021538"/>
    <w:rsid w:val="000215CB"/>
    <w:rsid w:val="00021D82"/>
    <w:rsid w:val="000225E2"/>
    <w:rsid w:val="00022A45"/>
    <w:rsid w:val="00022C82"/>
    <w:rsid w:val="00022EBE"/>
    <w:rsid w:val="00023270"/>
    <w:rsid w:val="0002366F"/>
    <w:rsid w:val="00023744"/>
    <w:rsid w:val="0002377F"/>
    <w:rsid w:val="00023996"/>
    <w:rsid w:val="00023C39"/>
    <w:rsid w:val="00023E8E"/>
    <w:rsid w:val="00023EB6"/>
    <w:rsid w:val="00023EEF"/>
    <w:rsid w:val="00023F98"/>
    <w:rsid w:val="0002405A"/>
    <w:rsid w:val="000242A9"/>
    <w:rsid w:val="00024397"/>
    <w:rsid w:val="00024426"/>
    <w:rsid w:val="00024508"/>
    <w:rsid w:val="000245CF"/>
    <w:rsid w:val="000245F9"/>
    <w:rsid w:val="00024606"/>
    <w:rsid w:val="000248C4"/>
    <w:rsid w:val="00024A72"/>
    <w:rsid w:val="00024BD1"/>
    <w:rsid w:val="00024C71"/>
    <w:rsid w:val="00024F53"/>
    <w:rsid w:val="000254A8"/>
    <w:rsid w:val="000254EB"/>
    <w:rsid w:val="00025835"/>
    <w:rsid w:val="00025B08"/>
    <w:rsid w:val="00025C18"/>
    <w:rsid w:val="00025C77"/>
    <w:rsid w:val="00025CBD"/>
    <w:rsid w:val="00025CF7"/>
    <w:rsid w:val="00025F16"/>
    <w:rsid w:val="00025F65"/>
    <w:rsid w:val="0002603D"/>
    <w:rsid w:val="00026246"/>
    <w:rsid w:val="000263A8"/>
    <w:rsid w:val="0002646E"/>
    <w:rsid w:val="000265E4"/>
    <w:rsid w:val="00026766"/>
    <w:rsid w:val="000269E3"/>
    <w:rsid w:val="000269F9"/>
    <w:rsid w:val="00026A40"/>
    <w:rsid w:val="00026AA8"/>
    <w:rsid w:val="00026BE1"/>
    <w:rsid w:val="00026ECA"/>
    <w:rsid w:val="00026F8F"/>
    <w:rsid w:val="00027032"/>
    <w:rsid w:val="00027247"/>
    <w:rsid w:val="000275AC"/>
    <w:rsid w:val="000275CF"/>
    <w:rsid w:val="0002774E"/>
    <w:rsid w:val="0002789C"/>
    <w:rsid w:val="0002789E"/>
    <w:rsid w:val="00027A6C"/>
    <w:rsid w:val="00027D37"/>
    <w:rsid w:val="00027E34"/>
    <w:rsid w:val="00027E40"/>
    <w:rsid w:val="00027FA0"/>
    <w:rsid w:val="000302EF"/>
    <w:rsid w:val="00030390"/>
    <w:rsid w:val="00030560"/>
    <w:rsid w:val="00030725"/>
    <w:rsid w:val="0003086B"/>
    <w:rsid w:val="00030B91"/>
    <w:rsid w:val="00030B99"/>
    <w:rsid w:val="00030C83"/>
    <w:rsid w:val="00030CAC"/>
    <w:rsid w:val="00030DB9"/>
    <w:rsid w:val="00030E11"/>
    <w:rsid w:val="00030E92"/>
    <w:rsid w:val="000315BB"/>
    <w:rsid w:val="0003197B"/>
    <w:rsid w:val="00031B99"/>
    <w:rsid w:val="00031CC2"/>
    <w:rsid w:val="00031D53"/>
    <w:rsid w:val="00032184"/>
    <w:rsid w:val="000322AD"/>
    <w:rsid w:val="000323B2"/>
    <w:rsid w:val="00032E66"/>
    <w:rsid w:val="00032EFB"/>
    <w:rsid w:val="00032F3C"/>
    <w:rsid w:val="0003324F"/>
    <w:rsid w:val="0003329F"/>
    <w:rsid w:val="000334C3"/>
    <w:rsid w:val="000338BF"/>
    <w:rsid w:val="000339D6"/>
    <w:rsid w:val="00033A29"/>
    <w:rsid w:val="00033A36"/>
    <w:rsid w:val="00033AB8"/>
    <w:rsid w:val="00033C12"/>
    <w:rsid w:val="00033D8B"/>
    <w:rsid w:val="00033F8E"/>
    <w:rsid w:val="000345D9"/>
    <w:rsid w:val="000345F8"/>
    <w:rsid w:val="000347DE"/>
    <w:rsid w:val="00034BB7"/>
    <w:rsid w:val="00034C71"/>
    <w:rsid w:val="00034DC1"/>
    <w:rsid w:val="0003525F"/>
    <w:rsid w:val="00035298"/>
    <w:rsid w:val="000353D5"/>
    <w:rsid w:val="0003558C"/>
    <w:rsid w:val="000355E7"/>
    <w:rsid w:val="0003566F"/>
    <w:rsid w:val="00035A6F"/>
    <w:rsid w:val="00035E17"/>
    <w:rsid w:val="00036303"/>
    <w:rsid w:val="0003661A"/>
    <w:rsid w:val="0003665F"/>
    <w:rsid w:val="0003678A"/>
    <w:rsid w:val="00036A5D"/>
    <w:rsid w:val="00036E6D"/>
    <w:rsid w:val="00036E95"/>
    <w:rsid w:val="00036F15"/>
    <w:rsid w:val="00037024"/>
    <w:rsid w:val="00037263"/>
    <w:rsid w:val="000372FB"/>
    <w:rsid w:val="000376EA"/>
    <w:rsid w:val="000376F3"/>
    <w:rsid w:val="00037A62"/>
    <w:rsid w:val="000401C5"/>
    <w:rsid w:val="000403A6"/>
    <w:rsid w:val="0004048C"/>
    <w:rsid w:val="000405B0"/>
    <w:rsid w:val="0004067E"/>
    <w:rsid w:val="000406E4"/>
    <w:rsid w:val="0004082D"/>
    <w:rsid w:val="00040BAD"/>
    <w:rsid w:val="00040CAD"/>
    <w:rsid w:val="00040F2C"/>
    <w:rsid w:val="00040F9A"/>
    <w:rsid w:val="00041037"/>
    <w:rsid w:val="0004116F"/>
    <w:rsid w:val="000415D7"/>
    <w:rsid w:val="0004174E"/>
    <w:rsid w:val="00041933"/>
    <w:rsid w:val="0004196A"/>
    <w:rsid w:val="00041EC3"/>
    <w:rsid w:val="00042022"/>
    <w:rsid w:val="00042027"/>
    <w:rsid w:val="00042811"/>
    <w:rsid w:val="00042BE4"/>
    <w:rsid w:val="00042DBA"/>
    <w:rsid w:val="00043168"/>
    <w:rsid w:val="000433A2"/>
    <w:rsid w:val="00043502"/>
    <w:rsid w:val="00043676"/>
    <w:rsid w:val="00043AD0"/>
    <w:rsid w:val="00043D08"/>
    <w:rsid w:val="00044371"/>
    <w:rsid w:val="00044605"/>
    <w:rsid w:val="00044837"/>
    <w:rsid w:val="00044A86"/>
    <w:rsid w:val="00044C8F"/>
    <w:rsid w:val="00044D72"/>
    <w:rsid w:val="000450F2"/>
    <w:rsid w:val="00045125"/>
    <w:rsid w:val="0004531B"/>
    <w:rsid w:val="000453AF"/>
    <w:rsid w:val="00045464"/>
    <w:rsid w:val="00045AB9"/>
    <w:rsid w:val="00045BAB"/>
    <w:rsid w:val="000462D1"/>
    <w:rsid w:val="00046D1C"/>
    <w:rsid w:val="00046F15"/>
    <w:rsid w:val="00047266"/>
    <w:rsid w:val="000474D2"/>
    <w:rsid w:val="000475BF"/>
    <w:rsid w:val="0004774F"/>
    <w:rsid w:val="0004779E"/>
    <w:rsid w:val="00047D9B"/>
    <w:rsid w:val="00047F34"/>
    <w:rsid w:val="0005025A"/>
    <w:rsid w:val="000505AA"/>
    <w:rsid w:val="00050885"/>
    <w:rsid w:val="00050896"/>
    <w:rsid w:val="0005093E"/>
    <w:rsid w:val="00050971"/>
    <w:rsid w:val="00050BF7"/>
    <w:rsid w:val="000512C8"/>
    <w:rsid w:val="000519D6"/>
    <w:rsid w:val="00051AE5"/>
    <w:rsid w:val="00051FDA"/>
    <w:rsid w:val="00052636"/>
    <w:rsid w:val="000527DD"/>
    <w:rsid w:val="00052940"/>
    <w:rsid w:val="00052945"/>
    <w:rsid w:val="00052A8E"/>
    <w:rsid w:val="00052B05"/>
    <w:rsid w:val="0005323A"/>
    <w:rsid w:val="000532A8"/>
    <w:rsid w:val="000533B4"/>
    <w:rsid w:val="000537E8"/>
    <w:rsid w:val="00053A93"/>
    <w:rsid w:val="00053CB8"/>
    <w:rsid w:val="00053D74"/>
    <w:rsid w:val="000540B3"/>
    <w:rsid w:val="00054558"/>
    <w:rsid w:val="0005455C"/>
    <w:rsid w:val="0005481A"/>
    <w:rsid w:val="00054B18"/>
    <w:rsid w:val="00054D03"/>
    <w:rsid w:val="00054E95"/>
    <w:rsid w:val="0005535C"/>
    <w:rsid w:val="00055598"/>
    <w:rsid w:val="000556BF"/>
    <w:rsid w:val="0005576D"/>
    <w:rsid w:val="00055C92"/>
    <w:rsid w:val="00055E44"/>
    <w:rsid w:val="000562ED"/>
    <w:rsid w:val="00056481"/>
    <w:rsid w:val="00056597"/>
    <w:rsid w:val="0005667A"/>
    <w:rsid w:val="000566E9"/>
    <w:rsid w:val="00056A45"/>
    <w:rsid w:val="00056DBE"/>
    <w:rsid w:val="0005741B"/>
    <w:rsid w:val="000575D2"/>
    <w:rsid w:val="00057C1C"/>
    <w:rsid w:val="00057D75"/>
    <w:rsid w:val="00057E3B"/>
    <w:rsid w:val="00057EF2"/>
    <w:rsid w:val="00057FBF"/>
    <w:rsid w:val="000604C6"/>
    <w:rsid w:val="0006080D"/>
    <w:rsid w:val="0006086D"/>
    <w:rsid w:val="00060973"/>
    <w:rsid w:val="00060AFA"/>
    <w:rsid w:val="00060AFB"/>
    <w:rsid w:val="00060E6E"/>
    <w:rsid w:val="00060F78"/>
    <w:rsid w:val="0006117A"/>
    <w:rsid w:val="0006143B"/>
    <w:rsid w:val="00061631"/>
    <w:rsid w:val="0006165E"/>
    <w:rsid w:val="00061AE9"/>
    <w:rsid w:val="00061AF3"/>
    <w:rsid w:val="0006249A"/>
    <w:rsid w:val="000627A5"/>
    <w:rsid w:val="000627A6"/>
    <w:rsid w:val="00062842"/>
    <w:rsid w:val="000628B5"/>
    <w:rsid w:val="00063008"/>
    <w:rsid w:val="00063434"/>
    <w:rsid w:val="00063ACF"/>
    <w:rsid w:val="00064006"/>
    <w:rsid w:val="000643BE"/>
    <w:rsid w:val="00064731"/>
    <w:rsid w:val="00064765"/>
    <w:rsid w:val="00064A93"/>
    <w:rsid w:val="00064ADF"/>
    <w:rsid w:val="00064B7C"/>
    <w:rsid w:val="000651A4"/>
    <w:rsid w:val="000654F1"/>
    <w:rsid w:val="000655C4"/>
    <w:rsid w:val="00065786"/>
    <w:rsid w:val="00065A84"/>
    <w:rsid w:val="00065D8B"/>
    <w:rsid w:val="00066059"/>
    <w:rsid w:val="000661BE"/>
    <w:rsid w:val="0006622F"/>
    <w:rsid w:val="000667D4"/>
    <w:rsid w:val="00066851"/>
    <w:rsid w:val="000668DF"/>
    <w:rsid w:val="00066B41"/>
    <w:rsid w:val="00066CF2"/>
    <w:rsid w:val="00066D94"/>
    <w:rsid w:val="00066E9A"/>
    <w:rsid w:val="000670C6"/>
    <w:rsid w:val="00067395"/>
    <w:rsid w:val="000676CC"/>
    <w:rsid w:val="00067DEC"/>
    <w:rsid w:val="000701D9"/>
    <w:rsid w:val="0007026F"/>
    <w:rsid w:val="00070461"/>
    <w:rsid w:val="000705F4"/>
    <w:rsid w:val="00070729"/>
    <w:rsid w:val="00070764"/>
    <w:rsid w:val="00070B37"/>
    <w:rsid w:val="00070BB2"/>
    <w:rsid w:val="00071253"/>
    <w:rsid w:val="00071464"/>
    <w:rsid w:val="000717DB"/>
    <w:rsid w:val="000718D5"/>
    <w:rsid w:val="0007203F"/>
    <w:rsid w:val="000721F6"/>
    <w:rsid w:val="00072267"/>
    <w:rsid w:val="00072448"/>
    <w:rsid w:val="0007259B"/>
    <w:rsid w:val="0007297A"/>
    <w:rsid w:val="00072CC8"/>
    <w:rsid w:val="00072D2B"/>
    <w:rsid w:val="00072E3F"/>
    <w:rsid w:val="00072F4A"/>
    <w:rsid w:val="0007322B"/>
    <w:rsid w:val="000732A0"/>
    <w:rsid w:val="00073328"/>
    <w:rsid w:val="000733CE"/>
    <w:rsid w:val="0007386E"/>
    <w:rsid w:val="000739BC"/>
    <w:rsid w:val="00073C29"/>
    <w:rsid w:val="00073D2E"/>
    <w:rsid w:val="00073DE2"/>
    <w:rsid w:val="00073E2D"/>
    <w:rsid w:val="00074612"/>
    <w:rsid w:val="0007494C"/>
    <w:rsid w:val="00074C88"/>
    <w:rsid w:val="00074D04"/>
    <w:rsid w:val="00074DCB"/>
    <w:rsid w:val="00074E49"/>
    <w:rsid w:val="0007560F"/>
    <w:rsid w:val="00075985"/>
    <w:rsid w:val="00075A39"/>
    <w:rsid w:val="00075A59"/>
    <w:rsid w:val="00075BE0"/>
    <w:rsid w:val="00075E58"/>
    <w:rsid w:val="000763C9"/>
    <w:rsid w:val="000764D5"/>
    <w:rsid w:val="000764E5"/>
    <w:rsid w:val="00076532"/>
    <w:rsid w:val="000765E4"/>
    <w:rsid w:val="000766D3"/>
    <w:rsid w:val="0007699D"/>
    <w:rsid w:val="00076B07"/>
    <w:rsid w:val="00076B84"/>
    <w:rsid w:val="00076C1C"/>
    <w:rsid w:val="00076C7A"/>
    <w:rsid w:val="00076D83"/>
    <w:rsid w:val="000771FD"/>
    <w:rsid w:val="000773F3"/>
    <w:rsid w:val="0007741F"/>
    <w:rsid w:val="0007745C"/>
    <w:rsid w:val="000777DF"/>
    <w:rsid w:val="00077912"/>
    <w:rsid w:val="00077D8D"/>
    <w:rsid w:val="00077F34"/>
    <w:rsid w:val="000801AB"/>
    <w:rsid w:val="00080B3E"/>
    <w:rsid w:val="00080C89"/>
    <w:rsid w:val="00080DCD"/>
    <w:rsid w:val="00080E7E"/>
    <w:rsid w:val="00080EFF"/>
    <w:rsid w:val="000810AE"/>
    <w:rsid w:val="0008134A"/>
    <w:rsid w:val="00081368"/>
    <w:rsid w:val="0008144F"/>
    <w:rsid w:val="000814BE"/>
    <w:rsid w:val="00081503"/>
    <w:rsid w:val="0008182C"/>
    <w:rsid w:val="000818C4"/>
    <w:rsid w:val="000818C6"/>
    <w:rsid w:val="00081907"/>
    <w:rsid w:val="00081EA8"/>
    <w:rsid w:val="00081ED4"/>
    <w:rsid w:val="000820D2"/>
    <w:rsid w:val="00082535"/>
    <w:rsid w:val="00082755"/>
    <w:rsid w:val="00082C7E"/>
    <w:rsid w:val="00082EBB"/>
    <w:rsid w:val="00083462"/>
    <w:rsid w:val="0008358E"/>
    <w:rsid w:val="00083A50"/>
    <w:rsid w:val="00083A81"/>
    <w:rsid w:val="00083D53"/>
    <w:rsid w:val="000842B3"/>
    <w:rsid w:val="0008437C"/>
    <w:rsid w:val="000843E3"/>
    <w:rsid w:val="000844BA"/>
    <w:rsid w:val="00084A10"/>
    <w:rsid w:val="00084D23"/>
    <w:rsid w:val="00084E11"/>
    <w:rsid w:val="00084E39"/>
    <w:rsid w:val="00085228"/>
    <w:rsid w:val="000852F1"/>
    <w:rsid w:val="000855B0"/>
    <w:rsid w:val="0008591C"/>
    <w:rsid w:val="0008594A"/>
    <w:rsid w:val="00085A19"/>
    <w:rsid w:val="00085A62"/>
    <w:rsid w:val="00085BCA"/>
    <w:rsid w:val="00085D1C"/>
    <w:rsid w:val="00085D95"/>
    <w:rsid w:val="00086095"/>
    <w:rsid w:val="00086179"/>
    <w:rsid w:val="000865BA"/>
    <w:rsid w:val="00086AF8"/>
    <w:rsid w:val="00086CDC"/>
    <w:rsid w:val="00086E8E"/>
    <w:rsid w:val="00086F83"/>
    <w:rsid w:val="00087220"/>
    <w:rsid w:val="00087315"/>
    <w:rsid w:val="000873D8"/>
    <w:rsid w:val="0008748F"/>
    <w:rsid w:val="00087634"/>
    <w:rsid w:val="00087C6C"/>
    <w:rsid w:val="00087D1A"/>
    <w:rsid w:val="00087EEB"/>
    <w:rsid w:val="00087F84"/>
    <w:rsid w:val="000900FD"/>
    <w:rsid w:val="000901E2"/>
    <w:rsid w:val="0009080D"/>
    <w:rsid w:val="00090B9B"/>
    <w:rsid w:val="0009110D"/>
    <w:rsid w:val="0009180C"/>
    <w:rsid w:val="00091895"/>
    <w:rsid w:val="000918A5"/>
    <w:rsid w:val="00091A1B"/>
    <w:rsid w:val="00091F08"/>
    <w:rsid w:val="000922F6"/>
    <w:rsid w:val="00092336"/>
    <w:rsid w:val="00092490"/>
    <w:rsid w:val="000925E1"/>
    <w:rsid w:val="00092EE0"/>
    <w:rsid w:val="00093136"/>
    <w:rsid w:val="000931D6"/>
    <w:rsid w:val="00093201"/>
    <w:rsid w:val="00093513"/>
    <w:rsid w:val="00093A5C"/>
    <w:rsid w:val="00093CA8"/>
    <w:rsid w:val="00093F8E"/>
    <w:rsid w:val="00093FEB"/>
    <w:rsid w:val="000940DC"/>
    <w:rsid w:val="00094159"/>
    <w:rsid w:val="000942A0"/>
    <w:rsid w:val="0009434A"/>
    <w:rsid w:val="00094476"/>
    <w:rsid w:val="00094481"/>
    <w:rsid w:val="00094A35"/>
    <w:rsid w:val="00094D53"/>
    <w:rsid w:val="00094E25"/>
    <w:rsid w:val="00094F1B"/>
    <w:rsid w:val="00094F2D"/>
    <w:rsid w:val="00094FBF"/>
    <w:rsid w:val="00095011"/>
    <w:rsid w:val="000954C5"/>
    <w:rsid w:val="000957E8"/>
    <w:rsid w:val="00095BB4"/>
    <w:rsid w:val="00095E12"/>
    <w:rsid w:val="00095F8E"/>
    <w:rsid w:val="00096164"/>
    <w:rsid w:val="00096D16"/>
    <w:rsid w:val="00096D87"/>
    <w:rsid w:val="00097013"/>
    <w:rsid w:val="000970E8"/>
    <w:rsid w:val="00097112"/>
    <w:rsid w:val="00097150"/>
    <w:rsid w:val="00097706"/>
    <w:rsid w:val="000977EC"/>
    <w:rsid w:val="00097856"/>
    <w:rsid w:val="00097C65"/>
    <w:rsid w:val="00097F06"/>
    <w:rsid w:val="000A0402"/>
    <w:rsid w:val="000A05D8"/>
    <w:rsid w:val="000A0600"/>
    <w:rsid w:val="000A06EF"/>
    <w:rsid w:val="000A0851"/>
    <w:rsid w:val="000A0DE6"/>
    <w:rsid w:val="000A145F"/>
    <w:rsid w:val="000A1520"/>
    <w:rsid w:val="000A164E"/>
    <w:rsid w:val="000A16AB"/>
    <w:rsid w:val="000A16B5"/>
    <w:rsid w:val="000A16C9"/>
    <w:rsid w:val="000A1963"/>
    <w:rsid w:val="000A1A88"/>
    <w:rsid w:val="000A1BB6"/>
    <w:rsid w:val="000A1C40"/>
    <w:rsid w:val="000A1DFF"/>
    <w:rsid w:val="000A2006"/>
    <w:rsid w:val="000A2277"/>
    <w:rsid w:val="000A2334"/>
    <w:rsid w:val="000A2525"/>
    <w:rsid w:val="000A25DE"/>
    <w:rsid w:val="000A318B"/>
    <w:rsid w:val="000A3253"/>
    <w:rsid w:val="000A3389"/>
    <w:rsid w:val="000A33F5"/>
    <w:rsid w:val="000A353D"/>
    <w:rsid w:val="000A39B1"/>
    <w:rsid w:val="000A3AB4"/>
    <w:rsid w:val="000A3B07"/>
    <w:rsid w:val="000A3B96"/>
    <w:rsid w:val="000A3E28"/>
    <w:rsid w:val="000A3F57"/>
    <w:rsid w:val="000A404F"/>
    <w:rsid w:val="000A447B"/>
    <w:rsid w:val="000A4541"/>
    <w:rsid w:val="000A491C"/>
    <w:rsid w:val="000A52D7"/>
    <w:rsid w:val="000A531A"/>
    <w:rsid w:val="000A53F4"/>
    <w:rsid w:val="000A5780"/>
    <w:rsid w:val="000A5924"/>
    <w:rsid w:val="000A59A7"/>
    <w:rsid w:val="000A5A62"/>
    <w:rsid w:val="000A5DB5"/>
    <w:rsid w:val="000A5FC5"/>
    <w:rsid w:val="000A5FCA"/>
    <w:rsid w:val="000A6139"/>
    <w:rsid w:val="000A624A"/>
    <w:rsid w:val="000A6301"/>
    <w:rsid w:val="000A647C"/>
    <w:rsid w:val="000A6903"/>
    <w:rsid w:val="000A6A10"/>
    <w:rsid w:val="000A6BC3"/>
    <w:rsid w:val="000A6C2A"/>
    <w:rsid w:val="000A6D2A"/>
    <w:rsid w:val="000A6D9A"/>
    <w:rsid w:val="000A6DF8"/>
    <w:rsid w:val="000A6F83"/>
    <w:rsid w:val="000B03BB"/>
    <w:rsid w:val="000B0455"/>
    <w:rsid w:val="000B05D9"/>
    <w:rsid w:val="000B09C2"/>
    <w:rsid w:val="000B0A8D"/>
    <w:rsid w:val="000B0D8D"/>
    <w:rsid w:val="000B0E35"/>
    <w:rsid w:val="000B0E38"/>
    <w:rsid w:val="000B10D3"/>
    <w:rsid w:val="000B1241"/>
    <w:rsid w:val="000B12BD"/>
    <w:rsid w:val="000B157C"/>
    <w:rsid w:val="000B1710"/>
    <w:rsid w:val="000B18D5"/>
    <w:rsid w:val="000B191E"/>
    <w:rsid w:val="000B1EA5"/>
    <w:rsid w:val="000B1F73"/>
    <w:rsid w:val="000B1F98"/>
    <w:rsid w:val="000B21C0"/>
    <w:rsid w:val="000B223C"/>
    <w:rsid w:val="000B2762"/>
    <w:rsid w:val="000B2791"/>
    <w:rsid w:val="000B2832"/>
    <w:rsid w:val="000B2BBC"/>
    <w:rsid w:val="000B2C79"/>
    <w:rsid w:val="000B2CCF"/>
    <w:rsid w:val="000B3153"/>
    <w:rsid w:val="000B3154"/>
    <w:rsid w:val="000B325F"/>
    <w:rsid w:val="000B32A2"/>
    <w:rsid w:val="000B3586"/>
    <w:rsid w:val="000B374B"/>
    <w:rsid w:val="000B3797"/>
    <w:rsid w:val="000B38CD"/>
    <w:rsid w:val="000B3B51"/>
    <w:rsid w:val="000B3B9A"/>
    <w:rsid w:val="000B3EC9"/>
    <w:rsid w:val="000B4040"/>
    <w:rsid w:val="000B405D"/>
    <w:rsid w:val="000B43B7"/>
    <w:rsid w:val="000B46EC"/>
    <w:rsid w:val="000B4785"/>
    <w:rsid w:val="000B479B"/>
    <w:rsid w:val="000B499D"/>
    <w:rsid w:val="000B4BDC"/>
    <w:rsid w:val="000B4C5E"/>
    <w:rsid w:val="000B4CD9"/>
    <w:rsid w:val="000B4D09"/>
    <w:rsid w:val="000B4D4B"/>
    <w:rsid w:val="000B4E08"/>
    <w:rsid w:val="000B5280"/>
    <w:rsid w:val="000B5581"/>
    <w:rsid w:val="000B558A"/>
    <w:rsid w:val="000B58CA"/>
    <w:rsid w:val="000B60E2"/>
    <w:rsid w:val="000B6250"/>
    <w:rsid w:val="000B64BB"/>
    <w:rsid w:val="000B6538"/>
    <w:rsid w:val="000B6589"/>
    <w:rsid w:val="000B65AA"/>
    <w:rsid w:val="000B66C9"/>
    <w:rsid w:val="000B6768"/>
    <w:rsid w:val="000B6779"/>
    <w:rsid w:val="000B6894"/>
    <w:rsid w:val="000B6A9A"/>
    <w:rsid w:val="000B6AE0"/>
    <w:rsid w:val="000B6AE8"/>
    <w:rsid w:val="000B6C6B"/>
    <w:rsid w:val="000B6E2A"/>
    <w:rsid w:val="000B6F50"/>
    <w:rsid w:val="000B73A6"/>
    <w:rsid w:val="000B743A"/>
    <w:rsid w:val="000B76B7"/>
    <w:rsid w:val="000B7B9C"/>
    <w:rsid w:val="000B7BAF"/>
    <w:rsid w:val="000B7D54"/>
    <w:rsid w:val="000B7D73"/>
    <w:rsid w:val="000B7E5B"/>
    <w:rsid w:val="000B7F86"/>
    <w:rsid w:val="000C0393"/>
    <w:rsid w:val="000C0425"/>
    <w:rsid w:val="000C0504"/>
    <w:rsid w:val="000C05B0"/>
    <w:rsid w:val="000C08F2"/>
    <w:rsid w:val="000C0AC8"/>
    <w:rsid w:val="000C0B24"/>
    <w:rsid w:val="000C0B41"/>
    <w:rsid w:val="000C0E43"/>
    <w:rsid w:val="000C1437"/>
    <w:rsid w:val="000C1446"/>
    <w:rsid w:val="000C1619"/>
    <w:rsid w:val="000C1650"/>
    <w:rsid w:val="000C1719"/>
    <w:rsid w:val="000C1825"/>
    <w:rsid w:val="000C1AAC"/>
    <w:rsid w:val="000C1B97"/>
    <w:rsid w:val="000C1D6F"/>
    <w:rsid w:val="000C1F07"/>
    <w:rsid w:val="000C2086"/>
    <w:rsid w:val="000C26D0"/>
    <w:rsid w:val="000C28AA"/>
    <w:rsid w:val="000C2986"/>
    <w:rsid w:val="000C2D7D"/>
    <w:rsid w:val="000C2E83"/>
    <w:rsid w:val="000C2ED5"/>
    <w:rsid w:val="000C32AE"/>
    <w:rsid w:val="000C33DA"/>
    <w:rsid w:val="000C3448"/>
    <w:rsid w:val="000C3532"/>
    <w:rsid w:val="000C37C5"/>
    <w:rsid w:val="000C3970"/>
    <w:rsid w:val="000C4145"/>
    <w:rsid w:val="000C42C3"/>
    <w:rsid w:val="000C443E"/>
    <w:rsid w:val="000C49C2"/>
    <w:rsid w:val="000C4B49"/>
    <w:rsid w:val="000C4B78"/>
    <w:rsid w:val="000C4F78"/>
    <w:rsid w:val="000C527E"/>
    <w:rsid w:val="000C53D0"/>
    <w:rsid w:val="000C5405"/>
    <w:rsid w:val="000C5748"/>
    <w:rsid w:val="000C5A1A"/>
    <w:rsid w:val="000C63CD"/>
    <w:rsid w:val="000C6460"/>
    <w:rsid w:val="000C66A7"/>
    <w:rsid w:val="000C66B9"/>
    <w:rsid w:val="000C678F"/>
    <w:rsid w:val="000C679D"/>
    <w:rsid w:val="000C6893"/>
    <w:rsid w:val="000C697B"/>
    <w:rsid w:val="000C69AD"/>
    <w:rsid w:val="000C6B1D"/>
    <w:rsid w:val="000C6C05"/>
    <w:rsid w:val="000C6C5E"/>
    <w:rsid w:val="000C6CA7"/>
    <w:rsid w:val="000C6D06"/>
    <w:rsid w:val="000C6D87"/>
    <w:rsid w:val="000C6F2E"/>
    <w:rsid w:val="000C7552"/>
    <w:rsid w:val="000C77AF"/>
    <w:rsid w:val="000C77D7"/>
    <w:rsid w:val="000C7C3A"/>
    <w:rsid w:val="000C7D17"/>
    <w:rsid w:val="000C7E5E"/>
    <w:rsid w:val="000D02A6"/>
    <w:rsid w:val="000D0393"/>
    <w:rsid w:val="000D098E"/>
    <w:rsid w:val="000D0A6A"/>
    <w:rsid w:val="000D0C56"/>
    <w:rsid w:val="000D0C87"/>
    <w:rsid w:val="000D0DC3"/>
    <w:rsid w:val="000D0F2A"/>
    <w:rsid w:val="000D0F2E"/>
    <w:rsid w:val="000D0FD0"/>
    <w:rsid w:val="000D110D"/>
    <w:rsid w:val="000D1156"/>
    <w:rsid w:val="000D11D1"/>
    <w:rsid w:val="000D13A5"/>
    <w:rsid w:val="000D13D1"/>
    <w:rsid w:val="000D14A3"/>
    <w:rsid w:val="000D161A"/>
    <w:rsid w:val="000D163E"/>
    <w:rsid w:val="000D16CC"/>
    <w:rsid w:val="000D182F"/>
    <w:rsid w:val="000D193F"/>
    <w:rsid w:val="000D2087"/>
    <w:rsid w:val="000D2160"/>
    <w:rsid w:val="000D2227"/>
    <w:rsid w:val="000D2303"/>
    <w:rsid w:val="000D2353"/>
    <w:rsid w:val="000D24F5"/>
    <w:rsid w:val="000D25E3"/>
    <w:rsid w:val="000D29C2"/>
    <w:rsid w:val="000D29EC"/>
    <w:rsid w:val="000D2AEB"/>
    <w:rsid w:val="000D2C03"/>
    <w:rsid w:val="000D2C1D"/>
    <w:rsid w:val="000D2F55"/>
    <w:rsid w:val="000D30FC"/>
    <w:rsid w:val="000D32DA"/>
    <w:rsid w:val="000D3462"/>
    <w:rsid w:val="000D3AB6"/>
    <w:rsid w:val="000D3AE1"/>
    <w:rsid w:val="000D3C0D"/>
    <w:rsid w:val="000D3D11"/>
    <w:rsid w:val="000D4063"/>
    <w:rsid w:val="000D4408"/>
    <w:rsid w:val="000D442C"/>
    <w:rsid w:val="000D4479"/>
    <w:rsid w:val="000D48C0"/>
    <w:rsid w:val="000D4B89"/>
    <w:rsid w:val="000D4EF0"/>
    <w:rsid w:val="000D51F1"/>
    <w:rsid w:val="000D58D3"/>
    <w:rsid w:val="000D591F"/>
    <w:rsid w:val="000D5EDB"/>
    <w:rsid w:val="000D601F"/>
    <w:rsid w:val="000D608D"/>
    <w:rsid w:val="000D60F0"/>
    <w:rsid w:val="000D6424"/>
    <w:rsid w:val="000D6990"/>
    <w:rsid w:val="000D6A07"/>
    <w:rsid w:val="000D7131"/>
    <w:rsid w:val="000D7342"/>
    <w:rsid w:val="000D7422"/>
    <w:rsid w:val="000D755B"/>
    <w:rsid w:val="000D785B"/>
    <w:rsid w:val="000D7956"/>
    <w:rsid w:val="000D7A47"/>
    <w:rsid w:val="000E0312"/>
    <w:rsid w:val="000E0352"/>
    <w:rsid w:val="000E040B"/>
    <w:rsid w:val="000E082D"/>
    <w:rsid w:val="000E09AB"/>
    <w:rsid w:val="000E0E2E"/>
    <w:rsid w:val="000E0F97"/>
    <w:rsid w:val="000E104D"/>
    <w:rsid w:val="000E139B"/>
    <w:rsid w:val="000E1741"/>
    <w:rsid w:val="000E1796"/>
    <w:rsid w:val="000E186A"/>
    <w:rsid w:val="000E18FB"/>
    <w:rsid w:val="000E1A90"/>
    <w:rsid w:val="000E1C5A"/>
    <w:rsid w:val="000E1CCE"/>
    <w:rsid w:val="000E1D44"/>
    <w:rsid w:val="000E1FA5"/>
    <w:rsid w:val="000E22F7"/>
    <w:rsid w:val="000E2469"/>
    <w:rsid w:val="000E2697"/>
    <w:rsid w:val="000E27F8"/>
    <w:rsid w:val="000E2A52"/>
    <w:rsid w:val="000E2AA4"/>
    <w:rsid w:val="000E2E1F"/>
    <w:rsid w:val="000E2F2D"/>
    <w:rsid w:val="000E302B"/>
    <w:rsid w:val="000E30C1"/>
    <w:rsid w:val="000E313C"/>
    <w:rsid w:val="000E3208"/>
    <w:rsid w:val="000E3252"/>
    <w:rsid w:val="000E32AB"/>
    <w:rsid w:val="000E345C"/>
    <w:rsid w:val="000E3460"/>
    <w:rsid w:val="000E38CC"/>
    <w:rsid w:val="000E3BC7"/>
    <w:rsid w:val="000E3C5A"/>
    <w:rsid w:val="000E3E95"/>
    <w:rsid w:val="000E46E6"/>
    <w:rsid w:val="000E4745"/>
    <w:rsid w:val="000E49B4"/>
    <w:rsid w:val="000E4B58"/>
    <w:rsid w:val="000E4F11"/>
    <w:rsid w:val="000E4FBB"/>
    <w:rsid w:val="000E520D"/>
    <w:rsid w:val="000E525C"/>
    <w:rsid w:val="000E54AD"/>
    <w:rsid w:val="000E58D6"/>
    <w:rsid w:val="000E5A65"/>
    <w:rsid w:val="000E5C94"/>
    <w:rsid w:val="000E5CA4"/>
    <w:rsid w:val="000E5CE4"/>
    <w:rsid w:val="000E5E0B"/>
    <w:rsid w:val="000E5E28"/>
    <w:rsid w:val="000E60BE"/>
    <w:rsid w:val="000E629A"/>
    <w:rsid w:val="000E64CF"/>
    <w:rsid w:val="000E6511"/>
    <w:rsid w:val="000E67C0"/>
    <w:rsid w:val="000E6897"/>
    <w:rsid w:val="000E6B16"/>
    <w:rsid w:val="000E6CF8"/>
    <w:rsid w:val="000E6DFC"/>
    <w:rsid w:val="000E74E3"/>
    <w:rsid w:val="000E762B"/>
    <w:rsid w:val="000E7780"/>
    <w:rsid w:val="000E797D"/>
    <w:rsid w:val="000E7B5C"/>
    <w:rsid w:val="000F04A2"/>
    <w:rsid w:val="000F0785"/>
    <w:rsid w:val="000F09E2"/>
    <w:rsid w:val="000F0AAF"/>
    <w:rsid w:val="000F0B7B"/>
    <w:rsid w:val="000F0BA0"/>
    <w:rsid w:val="000F0BC5"/>
    <w:rsid w:val="000F0D9F"/>
    <w:rsid w:val="000F0F16"/>
    <w:rsid w:val="000F0F1D"/>
    <w:rsid w:val="000F0FE6"/>
    <w:rsid w:val="000F1098"/>
    <w:rsid w:val="000F10A3"/>
    <w:rsid w:val="000F10A9"/>
    <w:rsid w:val="000F123B"/>
    <w:rsid w:val="000F152B"/>
    <w:rsid w:val="000F1533"/>
    <w:rsid w:val="000F154D"/>
    <w:rsid w:val="000F1960"/>
    <w:rsid w:val="000F1B1E"/>
    <w:rsid w:val="000F1B78"/>
    <w:rsid w:val="000F1DAA"/>
    <w:rsid w:val="000F1DB7"/>
    <w:rsid w:val="000F2476"/>
    <w:rsid w:val="000F24DF"/>
    <w:rsid w:val="000F254C"/>
    <w:rsid w:val="000F2597"/>
    <w:rsid w:val="000F292A"/>
    <w:rsid w:val="000F2B79"/>
    <w:rsid w:val="000F2D8C"/>
    <w:rsid w:val="000F2DAE"/>
    <w:rsid w:val="000F2EB2"/>
    <w:rsid w:val="000F2EF8"/>
    <w:rsid w:val="000F2F92"/>
    <w:rsid w:val="000F2FCD"/>
    <w:rsid w:val="000F3335"/>
    <w:rsid w:val="000F357F"/>
    <w:rsid w:val="000F3632"/>
    <w:rsid w:val="000F3CB5"/>
    <w:rsid w:val="000F3D39"/>
    <w:rsid w:val="000F3D4D"/>
    <w:rsid w:val="000F3DC8"/>
    <w:rsid w:val="000F3FDD"/>
    <w:rsid w:val="000F4132"/>
    <w:rsid w:val="000F4137"/>
    <w:rsid w:val="000F45CB"/>
    <w:rsid w:val="000F45D9"/>
    <w:rsid w:val="000F4768"/>
    <w:rsid w:val="000F4926"/>
    <w:rsid w:val="000F5581"/>
    <w:rsid w:val="000F596B"/>
    <w:rsid w:val="000F5B7E"/>
    <w:rsid w:val="000F5DB9"/>
    <w:rsid w:val="000F60D4"/>
    <w:rsid w:val="000F64E9"/>
    <w:rsid w:val="000F6543"/>
    <w:rsid w:val="000F672A"/>
    <w:rsid w:val="000F69CC"/>
    <w:rsid w:val="000F6A1E"/>
    <w:rsid w:val="000F7245"/>
    <w:rsid w:val="000F72D1"/>
    <w:rsid w:val="000F7457"/>
    <w:rsid w:val="000F7AD7"/>
    <w:rsid w:val="000F7C9F"/>
    <w:rsid w:val="000F7F5A"/>
    <w:rsid w:val="00100036"/>
    <w:rsid w:val="0010003A"/>
    <w:rsid w:val="0010008E"/>
    <w:rsid w:val="001002CE"/>
    <w:rsid w:val="001002EF"/>
    <w:rsid w:val="0010043D"/>
    <w:rsid w:val="00100476"/>
    <w:rsid w:val="00100532"/>
    <w:rsid w:val="00100582"/>
    <w:rsid w:val="0010059C"/>
    <w:rsid w:val="00100912"/>
    <w:rsid w:val="00100ABD"/>
    <w:rsid w:val="00100E6C"/>
    <w:rsid w:val="00100F1B"/>
    <w:rsid w:val="0010101A"/>
    <w:rsid w:val="001014FE"/>
    <w:rsid w:val="00101531"/>
    <w:rsid w:val="001017B4"/>
    <w:rsid w:val="001017B9"/>
    <w:rsid w:val="001019BD"/>
    <w:rsid w:val="00101D07"/>
    <w:rsid w:val="00102680"/>
    <w:rsid w:val="001026A7"/>
    <w:rsid w:val="00102DF1"/>
    <w:rsid w:val="00102E1A"/>
    <w:rsid w:val="00103401"/>
    <w:rsid w:val="00103453"/>
    <w:rsid w:val="00103482"/>
    <w:rsid w:val="0010353B"/>
    <w:rsid w:val="001036C4"/>
    <w:rsid w:val="00103A41"/>
    <w:rsid w:val="00103FEC"/>
    <w:rsid w:val="00104350"/>
    <w:rsid w:val="0010439C"/>
    <w:rsid w:val="001045CB"/>
    <w:rsid w:val="001047FB"/>
    <w:rsid w:val="00105252"/>
    <w:rsid w:val="00105255"/>
    <w:rsid w:val="001052C7"/>
    <w:rsid w:val="00105557"/>
    <w:rsid w:val="001058C7"/>
    <w:rsid w:val="00105A05"/>
    <w:rsid w:val="00105B99"/>
    <w:rsid w:val="00105CD9"/>
    <w:rsid w:val="00105DF7"/>
    <w:rsid w:val="00105EEE"/>
    <w:rsid w:val="00105F68"/>
    <w:rsid w:val="00106012"/>
    <w:rsid w:val="00106021"/>
    <w:rsid w:val="0010607C"/>
    <w:rsid w:val="00106264"/>
    <w:rsid w:val="00106280"/>
    <w:rsid w:val="00106322"/>
    <w:rsid w:val="00106330"/>
    <w:rsid w:val="001066D2"/>
    <w:rsid w:val="00106869"/>
    <w:rsid w:val="001069AF"/>
    <w:rsid w:val="00106A28"/>
    <w:rsid w:val="00106A8E"/>
    <w:rsid w:val="00106B6D"/>
    <w:rsid w:val="00106C03"/>
    <w:rsid w:val="00106E27"/>
    <w:rsid w:val="001071CA"/>
    <w:rsid w:val="0010748E"/>
    <w:rsid w:val="001076D9"/>
    <w:rsid w:val="00107B19"/>
    <w:rsid w:val="00107BD0"/>
    <w:rsid w:val="00110051"/>
    <w:rsid w:val="001102CF"/>
    <w:rsid w:val="001106A2"/>
    <w:rsid w:val="00110E4C"/>
    <w:rsid w:val="00110ECC"/>
    <w:rsid w:val="00110F20"/>
    <w:rsid w:val="00110FAD"/>
    <w:rsid w:val="0011125F"/>
    <w:rsid w:val="001113F4"/>
    <w:rsid w:val="00111449"/>
    <w:rsid w:val="00111690"/>
    <w:rsid w:val="001117BD"/>
    <w:rsid w:val="00111C5B"/>
    <w:rsid w:val="00111D06"/>
    <w:rsid w:val="00111D37"/>
    <w:rsid w:val="00111D3E"/>
    <w:rsid w:val="0011205C"/>
    <w:rsid w:val="00112605"/>
    <w:rsid w:val="001126D7"/>
    <w:rsid w:val="00112CD7"/>
    <w:rsid w:val="0011311F"/>
    <w:rsid w:val="00113224"/>
    <w:rsid w:val="001132B1"/>
    <w:rsid w:val="001135A9"/>
    <w:rsid w:val="001138B3"/>
    <w:rsid w:val="00113E0D"/>
    <w:rsid w:val="00113E5A"/>
    <w:rsid w:val="00113E5C"/>
    <w:rsid w:val="00113EF4"/>
    <w:rsid w:val="00114073"/>
    <w:rsid w:val="001140DC"/>
    <w:rsid w:val="001141E8"/>
    <w:rsid w:val="00114417"/>
    <w:rsid w:val="00114466"/>
    <w:rsid w:val="00114C48"/>
    <w:rsid w:val="00114D14"/>
    <w:rsid w:val="00114F90"/>
    <w:rsid w:val="00115019"/>
    <w:rsid w:val="001153FC"/>
    <w:rsid w:val="00115464"/>
    <w:rsid w:val="00115654"/>
    <w:rsid w:val="00115E8E"/>
    <w:rsid w:val="0011600A"/>
    <w:rsid w:val="001160B3"/>
    <w:rsid w:val="001164E8"/>
    <w:rsid w:val="00116532"/>
    <w:rsid w:val="00116C88"/>
    <w:rsid w:val="00116D07"/>
    <w:rsid w:val="00116E74"/>
    <w:rsid w:val="00117258"/>
    <w:rsid w:val="001172B4"/>
    <w:rsid w:val="00117386"/>
    <w:rsid w:val="00117720"/>
    <w:rsid w:val="0011788E"/>
    <w:rsid w:val="001178B7"/>
    <w:rsid w:val="00117C7C"/>
    <w:rsid w:val="00117ECF"/>
    <w:rsid w:val="0012033A"/>
    <w:rsid w:val="001203E6"/>
    <w:rsid w:val="001207A5"/>
    <w:rsid w:val="001208AF"/>
    <w:rsid w:val="00120B15"/>
    <w:rsid w:val="00120FBA"/>
    <w:rsid w:val="001213C2"/>
    <w:rsid w:val="001213DE"/>
    <w:rsid w:val="00121853"/>
    <w:rsid w:val="00121A1A"/>
    <w:rsid w:val="00121AB9"/>
    <w:rsid w:val="00121D0A"/>
    <w:rsid w:val="00121DDC"/>
    <w:rsid w:val="00121E86"/>
    <w:rsid w:val="00121E88"/>
    <w:rsid w:val="001220C8"/>
    <w:rsid w:val="001223C3"/>
    <w:rsid w:val="00122659"/>
    <w:rsid w:val="001229E6"/>
    <w:rsid w:val="00122A09"/>
    <w:rsid w:val="00122B90"/>
    <w:rsid w:val="00122F00"/>
    <w:rsid w:val="00122FF7"/>
    <w:rsid w:val="0012316A"/>
    <w:rsid w:val="0012346D"/>
    <w:rsid w:val="001234E7"/>
    <w:rsid w:val="00123EE6"/>
    <w:rsid w:val="00123F49"/>
    <w:rsid w:val="0012409B"/>
    <w:rsid w:val="001241AB"/>
    <w:rsid w:val="001242C2"/>
    <w:rsid w:val="001242E5"/>
    <w:rsid w:val="00124746"/>
    <w:rsid w:val="00124777"/>
    <w:rsid w:val="00124793"/>
    <w:rsid w:val="00124DEB"/>
    <w:rsid w:val="00124E55"/>
    <w:rsid w:val="00124F89"/>
    <w:rsid w:val="0012573D"/>
    <w:rsid w:val="001257BD"/>
    <w:rsid w:val="001257FE"/>
    <w:rsid w:val="00125A51"/>
    <w:rsid w:val="00125D41"/>
    <w:rsid w:val="00125F21"/>
    <w:rsid w:val="00126037"/>
    <w:rsid w:val="0012614C"/>
    <w:rsid w:val="00126297"/>
    <w:rsid w:val="001262B8"/>
    <w:rsid w:val="00126694"/>
    <w:rsid w:val="00126B48"/>
    <w:rsid w:val="00126E7D"/>
    <w:rsid w:val="0012704D"/>
    <w:rsid w:val="00127085"/>
    <w:rsid w:val="00127121"/>
    <w:rsid w:val="00127380"/>
    <w:rsid w:val="0012795C"/>
    <w:rsid w:val="00127995"/>
    <w:rsid w:val="00127A44"/>
    <w:rsid w:val="00127B1C"/>
    <w:rsid w:val="00130314"/>
    <w:rsid w:val="00130363"/>
    <w:rsid w:val="0013065C"/>
    <w:rsid w:val="001308DB"/>
    <w:rsid w:val="00130D0F"/>
    <w:rsid w:val="00131162"/>
    <w:rsid w:val="0013136D"/>
    <w:rsid w:val="0013183D"/>
    <w:rsid w:val="0013192D"/>
    <w:rsid w:val="00131BAC"/>
    <w:rsid w:val="00131D45"/>
    <w:rsid w:val="00131D5A"/>
    <w:rsid w:val="00131E6B"/>
    <w:rsid w:val="00131EF0"/>
    <w:rsid w:val="0013205E"/>
    <w:rsid w:val="001320CD"/>
    <w:rsid w:val="00132153"/>
    <w:rsid w:val="001321F7"/>
    <w:rsid w:val="0013230A"/>
    <w:rsid w:val="001324DD"/>
    <w:rsid w:val="001325DC"/>
    <w:rsid w:val="001328BC"/>
    <w:rsid w:val="00132AB2"/>
    <w:rsid w:val="00132AF2"/>
    <w:rsid w:val="00132DB9"/>
    <w:rsid w:val="00132F51"/>
    <w:rsid w:val="00133521"/>
    <w:rsid w:val="001337A9"/>
    <w:rsid w:val="001337F6"/>
    <w:rsid w:val="001338D4"/>
    <w:rsid w:val="00133C7D"/>
    <w:rsid w:val="00133CC0"/>
    <w:rsid w:val="00133EF4"/>
    <w:rsid w:val="00133F43"/>
    <w:rsid w:val="00133F4A"/>
    <w:rsid w:val="0013415F"/>
    <w:rsid w:val="00135152"/>
    <w:rsid w:val="0013524D"/>
    <w:rsid w:val="001352C7"/>
    <w:rsid w:val="0013537F"/>
    <w:rsid w:val="0013549A"/>
    <w:rsid w:val="001356C5"/>
    <w:rsid w:val="001359B6"/>
    <w:rsid w:val="00135C24"/>
    <w:rsid w:val="00135D39"/>
    <w:rsid w:val="00135E94"/>
    <w:rsid w:val="00135FD3"/>
    <w:rsid w:val="0013603C"/>
    <w:rsid w:val="001367CE"/>
    <w:rsid w:val="001367D4"/>
    <w:rsid w:val="00136991"/>
    <w:rsid w:val="00136C6C"/>
    <w:rsid w:val="00136CD7"/>
    <w:rsid w:val="00136DCB"/>
    <w:rsid w:val="00136DF1"/>
    <w:rsid w:val="00136E01"/>
    <w:rsid w:val="00136F13"/>
    <w:rsid w:val="00136F58"/>
    <w:rsid w:val="00137201"/>
    <w:rsid w:val="00137338"/>
    <w:rsid w:val="00137464"/>
    <w:rsid w:val="00137550"/>
    <w:rsid w:val="0013757D"/>
    <w:rsid w:val="00137924"/>
    <w:rsid w:val="00137C92"/>
    <w:rsid w:val="00137EB0"/>
    <w:rsid w:val="0014027C"/>
    <w:rsid w:val="001403C0"/>
    <w:rsid w:val="0014043E"/>
    <w:rsid w:val="00140558"/>
    <w:rsid w:val="00140B36"/>
    <w:rsid w:val="00140D0D"/>
    <w:rsid w:val="001411E5"/>
    <w:rsid w:val="00141312"/>
    <w:rsid w:val="00141443"/>
    <w:rsid w:val="001414CB"/>
    <w:rsid w:val="001415ED"/>
    <w:rsid w:val="00141714"/>
    <w:rsid w:val="00141A2A"/>
    <w:rsid w:val="00141A36"/>
    <w:rsid w:val="00141D87"/>
    <w:rsid w:val="00141DFA"/>
    <w:rsid w:val="00141EDB"/>
    <w:rsid w:val="001420CD"/>
    <w:rsid w:val="00142384"/>
    <w:rsid w:val="00142505"/>
    <w:rsid w:val="001427F3"/>
    <w:rsid w:val="0014293A"/>
    <w:rsid w:val="00142ADC"/>
    <w:rsid w:val="00143070"/>
    <w:rsid w:val="001430B8"/>
    <w:rsid w:val="001431DC"/>
    <w:rsid w:val="00143310"/>
    <w:rsid w:val="00143443"/>
    <w:rsid w:val="001434E2"/>
    <w:rsid w:val="00143591"/>
    <w:rsid w:val="0014359A"/>
    <w:rsid w:val="0014372D"/>
    <w:rsid w:val="00143B66"/>
    <w:rsid w:val="00144064"/>
    <w:rsid w:val="0014432F"/>
    <w:rsid w:val="001445EB"/>
    <w:rsid w:val="0014479E"/>
    <w:rsid w:val="00144CDB"/>
    <w:rsid w:val="00144D1A"/>
    <w:rsid w:val="00145110"/>
    <w:rsid w:val="0014535A"/>
    <w:rsid w:val="00145363"/>
    <w:rsid w:val="001455D4"/>
    <w:rsid w:val="00145A6E"/>
    <w:rsid w:val="00145A8F"/>
    <w:rsid w:val="00145B79"/>
    <w:rsid w:val="00145D5F"/>
    <w:rsid w:val="00146055"/>
    <w:rsid w:val="00146432"/>
    <w:rsid w:val="001464A3"/>
    <w:rsid w:val="0014654D"/>
    <w:rsid w:val="00146628"/>
    <w:rsid w:val="00146855"/>
    <w:rsid w:val="00146A27"/>
    <w:rsid w:val="00146AB9"/>
    <w:rsid w:val="00146E06"/>
    <w:rsid w:val="00146E63"/>
    <w:rsid w:val="00146FE7"/>
    <w:rsid w:val="001470DF"/>
    <w:rsid w:val="001475F8"/>
    <w:rsid w:val="00147666"/>
    <w:rsid w:val="00147B0E"/>
    <w:rsid w:val="00147B2D"/>
    <w:rsid w:val="00147B9F"/>
    <w:rsid w:val="00147C03"/>
    <w:rsid w:val="00147E3D"/>
    <w:rsid w:val="00147FB7"/>
    <w:rsid w:val="0015017D"/>
    <w:rsid w:val="00150234"/>
    <w:rsid w:val="0015058F"/>
    <w:rsid w:val="001508F2"/>
    <w:rsid w:val="00150B39"/>
    <w:rsid w:val="00150C1F"/>
    <w:rsid w:val="00150DE3"/>
    <w:rsid w:val="00150FF9"/>
    <w:rsid w:val="0015134A"/>
    <w:rsid w:val="00151995"/>
    <w:rsid w:val="00151A38"/>
    <w:rsid w:val="00151B42"/>
    <w:rsid w:val="00151C26"/>
    <w:rsid w:val="00151D44"/>
    <w:rsid w:val="001521CC"/>
    <w:rsid w:val="00152381"/>
    <w:rsid w:val="0015285C"/>
    <w:rsid w:val="00152994"/>
    <w:rsid w:val="00152AD9"/>
    <w:rsid w:val="00152C52"/>
    <w:rsid w:val="00152F22"/>
    <w:rsid w:val="00152F48"/>
    <w:rsid w:val="00153044"/>
    <w:rsid w:val="001531FC"/>
    <w:rsid w:val="001532E2"/>
    <w:rsid w:val="00153379"/>
    <w:rsid w:val="00153830"/>
    <w:rsid w:val="00153836"/>
    <w:rsid w:val="001538EC"/>
    <w:rsid w:val="001539F6"/>
    <w:rsid w:val="00153A16"/>
    <w:rsid w:val="00153BE5"/>
    <w:rsid w:val="00153C09"/>
    <w:rsid w:val="00153C6C"/>
    <w:rsid w:val="00153D6B"/>
    <w:rsid w:val="001541A0"/>
    <w:rsid w:val="001542F3"/>
    <w:rsid w:val="00154412"/>
    <w:rsid w:val="00154673"/>
    <w:rsid w:val="001547CE"/>
    <w:rsid w:val="001547D5"/>
    <w:rsid w:val="001548BF"/>
    <w:rsid w:val="00154910"/>
    <w:rsid w:val="00154C78"/>
    <w:rsid w:val="0015517C"/>
    <w:rsid w:val="00155208"/>
    <w:rsid w:val="00155493"/>
    <w:rsid w:val="001554BB"/>
    <w:rsid w:val="00155942"/>
    <w:rsid w:val="00155DD2"/>
    <w:rsid w:val="00155DFD"/>
    <w:rsid w:val="00155ECB"/>
    <w:rsid w:val="001561C2"/>
    <w:rsid w:val="00156316"/>
    <w:rsid w:val="00156634"/>
    <w:rsid w:val="001566B7"/>
    <w:rsid w:val="001567D2"/>
    <w:rsid w:val="001567DD"/>
    <w:rsid w:val="00156828"/>
    <w:rsid w:val="0015683D"/>
    <w:rsid w:val="001568BE"/>
    <w:rsid w:val="00156929"/>
    <w:rsid w:val="00156969"/>
    <w:rsid w:val="00156E56"/>
    <w:rsid w:val="00156E5A"/>
    <w:rsid w:val="001570B0"/>
    <w:rsid w:val="00157496"/>
    <w:rsid w:val="00157987"/>
    <w:rsid w:val="00157A41"/>
    <w:rsid w:val="00157B02"/>
    <w:rsid w:val="00157B58"/>
    <w:rsid w:val="00157C57"/>
    <w:rsid w:val="00157EC9"/>
    <w:rsid w:val="00160232"/>
    <w:rsid w:val="0016042B"/>
    <w:rsid w:val="001605C4"/>
    <w:rsid w:val="001606C6"/>
    <w:rsid w:val="00160816"/>
    <w:rsid w:val="0016083E"/>
    <w:rsid w:val="00160912"/>
    <w:rsid w:val="00160F2D"/>
    <w:rsid w:val="00160FC3"/>
    <w:rsid w:val="001610EF"/>
    <w:rsid w:val="00161348"/>
    <w:rsid w:val="00161850"/>
    <w:rsid w:val="001618FA"/>
    <w:rsid w:val="00161E1B"/>
    <w:rsid w:val="001621AA"/>
    <w:rsid w:val="00162237"/>
    <w:rsid w:val="0016247A"/>
    <w:rsid w:val="0016261E"/>
    <w:rsid w:val="0016265E"/>
    <w:rsid w:val="00162662"/>
    <w:rsid w:val="0016279C"/>
    <w:rsid w:val="001627A1"/>
    <w:rsid w:val="00162987"/>
    <w:rsid w:val="00162AC9"/>
    <w:rsid w:val="00162BC4"/>
    <w:rsid w:val="00162C48"/>
    <w:rsid w:val="00162C62"/>
    <w:rsid w:val="00162D51"/>
    <w:rsid w:val="00162ED4"/>
    <w:rsid w:val="00162F9F"/>
    <w:rsid w:val="0016318B"/>
    <w:rsid w:val="0016351A"/>
    <w:rsid w:val="001635BD"/>
    <w:rsid w:val="00163607"/>
    <w:rsid w:val="00163699"/>
    <w:rsid w:val="00163827"/>
    <w:rsid w:val="00163B05"/>
    <w:rsid w:val="00163C90"/>
    <w:rsid w:val="00163D0D"/>
    <w:rsid w:val="00164206"/>
    <w:rsid w:val="00164409"/>
    <w:rsid w:val="0016455E"/>
    <w:rsid w:val="0016462E"/>
    <w:rsid w:val="0016469A"/>
    <w:rsid w:val="001650CF"/>
    <w:rsid w:val="001650D0"/>
    <w:rsid w:val="001650FC"/>
    <w:rsid w:val="00165105"/>
    <w:rsid w:val="001655A7"/>
    <w:rsid w:val="001656C8"/>
    <w:rsid w:val="0016573B"/>
    <w:rsid w:val="001657B5"/>
    <w:rsid w:val="00165FBB"/>
    <w:rsid w:val="001660D4"/>
    <w:rsid w:val="001662E8"/>
    <w:rsid w:val="001669C3"/>
    <w:rsid w:val="00166B8E"/>
    <w:rsid w:val="00167014"/>
    <w:rsid w:val="001670A7"/>
    <w:rsid w:val="0016748E"/>
    <w:rsid w:val="00167A0F"/>
    <w:rsid w:val="00167B70"/>
    <w:rsid w:val="00167EBD"/>
    <w:rsid w:val="00167FC5"/>
    <w:rsid w:val="00167FC9"/>
    <w:rsid w:val="0017027D"/>
    <w:rsid w:val="001704FB"/>
    <w:rsid w:val="00170649"/>
    <w:rsid w:val="00170843"/>
    <w:rsid w:val="0017086E"/>
    <w:rsid w:val="0017088F"/>
    <w:rsid w:val="00170A7F"/>
    <w:rsid w:val="00170D1A"/>
    <w:rsid w:val="001710B3"/>
    <w:rsid w:val="00171156"/>
    <w:rsid w:val="00171807"/>
    <w:rsid w:val="0017196F"/>
    <w:rsid w:val="00171A35"/>
    <w:rsid w:val="00171C1B"/>
    <w:rsid w:val="00171E00"/>
    <w:rsid w:val="00171FE1"/>
    <w:rsid w:val="001720C0"/>
    <w:rsid w:val="001721BC"/>
    <w:rsid w:val="0017239E"/>
    <w:rsid w:val="00172491"/>
    <w:rsid w:val="00172614"/>
    <w:rsid w:val="00172C84"/>
    <w:rsid w:val="00172DDF"/>
    <w:rsid w:val="00172EAA"/>
    <w:rsid w:val="00172FAD"/>
    <w:rsid w:val="0017300D"/>
    <w:rsid w:val="00173020"/>
    <w:rsid w:val="0017314E"/>
    <w:rsid w:val="0017325A"/>
    <w:rsid w:val="001733A2"/>
    <w:rsid w:val="00173551"/>
    <w:rsid w:val="0017355C"/>
    <w:rsid w:val="0017376C"/>
    <w:rsid w:val="001737B5"/>
    <w:rsid w:val="00173B92"/>
    <w:rsid w:val="00173C1C"/>
    <w:rsid w:val="00173E45"/>
    <w:rsid w:val="0017438B"/>
    <w:rsid w:val="0017456C"/>
    <w:rsid w:val="00174715"/>
    <w:rsid w:val="001747FA"/>
    <w:rsid w:val="00174946"/>
    <w:rsid w:val="001749FF"/>
    <w:rsid w:val="00174A6E"/>
    <w:rsid w:val="00174A92"/>
    <w:rsid w:val="00174EF0"/>
    <w:rsid w:val="00174FC0"/>
    <w:rsid w:val="001753D0"/>
    <w:rsid w:val="00175700"/>
    <w:rsid w:val="00175750"/>
    <w:rsid w:val="001758F1"/>
    <w:rsid w:val="00175A30"/>
    <w:rsid w:val="00175C93"/>
    <w:rsid w:val="00175DAD"/>
    <w:rsid w:val="00175E69"/>
    <w:rsid w:val="00175F72"/>
    <w:rsid w:val="001760B1"/>
    <w:rsid w:val="0017654A"/>
    <w:rsid w:val="00176598"/>
    <w:rsid w:val="00176B00"/>
    <w:rsid w:val="00176C56"/>
    <w:rsid w:val="00176CA9"/>
    <w:rsid w:val="00176F58"/>
    <w:rsid w:val="00177013"/>
    <w:rsid w:val="00177082"/>
    <w:rsid w:val="00177151"/>
    <w:rsid w:val="001777DB"/>
    <w:rsid w:val="001777E8"/>
    <w:rsid w:val="00177B3E"/>
    <w:rsid w:val="00177CD9"/>
    <w:rsid w:val="0018032B"/>
    <w:rsid w:val="001803BA"/>
    <w:rsid w:val="0018040E"/>
    <w:rsid w:val="0018075A"/>
    <w:rsid w:val="00180944"/>
    <w:rsid w:val="00180AAF"/>
    <w:rsid w:val="00180BFB"/>
    <w:rsid w:val="00180DEB"/>
    <w:rsid w:val="00180F14"/>
    <w:rsid w:val="00180FDC"/>
    <w:rsid w:val="001812C6"/>
    <w:rsid w:val="00181465"/>
    <w:rsid w:val="001816A9"/>
    <w:rsid w:val="00181813"/>
    <w:rsid w:val="00181970"/>
    <w:rsid w:val="00181C54"/>
    <w:rsid w:val="00181DC7"/>
    <w:rsid w:val="00181E5E"/>
    <w:rsid w:val="00181F3A"/>
    <w:rsid w:val="00182149"/>
    <w:rsid w:val="00182324"/>
    <w:rsid w:val="001824D4"/>
    <w:rsid w:val="00182603"/>
    <w:rsid w:val="0018273E"/>
    <w:rsid w:val="0018296F"/>
    <w:rsid w:val="00182B05"/>
    <w:rsid w:val="00182B84"/>
    <w:rsid w:val="00182BD2"/>
    <w:rsid w:val="00182BDD"/>
    <w:rsid w:val="00183003"/>
    <w:rsid w:val="00183116"/>
    <w:rsid w:val="00183337"/>
    <w:rsid w:val="00183400"/>
    <w:rsid w:val="00183420"/>
    <w:rsid w:val="0018347E"/>
    <w:rsid w:val="00183579"/>
    <w:rsid w:val="001836CD"/>
    <w:rsid w:val="00183702"/>
    <w:rsid w:val="00183ACA"/>
    <w:rsid w:val="001840BC"/>
    <w:rsid w:val="00184384"/>
    <w:rsid w:val="001846E8"/>
    <w:rsid w:val="001847AB"/>
    <w:rsid w:val="0018498B"/>
    <w:rsid w:val="00184A8B"/>
    <w:rsid w:val="00184E69"/>
    <w:rsid w:val="00184F41"/>
    <w:rsid w:val="00184F78"/>
    <w:rsid w:val="00185284"/>
    <w:rsid w:val="001857E6"/>
    <w:rsid w:val="00185820"/>
    <w:rsid w:val="00185872"/>
    <w:rsid w:val="00185E88"/>
    <w:rsid w:val="00185F62"/>
    <w:rsid w:val="001860FC"/>
    <w:rsid w:val="001863B1"/>
    <w:rsid w:val="00186557"/>
    <w:rsid w:val="001868CA"/>
    <w:rsid w:val="00186CBD"/>
    <w:rsid w:val="00186F14"/>
    <w:rsid w:val="0018714D"/>
    <w:rsid w:val="00187521"/>
    <w:rsid w:val="001876D9"/>
    <w:rsid w:val="00187AD7"/>
    <w:rsid w:val="00190054"/>
    <w:rsid w:val="00190171"/>
    <w:rsid w:val="001903E0"/>
    <w:rsid w:val="0019077C"/>
    <w:rsid w:val="00190B8D"/>
    <w:rsid w:val="00190D78"/>
    <w:rsid w:val="00191269"/>
    <w:rsid w:val="001912A1"/>
    <w:rsid w:val="00191404"/>
    <w:rsid w:val="00191522"/>
    <w:rsid w:val="00191588"/>
    <w:rsid w:val="0019168A"/>
    <w:rsid w:val="00191750"/>
    <w:rsid w:val="00191CE1"/>
    <w:rsid w:val="00191D29"/>
    <w:rsid w:val="00191E4A"/>
    <w:rsid w:val="0019203C"/>
    <w:rsid w:val="00192419"/>
    <w:rsid w:val="001926F7"/>
    <w:rsid w:val="001927E4"/>
    <w:rsid w:val="00192AE3"/>
    <w:rsid w:val="00192B02"/>
    <w:rsid w:val="00192B53"/>
    <w:rsid w:val="00192C56"/>
    <w:rsid w:val="00192C94"/>
    <w:rsid w:val="001934CF"/>
    <w:rsid w:val="00193589"/>
    <w:rsid w:val="0019367D"/>
    <w:rsid w:val="00193902"/>
    <w:rsid w:val="00193D9D"/>
    <w:rsid w:val="00193F6B"/>
    <w:rsid w:val="00194B10"/>
    <w:rsid w:val="00194FDB"/>
    <w:rsid w:val="00195022"/>
    <w:rsid w:val="0019512F"/>
    <w:rsid w:val="001954DF"/>
    <w:rsid w:val="00195766"/>
    <w:rsid w:val="0019582C"/>
    <w:rsid w:val="00195B02"/>
    <w:rsid w:val="00195B37"/>
    <w:rsid w:val="00195F5B"/>
    <w:rsid w:val="0019607A"/>
    <w:rsid w:val="001962A8"/>
    <w:rsid w:val="00196372"/>
    <w:rsid w:val="00196A24"/>
    <w:rsid w:val="00196B9A"/>
    <w:rsid w:val="00196C5E"/>
    <w:rsid w:val="00196D36"/>
    <w:rsid w:val="00196E98"/>
    <w:rsid w:val="0019704B"/>
    <w:rsid w:val="00197177"/>
    <w:rsid w:val="001971AA"/>
    <w:rsid w:val="00197200"/>
    <w:rsid w:val="0019737F"/>
    <w:rsid w:val="00197668"/>
    <w:rsid w:val="00197889"/>
    <w:rsid w:val="00197A81"/>
    <w:rsid w:val="00197C57"/>
    <w:rsid w:val="00197E2D"/>
    <w:rsid w:val="00197E7B"/>
    <w:rsid w:val="00197F2C"/>
    <w:rsid w:val="001A00D8"/>
    <w:rsid w:val="001A01AC"/>
    <w:rsid w:val="001A02A5"/>
    <w:rsid w:val="001A0354"/>
    <w:rsid w:val="001A04A6"/>
    <w:rsid w:val="001A0914"/>
    <w:rsid w:val="001A09AA"/>
    <w:rsid w:val="001A0B64"/>
    <w:rsid w:val="001A0F80"/>
    <w:rsid w:val="001A139E"/>
    <w:rsid w:val="001A1A4A"/>
    <w:rsid w:val="001A1A87"/>
    <w:rsid w:val="001A1ACC"/>
    <w:rsid w:val="001A1BEF"/>
    <w:rsid w:val="001A1C5C"/>
    <w:rsid w:val="001A1F5C"/>
    <w:rsid w:val="001A25B1"/>
    <w:rsid w:val="001A2D25"/>
    <w:rsid w:val="001A2E94"/>
    <w:rsid w:val="001A2F3A"/>
    <w:rsid w:val="001A3402"/>
    <w:rsid w:val="001A34BA"/>
    <w:rsid w:val="001A35BD"/>
    <w:rsid w:val="001A35D9"/>
    <w:rsid w:val="001A367E"/>
    <w:rsid w:val="001A36B5"/>
    <w:rsid w:val="001A37D9"/>
    <w:rsid w:val="001A3908"/>
    <w:rsid w:val="001A3A92"/>
    <w:rsid w:val="001A3B2B"/>
    <w:rsid w:val="001A3D2F"/>
    <w:rsid w:val="001A3E1B"/>
    <w:rsid w:val="001A44D9"/>
    <w:rsid w:val="001A4566"/>
    <w:rsid w:val="001A456E"/>
    <w:rsid w:val="001A45FC"/>
    <w:rsid w:val="001A46CF"/>
    <w:rsid w:val="001A49D9"/>
    <w:rsid w:val="001A4BBF"/>
    <w:rsid w:val="001A4CD0"/>
    <w:rsid w:val="001A4DC0"/>
    <w:rsid w:val="001A5294"/>
    <w:rsid w:val="001A52DF"/>
    <w:rsid w:val="001A5607"/>
    <w:rsid w:val="001A5659"/>
    <w:rsid w:val="001A57DD"/>
    <w:rsid w:val="001A58D3"/>
    <w:rsid w:val="001A5D78"/>
    <w:rsid w:val="001A5E38"/>
    <w:rsid w:val="001A5EF4"/>
    <w:rsid w:val="001A64FB"/>
    <w:rsid w:val="001A6D1F"/>
    <w:rsid w:val="001A743B"/>
    <w:rsid w:val="001A743E"/>
    <w:rsid w:val="001A74F3"/>
    <w:rsid w:val="001A76A0"/>
    <w:rsid w:val="001A77DF"/>
    <w:rsid w:val="001A7B4F"/>
    <w:rsid w:val="001A7C40"/>
    <w:rsid w:val="001A7D3E"/>
    <w:rsid w:val="001A7D79"/>
    <w:rsid w:val="001A7DD8"/>
    <w:rsid w:val="001B0061"/>
    <w:rsid w:val="001B00F9"/>
    <w:rsid w:val="001B03BA"/>
    <w:rsid w:val="001B03BD"/>
    <w:rsid w:val="001B05C1"/>
    <w:rsid w:val="001B06F7"/>
    <w:rsid w:val="001B0869"/>
    <w:rsid w:val="001B0AC0"/>
    <w:rsid w:val="001B0B74"/>
    <w:rsid w:val="001B0BB7"/>
    <w:rsid w:val="001B0EB8"/>
    <w:rsid w:val="001B0F09"/>
    <w:rsid w:val="001B0F0B"/>
    <w:rsid w:val="001B107D"/>
    <w:rsid w:val="001B1259"/>
    <w:rsid w:val="001B155E"/>
    <w:rsid w:val="001B15B3"/>
    <w:rsid w:val="001B15C2"/>
    <w:rsid w:val="001B1607"/>
    <w:rsid w:val="001B16E9"/>
    <w:rsid w:val="001B189C"/>
    <w:rsid w:val="001B1C34"/>
    <w:rsid w:val="001B1C49"/>
    <w:rsid w:val="001B1DD2"/>
    <w:rsid w:val="001B1E7B"/>
    <w:rsid w:val="001B1EF1"/>
    <w:rsid w:val="001B2037"/>
    <w:rsid w:val="001B2076"/>
    <w:rsid w:val="001B2193"/>
    <w:rsid w:val="001B2367"/>
    <w:rsid w:val="001B249E"/>
    <w:rsid w:val="001B24B1"/>
    <w:rsid w:val="001B24B8"/>
    <w:rsid w:val="001B2628"/>
    <w:rsid w:val="001B266D"/>
    <w:rsid w:val="001B2CC6"/>
    <w:rsid w:val="001B3575"/>
    <w:rsid w:val="001B361E"/>
    <w:rsid w:val="001B362D"/>
    <w:rsid w:val="001B363A"/>
    <w:rsid w:val="001B3652"/>
    <w:rsid w:val="001B3C1F"/>
    <w:rsid w:val="001B3C81"/>
    <w:rsid w:val="001B3E10"/>
    <w:rsid w:val="001B40E0"/>
    <w:rsid w:val="001B41B1"/>
    <w:rsid w:val="001B42B3"/>
    <w:rsid w:val="001B45F1"/>
    <w:rsid w:val="001B4792"/>
    <w:rsid w:val="001B480F"/>
    <w:rsid w:val="001B4B4D"/>
    <w:rsid w:val="001B4CB6"/>
    <w:rsid w:val="001B534B"/>
    <w:rsid w:val="001B5483"/>
    <w:rsid w:val="001B5951"/>
    <w:rsid w:val="001B5E1E"/>
    <w:rsid w:val="001B5E96"/>
    <w:rsid w:val="001B6172"/>
    <w:rsid w:val="001B62FE"/>
    <w:rsid w:val="001B648C"/>
    <w:rsid w:val="001B699C"/>
    <w:rsid w:val="001B6A3C"/>
    <w:rsid w:val="001B6DC9"/>
    <w:rsid w:val="001B6DCA"/>
    <w:rsid w:val="001B6E60"/>
    <w:rsid w:val="001B72BC"/>
    <w:rsid w:val="001B738D"/>
    <w:rsid w:val="001B756E"/>
    <w:rsid w:val="001B765B"/>
    <w:rsid w:val="001B795B"/>
    <w:rsid w:val="001B7AE9"/>
    <w:rsid w:val="001B7D89"/>
    <w:rsid w:val="001C0A29"/>
    <w:rsid w:val="001C0C16"/>
    <w:rsid w:val="001C0DB2"/>
    <w:rsid w:val="001C0E3F"/>
    <w:rsid w:val="001C0EE6"/>
    <w:rsid w:val="001C12D2"/>
    <w:rsid w:val="001C150F"/>
    <w:rsid w:val="001C15CF"/>
    <w:rsid w:val="001C1847"/>
    <w:rsid w:val="001C1A1C"/>
    <w:rsid w:val="001C1BAC"/>
    <w:rsid w:val="001C1CEA"/>
    <w:rsid w:val="001C1D65"/>
    <w:rsid w:val="001C1F48"/>
    <w:rsid w:val="001C2185"/>
    <w:rsid w:val="001C2422"/>
    <w:rsid w:val="001C256E"/>
    <w:rsid w:val="001C2CBF"/>
    <w:rsid w:val="001C2E08"/>
    <w:rsid w:val="001C304F"/>
    <w:rsid w:val="001C325B"/>
    <w:rsid w:val="001C328E"/>
    <w:rsid w:val="001C3305"/>
    <w:rsid w:val="001C34ED"/>
    <w:rsid w:val="001C3920"/>
    <w:rsid w:val="001C3AD6"/>
    <w:rsid w:val="001C3AE7"/>
    <w:rsid w:val="001C3C16"/>
    <w:rsid w:val="001C3F82"/>
    <w:rsid w:val="001C40C1"/>
    <w:rsid w:val="001C41FD"/>
    <w:rsid w:val="001C43C6"/>
    <w:rsid w:val="001C45C8"/>
    <w:rsid w:val="001C475F"/>
    <w:rsid w:val="001C4761"/>
    <w:rsid w:val="001C48A8"/>
    <w:rsid w:val="001C499C"/>
    <w:rsid w:val="001C4A5B"/>
    <w:rsid w:val="001C4BE8"/>
    <w:rsid w:val="001C4DFB"/>
    <w:rsid w:val="001C4F6D"/>
    <w:rsid w:val="001C5219"/>
    <w:rsid w:val="001C58A5"/>
    <w:rsid w:val="001C5A21"/>
    <w:rsid w:val="001C5EAE"/>
    <w:rsid w:val="001C6054"/>
    <w:rsid w:val="001C6320"/>
    <w:rsid w:val="001C6518"/>
    <w:rsid w:val="001C6755"/>
    <w:rsid w:val="001C6A88"/>
    <w:rsid w:val="001C6AD6"/>
    <w:rsid w:val="001C6BC2"/>
    <w:rsid w:val="001C6D74"/>
    <w:rsid w:val="001C6F09"/>
    <w:rsid w:val="001C7043"/>
    <w:rsid w:val="001C7048"/>
    <w:rsid w:val="001C719A"/>
    <w:rsid w:val="001C71E1"/>
    <w:rsid w:val="001C74B1"/>
    <w:rsid w:val="001C74B6"/>
    <w:rsid w:val="001C74C7"/>
    <w:rsid w:val="001C7D55"/>
    <w:rsid w:val="001C7DB2"/>
    <w:rsid w:val="001C7E1D"/>
    <w:rsid w:val="001D0013"/>
    <w:rsid w:val="001D017B"/>
    <w:rsid w:val="001D0406"/>
    <w:rsid w:val="001D0808"/>
    <w:rsid w:val="001D0892"/>
    <w:rsid w:val="001D0A99"/>
    <w:rsid w:val="001D0FEF"/>
    <w:rsid w:val="001D1085"/>
    <w:rsid w:val="001D109E"/>
    <w:rsid w:val="001D131C"/>
    <w:rsid w:val="001D16CD"/>
    <w:rsid w:val="001D16EA"/>
    <w:rsid w:val="001D1A64"/>
    <w:rsid w:val="001D1B0F"/>
    <w:rsid w:val="001D1BF4"/>
    <w:rsid w:val="001D1F8C"/>
    <w:rsid w:val="001D1FE6"/>
    <w:rsid w:val="001D1FE7"/>
    <w:rsid w:val="001D2007"/>
    <w:rsid w:val="001D219A"/>
    <w:rsid w:val="001D246F"/>
    <w:rsid w:val="001D2494"/>
    <w:rsid w:val="001D293C"/>
    <w:rsid w:val="001D2A98"/>
    <w:rsid w:val="001D2DB8"/>
    <w:rsid w:val="001D2E3D"/>
    <w:rsid w:val="001D2E46"/>
    <w:rsid w:val="001D2E9F"/>
    <w:rsid w:val="001D2FF1"/>
    <w:rsid w:val="001D32DD"/>
    <w:rsid w:val="001D37C5"/>
    <w:rsid w:val="001D3CE2"/>
    <w:rsid w:val="001D3D79"/>
    <w:rsid w:val="001D3DE7"/>
    <w:rsid w:val="001D3F59"/>
    <w:rsid w:val="001D42BF"/>
    <w:rsid w:val="001D46FB"/>
    <w:rsid w:val="001D4A2A"/>
    <w:rsid w:val="001D4AB7"/>
    <w:rsid w:val="001D4FA1"/>
    <w:rsid w:val="001D51DC"/>
    <w:rsid w:val="001D521C"/>
    <w:rsid w:val="001D5233"/>
    <w:rsid w:val="001D5257"/>
    <w:rsid w:val="001D5389"/>
    <w:rsid w:val="001D5421"/>
    <w:rsid w:val="001D560F"/>
    <w:rsid w:val="001D5A4A"/>
    <w:rsid w:val="001D5B61"/>
    <w:rsid w:val="001D5F2D"/>
    <w:rsid w:val="001D6328"/>
    <w:rsid w:val="001D6A06"/>
    <w:rsid w:val="001D6B6B"/>
    <w:rsid w:val="001D6D51"/>
    <w:rsid w:val="001D6E6C"/>
    <w:rsid w:val="001D6FAD"/>
    <w:rsid w:val="001D7245"/>
    <w:rsid w:val="001D75F6"/>
    <w:rsid w:val="001D7779"/>
    <w:rsid w:val="001D77FA"/>
    <w:rsid w:val="001D7901"/>
    <w:rsid w:val="001D7BE8"/>
    <w:rsid w:val="001E0113"/>
    <w:rsid w:val="001E02A7"/>
    <w:rsid w:val="001E0F12"/>
    <w:rsid w:val="001E0F8E"/>
    <w:rsid w:val="001E12A7"/>
    <w:rsid w:val="001E157D"/>
    <w:rsid w:val="001E15E2"/>
    <w:rsid w:val="001E17B1"/>
    <w:rsid w:val="001E1875"/>
    <w:rsid w:val="001E1C03"/>
    <w:rsid w:val="001E1C17"/>
    <w:rsid w:val="001E1D71"/>
    <w:rsid w:val="001E1F64"/>
    <w:rsid w:val="001E1FDB"/>
    <w:rsid w:val="001E248C"/>
    <w:rsid w:val="001E25C5"/>
    <w:rsid w:val="001E2A4C"/>
    <w:rsid w:val="001E2AB5"/>
    <w:rsid w:val="001E2BAA"/>
    <w:rsid w:val="001E2F0F"/>
    <w:rsid w:val="001E2F63"/>
    <w:rsid w:val="001E35A7"/>
    <w:rsid w:val="001E38C6"/>
    <w:rsid w:val="001E3A17"/>
    <w:rsid w:val="001E3D84"/>
    <w:rsid w:val="001E4083"/>
    <w:rsid w:val="001E42D9"/>
    <w:rsid w:val="001E432A"/>
    <w:rsid w:val="001E4EAE"/>
    <w:rsid w:val="001E5210"/>
    <w:rsid w:val="001E5336"/>
    <w:rsid w:val="001E55A2"/>
    <w:rsid w:val="001E591B"/>
    <w:rsid w:val="001E5AB2"/>
    <w:rsid w:val="001E5CE5"/>
    <w:rsid w:val="001E5F03"/>
    <w:rsid w:val="001E6017"/>
    <w:rsid w:val="001E62CB"/>
    <w:rsid w:val="001E62EB"/>
    <w:rsid w:val="001E663E"/>
    <w:rsid w:val="001E6657"/>
    <w:rsid w:val="001E66E6"/>
    <w:rsid w:val="001E6AC6"/>
    <w:rsid w:val="001E6B02"/>
    <w:rsid w:val="001E6F6C"/>
    <w:rsid w:val="001E707D"/>
    <w:rsid w:val="001E72D9"/>
    <w:rsid w:val="001E758F"/>
    <w:rsid w:val="001E782F"/>
    <w:rsid w:val="001E7CFB"/>
    <w:rsid w:val="001E7D25"/>
    <w:rsid w:val="001E7E82"/>
    <w:rsid w:val="001E7FAF"/>
    <w:rsid w:val="001F004E"/>
    <w:rsid w:val="001F01E3"/>
    <w:rsid w:val="001F0205"/>
    <w:rsid w:val="001F0373"/>
    <w:rsid w:val="001F077A"/>
    <w:rsid w:val="001F08E7"/>
    <w:rsid w:val="001F0C08"/>
    <w:rsid w:val="001F0CAB"/>
    <w:rsid w:val="001F0D85"/>
    <w:rsid w:val="001F106D"/>
    <w:rsid w:val="001F15F0"/>
    <w:rsid w:val="001F1BB0"/>
    <w:rsid w:val="001F1D41"/>
    <w:rsid w:val="001F1E76"/>
    <w:rsid w:val="001F217A"/>
    <w:rsid w:val="001F25A5"/>
    <w:rsid w:val="001F279D"/>
    <w:rsid w:val="001F27A8"/>
    <w:rsid w:val="001F2AA7"/>
    <w:rsid w:val="001F2CEA"/>
    <w:rsid w:val="001F2D12"/>
    <w:rsid w:val="001F2DE9"/>
    <w:rsid w:val="001F32D1"/>
    <w:rsid w:val="001F377A"/>
    <w:rsid w:val="001F3853"/>
    <w:rsid w:val="001F3953"/>
    <w:rsid w:val="001F3956"/>
    <w:rsid w:val="001F3A34"/>
    <w:rsid w:val="001F3B9C"/>
    <w:rsid w:val="001F3C8F"/>
    <w:rsid w:val="001F3D4A"/>
    <w:rsid w:val="001F3FFF"/>
    <w:rsid w:val="001F433D"/>
    <w:rsid w:val="001F43DE"/>
    <w:rsid w:val="001F4431"/>
    <w:rsid w:val="001F44CA"/>
    <w:rsid w:val="001F44D9"/>
    <w:rsid w:val="001F4679"/>
    <w:rsid w:val="001F4915"/>
    <w:rsid w:val="001F49D8"/>
    <w:rsid w:val="001F4F89"/>
    <w:rsid w:val="001F500B"/>
    <w:rsid w:val="001F5184"/>
    <w:rsid w:val="001F5758"/>
    <w:rsid w:val="001F57DD"/>
    <w:rsid w:val="001F5BC5"/>
    <w:rsid w:val="001F5D70"/>
    <w:rsid w:val="001F5DF4"/>
    <w:rsid w:val="001F64AF"/>
    <w:rsid w:val="001F6674"/>
    <w:rsid w:val="001F68CA"/>
    <w:rsid w:val="001F68EF"/>
    <w:rsid w:val="001F69B7"/>
    <w:rsid w:val="001F69D0"/>
    <w:rsid w:val="001F6BD7"/>
    <w:rsid w:val="001F6D6E"/>
    <w:rsid w:val="001F6DD2"/>
    <w:rsid w:val="001F6E56"/>
    <w:rsid w:val="001F6F8E"/>
    <w:rsid w:val="001F703C"/>
    <w:rsid w:val="001F706B"/>
    <w:rsid w:val="001F79C7"/>
    <w:rsid w:val="001F7BE5"/>
    <w:rsid w:val="001F7F18"/>
    <w:rsid w:val="001F7F54"/>
    <w:rsid w:val="002001A9"/>
    <w:rsid w:val="002001AF"/>
    <w:rsid w:val="002001E2"/>
    <w:rsid w:val="0020026A"/>
    <w:rsid w:val="0020067E"/>
    <w:rsid w:val="0020079A"/>
    <w:rsid w:val="002007DC"/>
    <w:rsid w:val="00200953"/>
    <w:rsid w:val="0020125F"/>
    <w:rsid w:val="002016CA"/>
    <w:rsid w:val="0020196D"/>
    <w:rsid w:val="00201A38"/>
    <w:rsid w:val="00201B76"/>
    <w:rsid w:val="00201C77"/>
    <w:rsid w:val="00201D61"/>
    <w:rsid w:val="00201DB2"/>
    <w:rsid w:val="00201E45"/>
    <w:rsid w:val="00202404"/>
    <w:rsid w:val="00202476"/>
    <w:rsid w:val="002025BA"/>
    <w:rsid w:val="002027D5"/>
    <w:rsid w:val="00202828"/>
    <w:rsid w:val="00202C30"/>
    <w:rsid w:val="00202C58"/>
    <w:rsid w:val="00202C98"/>
    <w:rsid w:val="00203354"/>
    <w:rsid w:val="002034C6"/>
    <w:rsid w:val="002034FF"/>
    <w:rsid w:val="002036B4"/>
    <w:rsid w:val="002038C1"/>
    <w:rsid w:val="00203973"/>
    <w:rsid w:val="00203986"/>
    <w:rsid w:val="002039D2"/>
    <w:rsid w:val="00203A96"/>
    <w:rsid w:val="00203AD4"/>
    <w:rsid w:val="00203E0F"/>
    <w:rsid w:val="00204218"/>
    <w:rsid w:val="00204259"/>
    <w:rsid w:val="00204272"/>
    <w:rsid w:val="002044E7"/>
    <w:rsid w:val="00204624"/>
    <w:rsid w:val="00204838"/>
    <w:rsid w:val="00204B50"/>
    <w:rsid w:val="00204EC5"/>
    <w:rsid w:val="00204ED9"/>
    <w:rsid w:val="00205154"/>
    <w:rsid w:val="00205218"/>
    <w:rsid w:val="00205950"/>
    <w:rsid w:val="00205C2B"/>
    <w:rsid w:val="00205C5A"/>
    <w:rsid w:val="00205D26"/>
    <w:rsid w:val="00205F54"/>
    <w:rsid w:val="00205FCF"/>
    <w:rsid w:val="0020641D"/>
    <w:rsid w:val="00206483"/>
    <w:rsid w:val="0020701F"/>
    <w:rsid w:val="0020703D"/>
    <w:rsid w:val="0020741C"/>
    <w:rsid w:val="002074B4"/>
    <w:rsid w:val="002079E2"/>
    <w:rsid w:val="00207A6E"/>
    <w:rsid w:val="00207A7D"/>
    <w:rsid w:val="00207C2D"/>
    <w:rsid w:val="00207EAF"/>
    <w:rsid w:val="00207EFF"/>
    <w:rsid w:val="0021031E"/>
    <w:rsid w:val="00210527"/>
    <w:rsid w:val="002105E3"/>
    <w:rsid w:val="00210775"/>
    <w:rsid w:val="0021079E"/>
    <w:rsid w:val="002107B6"/>
    <w:rsid w:val="00210911"/>
    <w:rsid w:val="00210DED"/>
    <w:rsid w:val="0021115C"/>
    <w:rsid w:val="0021164D"/>
    <w:rsid w:val="00211662"/>
    <w:rsid w:val="002118C7"/>
    <w:rsid w:val="00211D66"/>
    <w:rsid w:val="00211E3D"/>
    <w:rsid w:val="00211EA0"/>
    <w:rsid w:val="00211FAA"/>
    <w:rsid w:val="002120A6"/>
    <w:rsid w:val="00212138"/>
    <w:rsid w:val="0021236C"/>
    <w:rsid w:val="0021265F"/>
    <w:rsid w:val="002127EF"/>
    <w:rsid w:val="00212984"/>
    <w:rsid w:val="00212AE1"/>
    <w:rsid w:val="00212BEA"/>
    <w:rsid w:val="00213081"/>
    <w:rsid w:val="002130E1"/>
    <w:rsid w:val="002130E7"/>
    <w:rsid w:val="00213231"/>
    <w:rsid w:val="002133B9"/>
    <w:rsid w:val="0021350E"/>
    <w:rsid w:val="002137FC"/>
    <w:rsid w:val="002139D4"/>
    <w:rsid w:val="00213DB0"/>
    <w:rsid w:val="00213DC4"/>
    <w:rsid w:val="0021406E"/>
    <w:rsid w:val="002141C8"/>
    <w:rsid w:val="002144BD"/>
    <w:rsid w:val="00214576"/>
    <w:rsid w:val="002145C0"/>
    <w:rsid w:val="00214A02"/>
    <w:rsid w:val="0021508C"/>
    <w:rsid w:val="002150C8"/>
    <w:rsid w:val="00215142"/>
    <w:rsid w:val="002152A4"/>
    <w:rsid w:val="002152E9"/>
    <w:rsid w:val="0021558D"/>
    <w:rsid w:val="002155D3"/>
    <w:rsid w:val="0021576F"/>
    <w:rsid w:val="00215954"/>
    <w:rsid w:val="00215994"/>
    <w:rsid w:val="00215B00"/>
    <w:rsid w:val="00215BC6"/>
    <w:rsid w:val="00215DDD"/>
    <w:rsid w:val="00215ECC"/>
    <w:rsid w:val="00215EF9"/>
    <w:rsid w:val="00216298"/>
    <w:rsid w:val="0021667B"/>
    <w:rsid w:val="00216920"/>
    <w:rsid w:val="00216981"/>
    <w:rsid w:val="00216B06"/>
    <w:rsid w:val="00216BCE"/>
    <w:rsid w:val="00216D75"/>
    <w:rsid w:val="00216E58"/>
    <w:rsid w:val="00217023"/>
    <w:rsid w:val="0021761F"/>
    <w:rsid w:val="002176EF"/>
    <w:rsid w:val="00217AA0"/>
    <w:rsid w:val="00217DD3"/>
    <w:rsid w:val="00220086"/>
    <w:rsid w:val="002204B6"/>
    <w:rsid w:val="002204D7"/>
    <w:rsid w:val="002206A4"/>
    <w:rsid w:val="00220B7A"/>
    <w:rsid w:val="00220C62"/>
    <w:rsid w:val="00220FD7"/>
    <w:rsid w:val="002217D7"/>
    <w:rsid w:val="002218D3"/>
    <w:rsid w:val="00221954"/>
    <w:rsid w:val="00221AE9"/>
    <w:rsid w:val="00221D78"/>
    <w:rsid w:val="00222017"/>
    <w:rsid w:val="00222057"/>
    <w:rsid w:val="0022232A"/>
    <w:rsid w:val="00222604"/>
    <w:rsid w:val="002227FD"/>
    <w:rsid w:val="00222CA1"/>
    <w:rsid w:val="0022314C"/>
    <w:rsid w:val="002231AC"/>
    <w:rsid w:val="002231B2"/>
    <w:rsid w:val="002233B7"/>
    <w:rsid w:val="002234BD"/>
    <w:rsid w:val="0022360B"/>
    <w:rsid w:val="00223765"/>
    <w:rsid w:val="00223A7C"/>
    <w:rsid w:val="00223B5C"/>
    <w:rsid w:val="00223B8D"/>
    <w:rsid w:val="00223BF7"/>
    <w:rsid w:val="00223DEB"/>
    <w:rsid w:val="00223F8C"/>
    <w:rsid w:val="002243A2"/>
    <w:rsid w:val="002243E0"/>
    <w:rsid w:val="002249BD"/>
    <w:rsid w:val="00224A80"/>
    <w:rsid w:val="00224C6D"/>
    <w:rsid w:val="00224E51"/>
    <w:rsid w:val="00225314"/>
    <w:rsid w:val="0022535D"/>
    <w:rsid w:val="00225363"/>
    <w:rsid w:val="00225431"/>
    <w:rsid w:val="00225437"/>
    <w:rsid w:val="002257B4"/>
    <w:rsid w:val="00226558"/>
    <w:rsid w:val="00226780"/>
    <w:rsid w:val="00226A7B"/>
    <w:rsid w:val="00226B07"/>
    <w:rsid w:val="0022739E"/>
    <w:rsid w:val="002274CD"/>
    <w:rsid w:val="00227643"/>
    <w:rsid w:val="002278A1"/>
    <w:rsid w:val="00227ACC"/>
    <w:rsid w:val="00230094"/>
    <w:rsid w:val="00230490"/>
    <w:rsid w:val="002304B2"/>
    <w:rsid w:val="00230741"/>
    <w:rsid w:val="00230D2D"/>
    <w:rsid w:val="002310FF"/>
    <w:rsid w:val="002314B2"/>
    <w:rsid w:val="002315B6"/>
    <w:rsid w:val="002317B5"/>
    <w:rsid w:val="002317EC"/>
    <w:rsid w:val="0023186B"/>
    <w:rsid w:val="002319D7"/>
    <w:rsid w:val="00231B09"/>
    <w:rsid w:val="00231BB4"/>
    <w:rsid w:val="00231EF5"/>
    <w:rsid w:val="00231FD2"/>
    <w:rsid w:val="002320FF"/>
    <w:rsid w:val="00232268"/>
    <w:rsid w:val="00232288"/>
    <w:rsid w:val="0023228A"/>
    <w:rsid w:val="0023253E"/>
    <w:rsid w:val="00232566"/>
    <w:rsid w:val="00232A28"/>
    <w:rsid w:val="00232AD2"/>
    <w:rsid w:val="00232D3A"/>
    <w:rsid w:val="002331EC"/>
    <w:rsid w:val="00233204"/>
    <w:rsid w:val="00233770"/>
    <w:rsid w:val="00233776"/>
    <w:rsid w:val="00233901"/>
    <w:rsid w:val="0023391A"/>
    <w:rsid w:val="00233D4B"/>
    <w:rsid w:val="00233D70"/>
    <w:rsid w:val="00233F4E"/>
    <w:rsid w:val="002340EE"/>
    <w:rsid w:val="002341DF"/>
    <w:rsid w:val="00234467"/>
    <w:rsid w:val="002348A7"/>
    <w:rsid w:val="00234965"/>
    <w:rsid w:val="00234A87"/>
    <w:rsid w:val="00234BBE"/>
    <w:rsid w:val="00234D01"/>
    <w:rsid w:val="00234D81"/>
    <w:rsid w:val="00234DA7"/>
    <w:rsid w:val="00235201"/>
    <w:rsid w:val="002356F9"/>
    <w:rsid w:val="0023577A"/>
    <w:rsid w:val="00235803"/>
    <w:rsid w:val="00235891"/>
    <w:rsid w:val="002358CB"/>
    <w:rsid w:val="00235AEC"/>
    <w:rsid w:val="00235D1A"/>
    <w:rsid w:val="00235DEE"/>
    <w:rsid w:val="00236131"/>
    <w:rsid w:val="002365C5"/>
    <w:rsid w:val="0023677F"/>
    <w:rsid w:val="0023681E"/>
    <w:rsid w:val="002368B1"/>
    <w:rsid w:val="00236B6B"/>
    <w:rsid w:val="00236E6B"/>
    <w:rsid w:val="00237007"/>
    <w:rsid w:val="002370C6"/>
    <w:rsid w:val="002372D2"/>
    <w:rsid w:val="00237409"/>
    <w:rsid w:val="00237F72"/>
    <w:rsid w:val="0024032E"/>
    <w:rsid w:val="00240342"/>
    <w:rsid w:val="00240665"/>
    <w:rsid w:val="00240818"/>
    <w:rsid w:val="002408AE"/>
    <w:rsid w:val="00240BF0"/>
    <w:rsid w:val="00240CCB"/>
    <w:rsid w:val="00240ECF"/>
    <w:rsid w:val="00240FEC"/>
    <w:rsid w:val="002411EE"/>
    <w:rsid w:val="002411F3"/>
    <w:rsid w:val="002412B6"/>
    <w:rsid w:val="002412E8"/>
    <w:rsid w:val="00241324"/>
    <w:rsid w:val="00241333"/>
    <w:rsid w:val="0024140E"/>
    <w:rsid w:val="002414D3"/>
    <w:rsid w:val="00241516"/>
    <w:rsid w:val="002416C8"/>
    <w:rsid w:val="002417EF"/>
    <w:rsid w:val="00241B3D"/>
    <w:rsid w:val="00241BAA"/>
    <w:rsid w:val="00241BCD"/>
    <w:rsid w:val="00241D06"/>
    <w:rsid w:val="002424C6"/>
    <w:rsid w:val="002424F2"/>
    <w:rsid w:val="00242B03"/>
    <w:rsid w:val="00242DE0"/>
    <w:rsid w:val="00242F7B"/>
    <w:rsid w:val="00242FA0"/>
    <w:rsid w:val="00243180"/>
    <w:rsid w:val="002431DA"/>
    <w:rsid w:val="002435D5"/>
    <w:rsid w:val="00243820"/>
    <w:rsid w:val="00243C67"/>
    <w:rsid w:val="00243DAA"/>
    <w:rsid w:val="00243E7F"/>
    <w:rsid w:val="00243F28"/>
    <w:rsid w:val="00244323"/>
    <w:rsid w:val="002444B7"/>
    <w:rsid w:val="00244754"/>
    <w:rsid w:val="00244794"/>
    <w:rsid w:val="00244987"/>
    <w:rsid w:val="002449F2"/>
    <w:rsid w:val="00244F88"/>
    <w:rsid w:val="002450BB"/>
    <w:rsid w:val="002450F2"/>
    <w:rsid w:val="00245539"/>
    <w:rsid w:val="00245629"/>
    <w:rsid w:val="002456C7"/>
    <w:rsid w:val="002456DF"/>
    <w:rsid w:val="00245789"/>
    <w:rsid w:val="00245947"/>
    <w:rsid w:val="00245CCA"/>
    <w:rsid w:val="00245D54"/>
    <w:rsid w:val="002460BB"/>
    <w:rsid w:val="00246167"/>
    <w:rsid w:val="002464BF"/>
    <w:rsid w:val="00246768"/>
    <w:rsid w:val="002467AF"/>
    <w:rsid w:val="002467FA"/>
    <w:rsid w:val="00246C2A"/>
    <w:rsid w:val="00246CB8"/>
    <w:rsid w:val="00246D9F"/>
    <w:rsid w:val="00246FD1"/>
    <w:rsid w:val="00247082"/>
    <w:rsid w:val="002471FF"/>
    <w:rsid w:val="00247C6C"/>
    <w:rsid w:val="00247C75"/>
    <w:rsid w:val="00247DA6"/>
    <w:rsid w:val="00247DCF"/>
    <w:rsid w:val="00250059"/>
    <w:rsid w:val="0025007E"/>
    <w:rsid w:val="002503EB"/>
    <w:rsid w:val="0025049B"/>
    <w:rsid w:val="002504F7"/>
    <w:rsid w:val="0025068E"/>
    <w:rsid w:val="00250C46"/>
    <w:rsid w:val="00251043"/>
    <w:rsid w:val="00251073"/>
    <w:rsid w:val="002510F6"/>
    <w:rsid w:val="0025110F"/>
    <w:rsid w:val="0025122B"/>
    <w:rsid w:val="0025133B"/>
    <w:rsid w:val="0025196F"/>
    <w:rsid w:val="00251A55"/>
    <w:rsid w:val="00251AEA"/>
    <w:rsid w:val="00251B89"/>
    <w:rsid w:val="00251BCF"/>
    <w:rsid w:val="00251E02"/>
    <w:rsid w:val="00251E9B"/>
    <w:rsid w:val="00251ED8"/>
    <w:rsid w:val="00251F50"/>
    <w:rsid w:val="00251F9D"/>
    <w:rsid w:val="00252346"/>
    <w:rsid w:val="0025262A"/>
    <w:rsid w:val="002528D8"/>
    <w:rsid w:val="00252995"/>
    <w:rsid w:val="0025299A"/>
    <w:rsid w:val="00252A07"/>
    <w:rsid w:val="002530DA"/>
    <w:rsid w:val="002532B1"/>
    <w:rsid w:val="0025362F"/>
    <w:rsid w:val="002536AE"/>
    <w:rsid w:val="00253801"/>
    <w:rsid w:val="00253A50"/>
    <w:rsid w:val="00253AB7"/>
    <w:rsid w:val="00253AF0"/>
    <w:rsid w:val="00253B8B"/>
    <w:rsid w:val="00253D29"/>
    <w:rsid w:val="002542CA"/>
    <w:rsid w:val="002542D2"/>
    <w:rsid w:val="002546A3"/>
    <w:rsid w:val="00254766"/>
    <w:rsid w:val="00254A4A"/>
    <w:rsid w:val="0025555C"/>
    <w:rsid w:val="002556A0"/>
    <w:rsid w:val="00255771"/>
    <w:rsid w:val="002558FF"/>
    <w:rsid w:val="00255BBC"/>
    <w:rsid w:val="00256220"/>
    <w:rsid w:val="0025626F"/>
    <w:rsid w:val="002562B6"/>
    <w:rsid w:val="00256314"/>
    <w:rsid w:val="002565C1"/>
    <w:rsid w:val="0025682F"/>
    <w:rsid w:val="0025685E"/>
    <w:rsid w:val="00256996"/>
    <w:rsid w:val="00256A4F"/>
    <w:rsid w:val="00256C0C"/>
    <w:rsid w:val="00256DAD"/>
    <w:rsid w:val="002570D7"/>
    <w:rsid w:val="002570F4"/>
    <w:rsid w:val="002575DE"/>
    <w:rsid w:val="0025782F"/>
    <w:rsid w:val="00257E23"/>
    <w:rsid w:val="00260047"/>
    <w:rsid w:val="002600C7"/>
    <w:rsid w:val="0026013A"/>
    <w:rsid w:val="002602F6"/>
    <w:rsid w:val="002605EE"/>
    <w:rsid w:val="002607D7"/>
    <w:rsid w:val="00260CEB"/>
    <w:rsid w:val="00260D0B"/>
    <w:rsid w:val="00260E56"/>
    <w:rsid w:val="002610A4"/>
    <w:rsid w:val="002613AD"/>
    <w:rsid w:val="002614AE"/>
    <w:rsid w:val="00261500"/>
    <w:rsid w:val="00261A44"/>
    <w:rsid w:val="00261BAA"/>
    <w:rsid w:val="00261BD3"/>
    <w:rsid w:val="00261F95"/>
    <w:rsid w:val="00262022"/>
    <w:rsid w:val="002620B2"/>
    <w:rsid w:val="002625AF"/>
    <w:rsid w:val="002626CA"/>
    <w:rsid w:val="00262AE0"/>
    <w:rsid w:val="00262B09"/>
    <w:rsid w:val="00262B90"/>
    <w:rsid w:val="002631BD"/>
    <w:rsid w:val="0026346F"/>
    <w:rsid w:val="0026358A"/>
    <w:rsid w:val="002635D3"/>
    <w:rsid w:val="002639DD"/>
    <w:rsid w:val="00263B19"/>
    <w:rsid w:val="00263B8C"/>
    <w:rsid w:val="00263C1E"/>
    <w:rsid w:val="00263C77"/>
    <w:rsid w:val="00263DDE"/>
    <w:rsid w:val="00263F1B"/>
    <w:rsid w:val="0026412C"/>
    <w:rsid w:val="00264442"/>
    <w:rsid w:val="002645B7"/>
    <w:rsid w:val="0026470E"/>
    <w:rsid w:val="002648C2"/>
    <w:rsid w:val="00264D9F"/>
    <w:rsid w:val="00264DCF"/>
    <w:rsid w:val="002650F8"/>
    <w:rsid w:val="00265251"/>
    <w:rsid w:val="002653DD"/>
    <w:rsid w:val="002656C2"/>
    <w:rsid w:val="00265B4E"/>
    <w:rsid w:val="00265D70"/>
    <w:rsid w:val="00265EC2"/>
    <w:rsid w:val="00266271"/>
    <w:rsid w:val="002662A4"/>
    <w:rsid w:val="0026632F"/>
    <w:rsid w:val="00266851"/>
    <w:rsid w:val="002669E7"/>
    <w:rsid w:val="00266A37"/>
    <w:rsid w:val="00266C3B"/>
    <w:rsid w:val="0026715A"/>
    <w:rsid w:val="0026720A"/>
    <w:rsid w:val="0026721E"/>
    <w:rsid w:val="00267317"/>
    <w:rsid w:val="00267321"/>
    <w:rsid w:val="00267327"/>
    <w:rsid w:val="002673FD"/>
    <w:rsid w:val="00267879"/>
    <w:rsid w:val="00267881"/>
    <w:rsid w:val="002678EC"/>
    <w:rsid w:val="00267967"/>
    <w:rsid w:val="00267973"/>
    <w:rsid w:val="00267A2E"/>
    <w:rsid w:val="00267A3E"/>
    <w:rsid w:val="00267BAD"/>
    <w:rsid w:val="00267C71"/>
    <w:rsid w:val="00267F3F"/>
    <w:rsid w:val="002701BE"/>
    <w:rsid w:val="00270296"/>
    <w:rsid w:val="00270C32"/>
    <w:rsid w:val="00270CF1"/>
    <w:rsid w:val="00270E8E"/>
    <w:rsid w:val="0027124D"/>
    <w:rsid w:val="002716D5"/>
    <w:rsid w:val="00271775"/>
    <w:rsid w:val="00271BAC"/>
    <w:rsid w:val="00271F73"/>
    <w:rsid w:val="0027212A"/>
    <w:rsid w:val="002721D7"/>
    <w:rsid w:val="00272375"/>
    <w:rsid w:val="0027242B"/>
    <w:rsid w:val="002725B1"/>
    <w:rsid w:val="00272633"/>
    <w:rsid w:val="002726A6"/>
    <w:rsid w:val="002728C6"/>
    <w:rsid w:val="00272A1C"/>
    <w:rsid w:val="00272F6C"/>
    <w:rsid w:val="00273132"/>
    <w:rsid w:val="002731EB"/>
    <w:rsid w:val="00273732"/>
    <w:rsid w:val="00273A95"/>
    <w:rsid w:val="00273AF7"/>
    <w:rsid w:val="00273DCE"/>
    <w:rsid w:val="00273EF5"/>
    <w:rsid w:val="00274094"/>
    <w:rsid w:val="0027454D"/>
    <w:rsid w:val="002747A9"/>
    <w:rsid w:val="00274C9B"/>
    <w:rsid w:val="00274D06"/>
    <w:rsid w:val="00274DB5"/>
    <w:rsid w:val="00274DC4"/>
    <w:rsid w:val="00274DE1"/>
    <w:rsid w:val="00274DE9"/>
    <w:rsid w:val="00274E53"/>
    <w:rsid w:val="0027511E"/>
    <w:rsid w:val="002754C8"/>
    <w:rsid w:val="0027576A"/>
    <w:rsid w:val="00275870"/>
    <w:rsid w:val="00275A1C"/>
    <w:rsid w:val="00275A6E"/>
    <w:rsid w:val="00275CEA"/>
    <w:rsid w:val="00275F70"/>
    <w:rsid w:val="002760F2"/>
    <w:rsid w:val="002760F7"/>
    <w:rsid w:val="002768A8"/>
    <w:rsid w:val="00276ED8"/>
    <w:rsid w:val="00276F94"/>
    <w:rsid w:val="0027714E"/>
    <w:rsid w:val="002771FF"/>
    <w:rsid w:val="0027752C"/>
    <w:rsid w:val="002776FD"/>
    <w:rsid w:val="002778AB"/>
    <w:rsid w:val="00277967"/>
    <w:rsid w:val="00277A06"/>
    <w:rsid w:val="00277AE2"/>
    <w:rsid w:val="00277BE7"/>
    <w:rsid w:val="00277DF8"/>
    <w:rsid w:val="00277E48"/>
    <w:rsid w:val="002801FA"/>
    <w:rsid w:val="002803F2"/>
    <w:rsid w:val="0028040B"/>
    <w:rsid w:val="00280500"/>
    <w:rsid w:val="0028078E"/>
    <w:rsid w:val="00280CFF"/>
    <w:rsid w:val="00281122"/>
    <w:rsid w:val="00281186"/>
    <w:rsid w:val="00281AB5"/>
    <w:rsid w:val="00281D60"/>
    <w:rsid w:val="00281E1E"/>
    <w:rsid w:val="00281F00"/>
    <w:rsid w:val="00282185"/>
    <w:rsid w:val="00282423"/>
    <w:rsid w:val="002825C7"/>
    <w:rsid w:val="00282A79"/>
    <w:rsid w:val="00282EDF"/>
    <w:rsid w:val="00282F1B"/>
    <w:rsid w:val="002830D0"/>
    <w:rsid w:val="00283101"/>
    <w:rsid w:val="002833B5"/>
    <w:rsid w:val="002835A8"/>
    <w:rsid w:val="00283677"/>
    <w:rsid w:val="002836E8"/>
    <w:rsid w:val="00283835"/>
    <w:rsid w:val="0028383E"/>
    <w:rsid w:val="002839AF"/>
    <w:rsid w:val="00283A9F"/>
    <w:rsid w:val="00283B67"/>
    <w:rsid w:val="00283BC9"/>
    <w:rsid w:val="00283F55"/>
    <w:rsid w:val="0028455F"/>
    <w:rsid w:val="00284565"/>
    <w:rsid w:val="00284F67"/>
    <w:rsid w:val="00285335"/>
    <w:rsid w:val="00285420"/>
    <w:rsid w:val="0028543B"/>
    <w:rsid w:val="00285593"/>
    <w:rsid w:val="00285603"/>
    <w:rsid w:val="00285933"/>
    <w:rsid w:val="00285A19"/>
    <w:rsid w:val="00285BE3"/>
    <w:rsid w:val="00285D9D"/>
    <w:rsid w:val="002860D9"/>
    <w:rsid w:val="00286145"/>
    <w:rsid w:val="00286159"/>
    <w:rsid w:val="00286362"/>
    <w:rsid w:val="00286447"/>
    <w:rsid w:val="00286527"/>
    <w:rsid w:val="0028656A"/>
    <w:rsid w:val="002865E4"/>
    <w:rsid w:val="002867BF"/>
    <w:rsid w:val="002869B4"/>
    <w:rsid w:val="00286B1F"/>
    <w:rsid w:val="00286B84"/>
    <w:rsid w:val="00286D34"/>
    <w:rsid w:val="00287358"/>
    <w:rsid w:val="00287497"/>
    <w:rsid w:val="002877B0"/>
    <w:rsid w:val="00287893"/>
    <w:rsid w:val="00287A47"/>
    <w:rsid w:val="00287A7E"/>
    <w:rsid w:val="00287EF9"/>
    <w:rsid w:val="00290018"/>
    <w:rsid w:val="0029006B"/>
    <w:rsid w:val="0029022A"/>
    <w:rsid w:val="00290351"/>
    <w:rsid w:val="002907B6"/>
    <w:rsid w:val="00290A86"/>
    <w:rsid w:val="00290AC6"/>
    <w:rsid w:val="00290CCB"/>
    <w:rsid w:val="00290D95"/>
    <w:rsid w:val="00290D9B"/>
    <w:rsid w:val="00290F32"/>
    <w:rsid w:val="00291109"/>
    <w:rsid w:val="0029114E"/>
    <w:rsid w:val="0029121F"/>
    <w:rsid w:val="0029142D"/>
    <w:rsid w:val="0029145B"/>
    <w:rsid w:val="0029158E"/>
    <w:rsid w:val="002915D9"/>
    <w:rsid w:val="00291813"/>
    <w:rsid w:val="0029186D"/>
    <w:rsid w:val="00291B12"/>
    <w:rsid w:val="00291B7F"/>
    <w:rsid w:val="00291F61"/>
    <w:rsid w:val="00292052"/>
    <w:rsid w:val="00292284"/>
    <w:rsid w:val="00292446"/>
    <w:rsid w:val="002925BC"/>
    <w:rsid w:val="0029276D"/>
    <w:rsid w:val="00292806"/>
    <w:rsid w:val="00292BBA"/>
    <w:rsid w:val="00292CA7"/>
    <w:rsid w:val="00292D04"/>
    <w:rsid w:val="00292D75"/>
    <w:rsid w:val="00292DD2"/>
    <w:rsid w:val="00292E6B"/>
    <w:rsid w:val="00293232"/>
    <w:rsid w:val="0029368F"/>
    <w:rsid w:val="002938CC"/>
    <w:rsid w:val="00293A8F"/>
    <w:rsid w:val="00293CD9"/>
    <w:rsid w:val="0029426B"/>
    <w:rsid w:val="0029428B"/>
    <w:rsid w:val="0029444D"/>
    <w:rsid w:val="0029452D"/>
    <w:rsid w:val="00294682"/>
    <w:rsid w:val="00294698"/>
    <w:rsid w:val="00294716"/>
    <w:rsid w:val="00294AAF"/>
    <w:rsid w:val="00294B96"/>
    <w:rsid w:val="00294CE6"/>
    <w:rsid w:val="00294FFA"/>
    <w:rsid w:val="00295852"/>
    <w:rsid w:val="00295897"/>
    <w:rsid w:val="00295B2C"/>
    <w:rsid w:val="00295D88"/>
    <w:rsid w:val="00295FCA"/>
    <w:rsid w:val="00296031"/>
    <w:rsid w:val="0029613C"/>
    <w:rsid w:val="00296196"/>
    <w:rsid w:val="002962F0"/>
    <w:rsid w:val="00296429"/>
    <w:rsid w:val="00296559"/>
    <w:rsid w:val="002969E1"/>
    <w:rsid w:val="00296A5D"/>
    <w:rsid w:val="00296AD8"/>
    <w:rsid w:val="00296D46"/>
    <w:rsid w:val="00296D72"/>
    <w:rsid w:val="002971B7"/>
    <w:rsid w:val="002976A4"/>
    <w:rsid w:val="0029782C"/>
    <w:rsid w:val="002979B1"/>
    <w:rsid w:val="00297CBE"/>
    <w:rsid w:val="00297D92"/>
    <w:rsid w:val="00297D97"/>
    <w:rsid w:val="00297DA9"/>
    <w:rsid w:val="002A0446"/>
    <w:rsid w:val="002A0468"/>
    <w:rsid w:val="002A04B1"/>
    <w:rsid w:val="002A08B4"/>
    <w:rsid w:val="002A0A18"/>
    <w:rsid w:val="002A0AA1"/>
    <w:rsid w:val="002A0DBE"/>
    <w:rsid w:val="002A0E25"/>
    <w:rsid w:val="002A0E80"/>
    <w:rsid w:val="002A1029"/>
    <w:rsid w:val="002A149A"/>
    <w:rsid w:val="002A17EF"/>
    <w:rsid w:val="002A1850"/>
    <w:rsid w:val="002A1979"/>
    <w:rsid w:val="002A1F2F"/>
    <w:rsid w:val="002A1FB9"/>
    <w:rsid w:val="002A202B"/>
    <w:rsid w:val="002A23A1"/>
    <w:rsid w:val="002A2644"/>
    <w:rsid w:val="002A272E"/>
    <w:rsid w:val="002A28BB"/>
    <w:rsid w:val="002A28C8"/>
    <w:rsid w:val="002A2D8C"/>
    <w:rsid w:val="002A2E83"/>
    <w:rsid w:val="002A2ED3"/>
    <w:rsid w:val="002A30AF"/>
    <w:rsid w:val="002A30E0"/>
    <w:rsid w:val="002A313B"/>
    <w:rsid w:val="002A31CA"/>
    <w:rsid w:val="002A335E"/>
    <w:rsid w:val="002A3570"/>
    <w:rsid w:val="002A3697"/>
    <w:rsid w:val="002A371B"/>
    <w:rsid w:val="002A3A0C"/>
    <w:rsid w:val="002A3B49"/>
    <w:rsid w:val="002A3B83"/>
    <w:rsid w:val="002A3C6E"/>
    <w:rsid w:val="002A3CE4"/>
    <w:rsid w:val="002A3E72"/>
    <w:rsid w:val="002A416C"/>
    <w:rsid w:val="002A42CC"/>
    <w:rsid w:val="002A43BE"/>
    <w:rsid w:val="002A444E"/>
    <w:rsid w:val="002A465D"/>
    <w:rsid w:val="002A4732"/>
    <w:rsid w:val="002A4827"/>
    <w:rsid w:val="002A489C"/>
    <w:rsid w:val="002A48C0"/>
    <w:rsid w:val="002A4A1B"/>
    <w:rsid w:val="002A4C77"/>
    <w:rsid w:val="002A4E9C"/>
    <w:rsid w:val="002A4FFA"/>
    <w:rsid w:val="002A591C"/>
    <w:rsid w:val="002A5A0D"/>
    <w:rsid w:val="002A5A3E"/>
    <w:rsid w:val="002A5FB7"/>
    <w:rsid w:val="002A606A"/>
    <w:rsid w:val="002A631C"/>
    <w:rsid w:val="002A674D"/>
    <w:rsid w:val="002A67D1"/>
    <w:rsid w:val="002A6825"/>
    <w:rsid w:val="002A70A3"/>
    <w:rsid w:val="002A7126"/>
    <w:rsid w:val="002A7127"/>
    <w:rsid w:val="002A726D"/>
    <w:rsid w:val="002A734B"/>
    <w:rsid w:val="002A7637"/>
    <w:rsid w:val="002A76BD"/>
    <w:rsid w:val="002A7778"/>
    <w:rsid w:val="002A78D0"/>
    <w:rsid w:val="002A7A79"/>
    <w:rsid w:val="002B01F5"/>
    <w:rsid w:val="002B03D2"/>
    <w:rsid w:val="002B0B17"/>
    <w:rsid w:val="002B0CD8"/>
    <w:rsid w:val="002B0DF9"/>
    <w:rsid w:val="002B0F23"/>
    <w:rsid w:val="002B1184"/>
    <w:rsid w:val="002B11C8"/>
    <w:rsid w:val="002B14CE"/>
    <w:rsid w:val="002B1663"/>
    <w:rsid w:val="002B1938"/>
    <w:rsid w:val="002B198F"/>
    <w:rsid w:val="002B1CED"/>
    <w:rsid w:val="002B21DF"/>
    <w:rsid w:val="002B23AD"/>
    <w:rsid w:val="002B27D3"/>
    <w:rsid w:val="002B2A4B"/>
    <w:rsid w:val="002B30AA"/>
    <w:rsid w:val="002B33ED"/>
    <w:rsid w:val="002B38E5"/>
    <w:rsid w:val="002B3927"/>
    <w:rsid w:val="002B399D"/>
    <w:rsid w:val="002B3D70"/>
    <w:rsid w:val="002B3DB0"/>
    <w:rsid w:val="002B40D5"/>
    <w:rsid w:val="002B4175"/>
    <w:rsid w:val="002B4218"/>
    <w:rsid w:val="002B4293"/>
    <w:rsid w:val="002B4527"/>
    <w:rsid w:val="002B4790"/>
    <w:rsid w:val="002B4853"/>
    <w:rsid w:val="002B4940"/>
    <w:rsid w:val="002B4A9B"/>
    <w:rsid w:val="002B4DAA"/>
    <w:rsid w:val="002B5144"/>
    <w:rsid w:val="002B5228"/>
    <w:rsid w:val="002B560D"/>
    <w:rsid w:val="002B5670"/>
    <w:rsid w:val="002B5808"/>
    <w:rsid w:val="002B5B0A"/>
    <w:rsid w:val="002B6162"/>
    <w:rsid w:val="002B65FE"/>
    <w:rsid w:val="002B681D"/>
    <w:rsid w:val="002B6881"/>
    <w:rsid w:val="002B68E1"/>
    <w:rsid w:val="002B6A74"/>
    <w:rsid w:val="002B6E85"/>
    <w:rsid w:val="002B6F99"/>
    <w:rsid w:val="002B71B6"/>
    <w:rsid w:val="002B723A"/>
    <w:rsid w:val="002B72B1"/>
    <w:rsid w:val="002B77F9"/>
    <w:rsid w:val="002B7A1D"/>
    <w:rsid w:val="002B7C92"/>
    <w:rsid w:val="002B7E94"/>
    <w:rsid w:val="002C02FF"/>
    <w:rsid w:val="002C0337"/>
    <w:rsid w:val="002C035D"/>
    <w:rsid w:val="002C07D4"/>
    <w:rsid w:val="002C0AEE"/>
    <w:rsid w:val="002C0B00"/>
    <w:rsid w:val="002C0D83"/>
    <w:rsid w:val="002C0E69"/>
    <w:rsid w:val="002C0F0C"/>
    <w:rsid w:val="002C11D4"/>
    <w:rsid w:val="002C121A"/>
    <w:rsid w:val="002C12F4"/>
    <w:rsid w:val="002C167E"/>
    <w:rsid w:val="002C182B"/>
    <w:rsid w:val="002C1D11"/>
    <w:rsid w:val="002C1D57"/>
    <w:rsid w:val="002C1F89"/>
    <w:rsid w:val="002C1F90"/>
    <w:rsid w:val="002C2170"/>
    <w:rsid w:val="002C21CF"/>
    <w:rsid w:val="002C2245"/>
    <w:rsid w:val="002C2321"/>
    <w:rsid w:val="002C236C"/>
    <w:rsid w:val="002C295A"/>
    <w:rsid w:val="002C295D"/>
    <w:rsid w:val="002C296A"/>
    <w:rsid w:val="002C2A38"/>
    <w:rsid w:val="002C2C64"/>
    <w:rsid w:val="002C2C8A"/>
    <w:rsid w:val="002C2C8B"/>
    <w:rsid w:val="002C2D83"/>
    <w:rsid w:val="002C3005"/>
    <w:rsid w:val="002C3114"/>
    <w:rsid w:val="002C34A9"/>
    <w:rsid w:val="002C363E"/>
    <w:rsid w:val="002C373A"/>
    <w:rsid w:val="002C391A"/>
    <w:rsid w:val="002C3AC7"/>
    <w:rsid w:val="002C3B82"/>
    <w:rsid w:val="002C3CEB"/>
    <w:rsid w:val="002C3E4F"/>
    <w:rsid w:val="002C413A"/>
    <w:rsid w:val="002C4212"/>
    <w:rsid w:val="002C422C"/>
    <w:rsid w:val="002C4342"/>
    <w:rsid w:val="002C465D"/>
    <w:rsid w:val="002C46F7"/>
    <w:rsid w:val="002C47B3"/>
    <w:rsid w:val="002C4C6F"/>
    <w:rsid w:val="002C4EB7"/>
    <w:rsid w:val="002C503C"/>
    <w:rsid w:val="002C5056"/>
    <w:rsid w:val="002C510A"/>
    <w:rsid w:val="002C514F"/>
    <w:rsid w:val="002C516C"/>
    <w:rsid w:val="002C53DF"/>
    <w:rsid w:val="002C5514"/>
    <w:rsid w:val="002C5880"/>
    <w:rsid w:val="002C5AA7"/>
    <w:rsid w:val="002C5BAE"/>
    <w:rsid w:val="002C5BD1"/>
    <w:rsid w:val="002C5D3A"/>
    <w:rsid w:val="002C5F20"/>
    <w:rsid w:val="002C601C"/>
    <w:rsid w:val="002C6225"/>
    <w:rsid w:val="002C638B"/>
    <w:rsid w:val="002C63EF"/>
    <w:rsid w:val="002C653D"/>
    <w:rsid w:val="002C66DF"/>
    <w:rsid w:val="002C67CF"/>
    <w:rsid w:val="002C6A9C"/>
    <w:rsid w:val="002C6C3E"/>
    <w:rsid w:val="002C6FC0"/>
    <w:rsid w:val="002C72AB"/>
    <w:rsid w:val="002C78E4"/>
    <w:rsid w:val="002C78F6"/>
    <w:rsid w:val="002C7B84"/>
    <w:rsid w:val="002C7CF4"/>
    <w:rsid w:val="002C7D5E"/>
    <w:rsid w:val="002D004B"/>
    <w:rsid w:val="002D05E0"/>
    <w:rsid w:val="002D07BA"/>
    <w:rsid w:val="002D0A24"/>
    <w:rsid w:val="002D0C5D"/>
    <w:rsid w:val="002D0CAB"/>
    <w:rsid w:val="002D0DD2"/>
    <w:rsid w:val="002D109A"/>
    <w:rsid w:val="002D10C0"/>
    <w:rsid w:val="002D11DE"/>
    <w:rsid w:val="002D1201"/>
    <w:rsid w:val="002D1545"/>
    <w:rsid w:val="002D166C"/>
    <w:rsid w:val="002D17AD"/>
    <w:rsid w:val="002D1899"/>
    <w:rsid w:val="002D18F4"/>
    <w:rsid w:val="002D1A2B"/>
    <w:rsid w:val="002D1AF5"/>
    <w:rsid w:val="002D1C0C"/>
    <w:rsid w:val="002D1C8F"/>
    <w:rsid w:val="002D1D8D"/>
    <w:rsid w:val="002D1E05"/>
    <w:rsid w:val="002D2023"/>
    <w:rsid w:val="002D2028"/>
    <w:rsid w:val="002D20F6"/>
    <w:rsid w:val="002D2A61"/>
    <w:rsid w:val="002D3401"/>
    <w:rsid w:val="002D342B"/>
    <w:rsid w:val="002D3500"/>
    <w:rsid w:val="002D37A4"/>
    <w:rsid w:val="002D3BEE"/>
    <w:rsid w:val="002D3DF2"/>
    <w:rsid w:val="002D3E99"/>
    <w:rsid w:val="002D4165"/>
    <w:rsid w:val="002D444D"/>
    <w:rsid w:val="002D4615"/>
    <w:rsid w:val="002D48C5"/>
    <w:rsid w:val="002D48D9"/>
    <w:rsid w:val="002D4BAF"/>
    <w:rsid w:val="002D4C40"/>
    <w:rsid w:val="002D4F40"/>
    <w:rsid w:val="002D4F6E"/>
    <w:rsid w:val="002D50FA"/>
    <w:rsid w:val="002D5298"/>
    <w:rsid w:val="002D5308"/>
    <w:rsid w:val="002D5442"/>
    <w:rsid w:val="002D5BD9"/>
    <w:rsid w:val="002D5C9B"/>
    <w:rsid w:val="002D5F6C"/>
    <w:rsid w:val="002D61A1"/>
    <w:rsid w:val="002D61CE"/>
    <w:rsid w:val="002D635A"/>
    <w:rsid w:val="002D6400"/>
    <w:rsid w:val="002D656F"/>
    <w:rsid w:val="002D661F"/>
    <w:rsid w:val="002D66BD"/>
    <w:rsid w:val="002D6719"/>
    <w:rsid w:val="002D68C5"/>
    <w:rsid w:val="002D6BA6"/>
    <w:rsid w:val="002D6C8A"/>
    <w:rsid w:val="002D6D07"/>
    <w:rsid w:val="002D708A"/>
    <w:rsid w:val="002D712F"/>
    <w:rsid w:val="002D7233"/>
    <w:rsid w:val="002D7252"/>
    <w:rsid w:val="002D7485"/>
    <w:rsid w:val="002D7A92"/>
    <w:rsid w:val="002D7C30"/>
    <w:rsid w:val="002D7C64"/>
    <w:rsid w:val="002D7D71"/>
    <w:rsid w:val="002D7E9B"/>
    <w:rsid w:val="002E0096"/>
    <w:rsid w:val="002E0389"/>
    <w:rsid w:val="002E055D"/>
    <w:rsid w:val="002E07F4"/>
    <w:rsid w:val="002E0A41"/>
    <w:rsid w:val="002E0ECC"/>
    <w:rsid w:val="002E0F68"/>
    <w:rsid w:val="002E1069"/>
    <w:rsid w:val="002E1292"/>
    <w:rsid w:val="002E191B"/>
    <w:rsid w:val="002E193F"/>
    <w:rsid w:val="002E1CB7"/>
    <w:rsid w:val="002E23C4"/>
    <w:rsid w:val="002E24E3"/>
    <w:rsid w:val="002E2713"/>
    <w:rsid w:val="002E27A9"/>
    <w:rsid w:val="002E292C"/>
    <w:rsid w:val="002E2CC3"/>
    <w:rsid w:val="002E2F1B"/>
    <w:rsid w:val="002E30B4"/>
    <w:rsid w:val="002E315C"/>
    <w:rsid w:val="002E34C4"/>
    <w:rsid w:val="002E3840"/>
    <w:rsid w:val="002E39C9"/>
    <w:rsid w:val="002E3A0E"/>
    <w:rsid w:val="002E3D4F"/>
    <w:rsid w:val="002E3D8C"/>
    <w:rsid w:val="002E4213"/>
    <w:rsid w:val="002E4390"/>
    <w:rsid w:val="002E43F0"/>
    <w:rsid w:val="002E44F1"/>
    <w:rsid w:val="002E468D"/>
    <w:rsid w:val="002E4772"/>
    <w:rsid w:val="002E493C"/>
    <w:rsid w:val="002E4940"/>
    <w:rsid w:val="002E49DC"/>
    <w:rsid w:val="002E4A12"/>
    <w:rsid w:val="002E4A99"/>
    <w:rsid w:val="002E4BBE"/>
    <w:rsid w:val="002E504B"/>
    <w:rsid w:val="002E53DA"/>
    <w:rsid w:val="002E57C3"/>
    <w:rsid w:val="002E5E24"/>
    <w:rsid w:val="002E60AB"/>
    <w:rsid w:val="002E6395"/>
    <w:rsid w:val="002E6705"/>
    <w:rsid w:val="002E6A23"/>
    <w:rsid w:val="002E6C52"/>
    <w:rsid w:val="002E6D55"/>
    <w:rsid w:val="002E6F26"/>
    <w:rsid w:val="002E716D"/>
    <w:rsid w:val="002E71AA"/>
    <w:rsid w:val="002E71D0"/>
    <w:rsid w:val="002E720B"/>
    <w:rsid w:val="002E72B9"/>
    <w:rsid w:val="002E73F4"/>
    <w:rsid w:val="002E7A1E"/>
    <w:rsid w:val="002E7CF6"/>
    <w:rsid w:val="002E7E5A"/>
    <w:rsid w:val="002F011E"/>
    <w:rsid w:val="002F044F"/>
    <w:rsid w:val="002F05B0"/>
    <w:rsid w:val="002F066E"/>
    <w:rsid w:val="002F06F5"/>
    <w:rsid w:val="002F0715"/>
    <w:rsid w:val="002F08AC"/>
    <w:rsid w:val="002F0AFB"/>
    <w:rsid w:val="002F0BA3"/>
    <w:rsid w:val="002F0F86"/>
    <w:rsid w:val="002F1012"/>
    <w:rsid w:val="002F146E"/>
    <w:rsid w:val="002F18EE"/>
    <w:rsid w:val="002F1AE8"/>
    <w:rsid w:val="002F1CE8"/>
    <w:rsid w:val="002F1DC8"/>
    <w:rsid w:val="002F1E36"/>
    <w:rsid w:val="002F1F45"/>
    <w:rsid w:val="002F2168"/>
    <w:rsid w:val="002F224B"/>
    <w:rsid w:val="002F2285"/>
    <w:rsid w:val="002F2755"/>
    <w:rsid w:val="002F27F6"/>
    <w:rsid w:val="002F2960"/>
    <w:rsid w:val="002F2AF7"/>
    <w:rsid w:val="002F2D73"/>
    <w:rsid w:val="002F2E56"/>
    <w:rsid w:val="002F2F24"/>
    <w:rsid w:val="002F2F41"/>
    <w:rsid w:val="002F31D8"/>
    <w:rsid w:val="002F34FA"/>
    <w:rsid w:val="002F350F"/>
    <w:rsid w:val="002F36BE"/>
    <w:rsid w:val="002F39AE"/>
    <w:rsid w:val="002F3B4E"/>
    <w:rsid w:val="002F3B9E"/>
    <w:rsid w:val="002F3E76"/>
    <w:rsid w:val="002F3F26"/>
    <w:rsid w:val="002F4070"/>
    <w:rsid w:val="002F4325"/>
    <w:rsid w:val="002F4357"/>
    <w:rsid w:val="002F4378"/>
    <w:rsid w:val="002F4454"/>
    <w:rsid w:val="002F463C"/>
    <w:rsid w:val="002F4A00"/>
    <w:rsid w:val="002F5196"/>
    <w:rsid w:val="002F527D"/>
    <w:rsid w:val="002F56C6"/>
    <w:rsid w:val="002F56D4"/>
    <w:rsid w:val="002F5778"/>
    <w:rsid w:val="002F57E1"/>
    <w:rsid w:val="002F58E1"/>
    <w:rsid w:val="002F5A94"/>
    <w:rsid w:val="002F5AA6"/>
    <w:rsid w:val="002F5AFC"/>
    <w:rsid w:val="002F5D94"/>
    <w:rsid w:val="002F5F6A"/>
    <w:rsid w:val="002F5FDC"/>
    <w:rsid w:val="002F64AC"/>
    <w:rsid w:val="002F6934"/>
    <w:rsid w:val="002F6B8D"/>
    <w:rsid w:val="002F6F20"/>
    <w:rsid w:val="002F7042"/>
    <w:rsid w:val="002F70B0"/>
    <w:rsid w:val="002F719C"/>
    <w:rsid w:val="002F727E"/>
    <w:rsid w:val="002F743C"/>
    <w:rsid w:val="002F7456"/>
    <w:rsid w:val="002F759A"/>
    <w:rsid w:val="002F7695"/>
    <w:rsid w:val="002F7866"/>
    <w:rsid w:val="002F7AEC"/>
    <w:rsid w:val="002F7C38"/>
    <w:rsid w:val="002F7C73"/>
    <w:rsid w:val="002F7D99"/>
    <w:rsid w:val="0030008A"/>
    <w:rsid w:val="00300438"/>
    <w:rsid w:val="003004FD"/>
    <w:rsid w:val="00300C80"/>
    <w:rsid w:val="00300CEA"/>
    <w:rsid w:val="00301043"/>
    <w:rsid w:val="0030111F"/>
    <w:rsid w:val="003011CE"/>
    <w:rsid w:val="003013EE"/>
    <w:rsid w:val="00301405"/>
    <w:rsid w:val="00301517"/>
    <w:rsid w:val="00301A7A"/>
    <w:rsid w:val="0030205D"/>
    <w:rsid w:val="0030216C"/>
    <w:rsid w:val="003022F6"/>
    <w:rsid w:val="00302648"/>
    <w:rsid w:val="003027DE"/>
    <w:rsid w:val="00302897"/>
    <w:rsid w:val="00302CDC"/>
    <w:rsid w:val="00302D14"/>
    <w:rsid w:val="00302D89"/>
    <w:rsid w:val="00302D91"/>
    <w:rsid w:val="003031B5"/>
    <w:rsid w:val="00303379"/>
    <w:rsid w:val="00303619"/>
    <w:rsid w:val="0030371D"/>
    <w:rsid w:val="00303CED"/>
    <w:rsid w:val="00303F6F"/>
    <w:rsid w:val="00304327"/>
    <w:rsid w:val="0030444F"/>
    <w:rsid w:val="003044B7"/>
    <w:rsid w:val="00304CA9"/>
    <w:rsid w:val="00304E56"/>
    <w:rsid w:val="003051BD"/>
    <w:rsid w:val="003057C9"/>
    <w:rsid w:val="003058CA"/>
    <w:rsid w:val="00305C34"/>
    <w:rsid w:val="00305F5C"/>
    <w:rsid w:val="003061C5"/>
    <w:rsid w:val="003062E0"/>
    <w:rsid w:val="0030630B"/>
    <w:rsid w:val="0030635A"/>
    <w:rsid w:val="00306407"/>
    <w:rsid w:val="0030648C"/>
    <w:rsid w:val="00306AEB"/>
    <w:rsid w:val="00306B19"/>
    <w:rsid w:val="00306B57"/>
    <w:rsid w:val="00306E4D"/>
    <w:rsid w:val="00306E8E"/>
    <w:rsid w:val="003071CC"/>
    <w:rsid w:val="003072F2"/>
    <w:rsid w:val="00307BC6"/>
    <w:rsid w:val="00307DC6"/>
    <w:rsid w:val="00307F0B"/>
    <w:rsid w:val="003101F0"/>
    <w:rsid w:val="003105FF"/>
    <w:rsid w:val="0031064D"/>
    <w:rsid w:val="003108D8"/>
    <w:rsid w:val="00310B89"/>
    <w:rsid w:val="00311007"/>
    <w:rsid w:val="0031128B"/>
    <w:rsid w:val="00311387"/>
    <w:rsid w:val="003116CB"/>
    <w:rsid w:val="00311775"/>
    <w:rsid w:val="00311A0E"/>
    <w:rsid w:val="00311A16"/>
    <w:rsid w:val="00311EDE"/>
    <w:rsid w:val="00312090"/>
    <w:rsid w:val="003121C5"/>
    <w:rsid w:val="00312411"/>
    <w:rsid w:val="003124B8"/>
    <w:rsid w:val="003125C3"/>
    <w:rsid w:val="0031275E"/>
    <w:rsid w:val="00312855"/>
    <w:rsid w:val="0031291B"/>
    <w:rsid w:val="00312F5F"/>
    <w:rsid w:val="00313395"/>
    <w:rsid w:val="003133BF"/>
    <w:rsid w:val="0031348B"/>
    <w:rsid w:val="003136B8"/>
    <w:rsid w:val="00313CE8"/>
    <w:rsid w:val="00313D1D"/>
    <w:rsid w:val="00313D63"/>
    <w:rsid w:val="003148BF"/>
    <w:rsid w:val="00314CF8"/>
    <w:rsid w:val="00314E0E"/>
    <w:rsid w:val="00314E81"/>
    <w:rsid w:val="00315070"/>
    <w:rsid w:val="003152A8"/>
    <w:rsid w:val="003153F7"/>
    <w:rsid w:val="00315490"/>
    <w:rsid w:val="003154EF"/>
    <w:rsid w:val="00315714"/>
    <w:rsid w:val="00315730"/>
    <w:rsid w:val="003157F3"/>
    <w:rsid w:val="00315A3F"/>
    <w:rsid w:val="00315E4B"/>
    <w:rsid w:val="003163A6"/>
    <w:rsid w:val="00316709"/>
    <w:rsid w:val="00316A7E"/>
    <w:rsid w:val="00316E85"/>
    <w:rsid w:val="00316F99"/>
    <w:rsid w:val="00317453"/>
    <w:rsid w:val="0031772D"/>
    <w:rsid w:val="003179A7"/>
    <w:rsid w:val="00317A18"/>
    <w:rsid w:val="00317E61"/>
    <w:rsid w:val="003202E6"/>
    <w:rsid w:val="00320495"/>
    <w:rsid w:val="0032066B"/>
    <w:rsid w:val="003208E8"/>
    <w:rsid w:val="0032116C"/>
    <w:rsid w:val="0032159A"/>
    <w:rsid w:val="0032194F"/>
    <w:rsid w:val="00321BFF"/>
    <w:rsid w:val="00321D07"/>
    <w:rsid w:val="003221A7"/>
    <w:rsid w:val="003222FB"/>
    <w:rsid w:val="00322676"/>
    <w:rsid w:val="003226B2"/>
    <w:rsid w:val="003226BB"/>
    <w:rsid w:val="003228DF"/>
    <w:rsid w:val="00322906"/>
    <w:rsid w:val="00322AF7"/>
    <w:rsid w:val="00322C06"/>
    <w:rsid w:val="00322C7F"/>
    <w:rsid w:val="00323511"/>
    <w:rsid w:val="003236B8"/>
    <w:rsid w:val="00323B0C"/>
    <w:rsid w:val="00323F5B"/>
    <w:rsid w:val="003243D6"/>
    <w:rsid w:val="00324454"/>
    <w:rsid w:val="00324510"/>
    <w:rsid w:val="00324690"/>
    <w:rsid w:val="00324813"/>
    <w:rsid w:val="00324B46"/>
    <w:rsid w:val="00324DB2"/>
    <w:rsid w:val="00324F27"/>
    <w:rsid w:val="0032526D"/>
    <w:rsid w:val="003254EE"/>
    <w:rsid w:val="003255FD"/>
    <w:rsid w:val="0032570D"/>
    <w:rsid w:val="00325828"/>
    <w:rsid w:val="00325AB6"/>
    <w:rsid w:val="00325B4C"/>
    <w:rsid w:val="00325B94"/>
    <w:rsid w:val="00326124"/>
    <w:rsid w:val="0032612D"/>
    <w:rsid w:val="00326896"/>
    <w:rsid w:val="00326C82"/>
    <w:rsid w:val="00327354"/>
    <w:rsid w:val="00327379"/>
    <w:rsid w:val="003279CF"/>
    <w:rsid w:val="00327BC2"/>
    <w:rsid w:val="00327BF4"/>
    <w:rsid w:val="00330103"/>
    <w:rsid w:val="0033043B"/>
    <w:rsid w:val="0033062A"/>
    <w:rsid w:val="003307E9"/>
    <w:rsid w:val="003307FF"/>
    <w:rsid w:val="00330906"/>
    <w:rsid w:val="00330B48"/>
    <w:rsid w:val="00330CE3"/>
    <w:rsid w:val="00330D10"/>
    <w:rsid w:val="00330E17"/>
    <w:rsid w:val="00331089"/>
    <w:rsid w:val="00331263"/>
    <w:rsid w:val="00331474"/>
    <w:rsid w:val="0033165D"/>
    <w:rsid w:val="00331781"/>
    <w:rsid w:val="003319D4"/>
    <w:rsid w:val="00331E4F"/>
    <w:rsid w:val="00332026"/>
    <w:rsid w:val="003320B7"/>
    <w:rsid w:val="003320DA"/>
    <w:rsid w:val="003322C3"/>
    <w:rsid w:val="0033255C"/>
    <w:rsid w:val="003328AC"/>
    <w:rsid w:val="00332B6E"/>
    <w:rsid w:val="00332CEA"/>
    <w:rsid w:val="0033332A"/>
    <w:rsid w:val="00333578"/>
    <w:rsid w:val="00333654"/>
    <w:rsid w:val="003336C1"/>
    <w:rsid w:val="00333857"/>
    <w:rsid w:val="0033397E"/>
    <w:rsid w:val="00333BCD"/>
    <w:rsid w:val="00333F58"/>
    <w:rsid w:val="00333FEA"/>
    <w:rsid w:val="003340A9"/>
    <w:rsid w:val="0033410B"/>
    <w:rsid w:val="0033448D"/>
    <w:rsid w:val="003344A4"/>
    <w:rsid w:val="00334765"/>
    <w:rsid w:val="0033489F"/>
    <w:rsid w:val="00334AC7"/>
    <w:rsid w:val="00334BA4"/>
    <w:rsid w:val="00334BCD"/>
    <w:rsid w:val="00334D9B"/>
    <w:rsid w:val="00334DD5"/>
    <w:rsid w:val="00334E9D"/>
    <w:rsid w:val="00334EB0"/>
    <w:rsid w:val="00335722"/>
    <w:rsid w:val="00335912"/>
    <w:rsid w:val="00335B44"/>
    <w:rsid w:val="00335B6A"/>
    <w:rsid w:val="00335B9D"/>
    <w:rsid w:val="00336296"/>
    <w:rsid w:val="0033644A"/>
    <w:rsid w:val="00336842"/>
    <w:rsid w:val="00336CDF"/>
    <w:rsid w:val="00336D68"/>
    <w:rsid w:val="00336FC7"/>
    <w:rsid w:val="003370A2"/>
    <w:rsid w:val="003370D5"/>
    <w:rsid w:val="003377E8"/>
    <w:rsid w:val="00337BBB"/>
    <w:rsid w:val="00337D12"/>
    <w:rsid w:val="00337D92"/>
    <w:rsid w:val="00340595"/>
    <w:rsid w:val="00340642"/>
    <w:rsid w:val="00340A24"/>
    <w:rsid w:val="00340C9F"/>
    <w:rsid w:val="003412F8"/>
    <w:rsid w:val="00341491"/>
    <w:rsid w:val="003414E9"/>
    <w:rsid w:val="00341619"/>
    <w:rsid w:val="003416CF"/>
    <w:rsid w:val="00341711"/>
    <w:rsid w:val="00341838"/>
    <w:rsid w:val="003419AF"/>
    <w:rsid w:val="00341A6A"/>
    <w:rsid w:val="00341B31"/>
    <w:rsid w:val="00341B41"/>
    <w:rsid w:val="00341D80"/>
    <w:rsid w:val="0034226D"/>
    <w:rsid w:val="00342337"/>
    <w:rsid w:val="003424EA"/>
    <w:rsid w:val="00342579"/>
    <w:rsid w:val="00342583"/>
    <w:rsid w:val="003425B7"/>
    <w:rsid w:val="00342656"/>
    <w:rsid w:val="003426AC"/>
    <w:rsid w:val="00342A2C"/>
    <w:rsid w:val="00342C82"/>
    <w:rsid w:val="00342CA0"/>
    <w:rsid w:val="00342CCF"/>
    <w:rsid w:val="00342EA0"/>
    <w:rsid w:val="00342F14"/>
    <w:rsid w:val="00343151"/>
    <w:rsid w:val="00343360"/>
    <w:rsid w:val="003433A1"/>
    <w:rsid w:val="00343500"/>
    <w:rsid w:val="0034369A"/>
    <w:rsid w:val="00343785"/>
    <w:rsid w:val="003437D9"/>
    <w:rsid w:val="0034385A"/>
    <w:rsid w:val="00343C23"/>
    <w:rsid w:val="00343C2B"/>
    <w:rsid w:val="00343E9C"/>
    <w:rsid w:val="00344084"/>
    <w:rsid w:val="003440FF"/>
    <w:rsid w:val="0034419F"/>
    <w:rsid w:val="00344254"/>
    <w:rsid w:val="003442EA"/>
    <w:rsid w:val="00344593"/>
    <w:rsid w:val="00344951"/>
    <w:rsid w:val="00344D0C"/>
    <w:rsid w:val="00344EBF"/>
    <w:rsid w:val="00344FC7"/>
    <w:rsid w:val="003451A7"/>
    <w:rsid w:val="00345483"/>
    <w:rsid w:val="00345DF3"/>
    <w:rsid w:val="00345E36"/>
    <w:rsid w:val="003460E6"/>
    <w:rsid w:val="00346318"/>
    <w:rsid w:val="0034642E"/>
    <w:rsid w:val="00346507"/>
    <w:rsid w:val="00346532"/>
    <w:rsid w:val="003465B6"/>
    <w:rsid w:val="00346894"/>
    <w:rsid w:val="00346A1A"/>
    <w:rsid w:val="00346C8B"/>
    <w:rsid w:val="00346D77"/>
    <w:rsid w:val="00346E55"/>
    <w:rsid w:val="00346ED3"/>
    <w:rsid w:val="00346EDF"/>
    <w:rsid w:val="00346F03"/>
    <w:rsid w:val="00347084"/>
    <w:rsid w:val="003470B5"/>
    <w:rsid w:val="0034787F"/>
    <w:rsid w:val="00347925"/>
    <w:rsid w:val="00347A43"/>
    <w:rsid w:val="00347A90"/>
    <w:rsid w:val="00347B13"/>
    <w:rsid w:val="00347C15"/>
    <w:rsid w:val="00347D8D"/>
    <w:rsid w:val="003504D1"/>
    <w:rsid w:val="0035050C"/>
    <w:rsid w:val="00350563"/>
    <w:rsid w:val="00350632"/>
    <w:rsid w:val="00350939"/>
    <w:rsid w:val="00350B57"/>
    <w:rsid w:val="00350B62"/>
    <w:rsid w:val="00350D68"/>
    <w:rsid w:val="00350DE8"/>
    <w:rsid w:val="00350E60"/>
    <w:rsid w:val="00350FC2"/>
    <w:rsid w:val="00351034"/>
    <w:rsid w:val="003511A9"/>
    <w:rsid w:val="003512B6"/>
    <w:rsid w:val="0035139C"/>
    <w:rsid w:val="00351794"/>
    <w:rsid w:val="003519F8"/>
    <w:rsid w:val="00351A38"/>
    <w:rsid w:val="00351B77"/>
    <w:rsid w:val="00351D20"/>
    <w:rsid w:val="00351E6C"/>
    <w:rsid w:val="00351E87"/>
    <w:rsid w:val="003525B7"/>
    <w:rsid w:val="003528A7"/>
    <w:rsid w:val="00352F4C"/>
    <w:rsid w:val="0035302C"/>
    <w:rsid w:val="00353327"/>
    <w:rsid w:val="00353915"/>
    <w:rsid w:val="00353938"/>
    <w:rsid w:val="0035434B"/>
    <w:rsid w:val="00354372"/>
    <w:rsid w:val="00354688"/>
    <w:rsid w:val="0035483B"/>
    <w:rsid w:val="00354857"/>
    <w:rsid w:val="0035497F"/>
    <w:rsid w:val="003549DE"/>
    <w:rsid w:val="00354CA9"/>
    <w:rsid w:val="00354E4C"/>
    <w:rsid w:val="00355097"/>
    <w:rsid w:val="0035515E"/>
    <w:rsid w:val="003556EF"/>
    <w:rsid w:val="00355B1A"/>
    <w:rsid w:val="00355DD8"/>
    <w:rsid w:val="00355F3C"/>
    <w:rsid w:val="003564B1"/>
    <w:rsid w:val="003566FF"/>
    <w:rsid w:val="003569FA"/>
    <w:rsid w:val="00356B07"/>
    <w:rsid w:val="00356E8C"/>
    <w:rsid w:val="00356F72"/>
    <w:rsid w:val="00357120"/>
    <w:rsid w:val="003571A1"/>
    <w:rsid w:val="003572A6"/>
    <w:rsid w:val="00357381"/>
    <w:rsid w:val="00357462"/>
    <w:rsid w:val="003576BE"/>
    <w:rsid w:val="003577A8"/>
    <w:rsid w:val="00357996"/>
    <w:rsid w:val="003579C9"/>
    <w:rsid w:val="00357B25"/>
    <w:rsid w:val="00357CF3"/>
    <w:rsid w:val="00357D84"/>
    <w:rsid w:val="00360096"/>
    <w:rsid w:val="0036019D"/>
    <w:rsid w:val="00360410"/>
    <w:rsid w:val="00360734"/>
    <w:rsid w:val="003607C8"/>
    <w:rsid w:val="003608D3"/>
    <w:rsid w:val="00360AA5"/>
    <w:rsid w:val="00360BE9"/>
    <w:rsid w:val="00360CB2"/>
    <w:rsid w:val="00361073"/>
    <w:rsid w:val="0036119C"/>
    <w:rsid w:val="003612A7"/>
    <w:rsid w:val="0036131D"/>
    <w:rsid w:val="003614EF"/>
    <w:rsid w:val="003615EC"/>
    <w:rsid w:val="0036180D"/>
    <w:rsid w:val="003619E9"/>
    <w:rsid w:val="00361A4E"/>
    <w:rsid w:val="00361BCD"/>
    <w:rsid w:val="00361C43"/>
    <w:rsid w:val="00361EC1"/>
    <w:rsid w:val="00361FFD"/>
    <w:rsid w:val="00362219"/>
    <w:rsid w:val="00362230"/>
    <w:rsid w:val="0036246F"/>
    <w:rsid w:val="003626B2"/>
    <w:rsid w:val="003626C5"/>
    <w:rsid w:val="003627CB"/>
    <w:rsid w:val="00362928"/>
    <w:rsid w:val="00362987"/>
    <w:rsid w:val="003630EB"/>
    <w:rsid w:val="00363384"/>
    <w:rsid w:val="003635B6"/>
    <w:rsid w:val="003636DA"/>
    <w:rsid w:val="00363A34"/>
    <w:rsid w:val="00363B2B"/>
    <w:rsid w:val="00363BE7"/>
    <w:rsid w:val="00363BE8"/>
    <w:rsid w:val="00363CB8"/>
    <w:rsid w:val="00363CEF"/>
    <w:rsid w:val="00363E21"/>
    <w:rsid w:val="0036414B"/>
    <w:rsid w:val="00364614"/>
    <w:rsid w:val="0036465F"/>
    <w:rsid w:val="00364684"/>
    <w:rsid w:val="003646F7"/>
    <w:rsid w:val="0036474C"/>
    <w:rsid w:val="0036481F"/>
    <w:rsid w:val="00364ABB"/>
    <w:rsid w:val="00364B5F"/>
    <w:rsid w:val="00364C67"/>
    <w:rsid w:val="00364E56"/>
    <w:rsid w:val="0036521A"/>
    <w:rsid w:val="0036521D"/>
    <w:rsid w:val="0036540C"/>
    <w:rsid w:val="003656FA"/>
    <w:rsid w:val="0036580D"/>
    <w:rsid w:val="00365E83"/>
    <w:rsid w:val="00365F3B"/>
    <w:rsid w:val="00365FDD"/>
    <w:rsid w:val="00366058"/>
    <w:rsid w:val="00366085"/>
    <w:rsid w:val="00366161"/>
    <w:rsid w:val="0036643A"/>
    <w:rsid w:val="00366489"/>
    <w:rsid w:val="003664D2"/>
    <w:rsid w:val="00366508"/>
    <w:rsid w:val="00366526"/>
    <w:rsid w:val="00366C58"/>
    <w:rsid w:val="00366CB1"/>
    <w:rsid w:val="00366CC7"/>
    <w:rsid w:val="00366D2C"/>
    <w:rsid w:val="00366F02"/>
    <w:rsid w:val="00366F73"/>
    <w:rsid w:val="00367068"/>
    <w:rsid w:val="00367164"/>
    <w:rsid w:val="00367437"/>
    <w:rsid w:val="00367451"/>
    <w:rsid w:val="0036749D"/>
    <w:rsid w:val="003674DA"/>
    <w:rsid w:val="00367837"/>
    <w:rsid w:val="00367B4F"/>
    <w:rsid w:val="00370266"/>
    <w:rsid w:val="00370457"/>
    <w:rsid w:val="0037093F"/>
    <w:rsid w:val="0037094E"/>
    <w:rsid w:val="00370ACA"/>
    <w:rsid w:val="00370BD5"/>
    <w:rsid w:val="00370C88"/>
    <w:rsid w:val="003711EA"/>
    <w:rsid w:val="0037133E"/>
    <w:rsid w:val="003713FB"/>
    <w:rsid w:val="00371419"/>
    <w:rsid w:val="00371625"/>
    <w:rsid w:val="003718A4"/>
    <w:rsid w:val="00371A74"/>
    <w:rsid w:val="00371E98"/>
    <w:rsid w:val="00371FD2"/>
    <w:rsid w:val="003720B5"/>
    <w:rsid w:val="003721A5"/>
    <w:rsid w:val="00372517"/>
    <w:rsid w:val="003725E4"/>
    <w:rsid w:val="003725F2"/>
    <w:rsid w:val="003729C0"/>
    <w:rsid w:val="00372A48"/>
    <w:rsid w:val="00372B8A"/>
    <w:rsid w:val="00372D10"/>
    <w:rsid w:val="00372DEB"/>
    <w:rsid w:val="00372EA0"/>
    <w:rsid w:val="00372F2B"/>
    <w:rsid w:val="00372F65"/>
    <w:rsid w:val="0037353B"/>
    <w:rsid w:val="00373D91"/>
    <w:rsid w:val="00373ED7"/>
    <w:rsid w:val="00373FC9"/>
    <w:rsid w:val="0037439C"/>
    <w:rsid w:val="00374657"/>
    <w:rsid w:val="00374808"/>
    <w:rsid w:val="0037481E"/>
    <w:rsid w:val="0037483A"/>
    <w:rsid w:val="003749D1"/>
    <w:rsid w:val="00374D92"/>
    <w:rsid w:val="00374D9A"/>
    <w:rsid w:val="00375351"/>
    <w:rsid w:val="003755C2"/>
    <w:rsid w:val="003758A2"/>
    <w:rsid w:val="003759B3"/>
    <w:rsid w:val="00375B53"/>
    <w:rsid w:val="00375B85"/>
    <w:rsid w:val="00375C70"/>
    <w:rsid w:val="00375CBB"/>
    <w:rsid w:val="00375F46"/>
    <w:rsid w:val="00376400"/>
    <w:rsid w:val="00376DDF"/>
    <w:rsid w:val="00377304"/>
    <w:rsid w:val="003775AE"/>
    <w:rsid w:val="0037766E"/>
    <w:rsid w:val="003778AE"/>
    <w:rsid w:val="00377A00"/>
    <w:rsid w:val="00377AD8"/>
    <w:rsid w:val="00377B58"/>
    <w:rsid w:val="00377CDC"/>
    <w:rsid w:val="00377D75"/>
    <w:rsid w:val="00377E00"/>
    <w:rsid w:val="00377E44"/>
    <w:rsid w:val="00380397"/>
    <w:rsid w:val="00380742"/>
    <w:rsid w:val="003807AC"/>
    <w:rsid w:val="00380851"/>
    <w:rsid w:val="003808C3"/>
    <w:rsid w:val="00380A4D"/>
    <w:rsid w:val="00380E6E"/>
    <w:rsid w:val="00380F79"/>
    <w:rsid w:val="003813C2"/>
    <w:rsid w:val="0038143C"/>
    <w:rsid w:val="00381504"/>
    <w:rsid w:val="00381733"/>
    <w:rsid w:val="003818D5"/>
    <w:rsid w:val="00381AEB"/>
    <w:rsid w:val="00381BE4"/>
    <w:rsid w:val="00381CF9"/>
    <w:rsid w:val="00381DFF"/>
    <w:rsid w:val="00381E58"/>
    <w:rsid w:val="00381FEA"/>
    <w:rsid w:val="003821E2"/>
    <w:rsid w:val="00382376"/>
    <w:rsid w:val="00382515"/>
    <w:rsid w:val="0038257F"/>
    <w:rsid w:val="003829C4"/>
    <w:rsid w:val="00382E6C"/>
    <w:rsid w:val="00382FF4"/>
    <w:rsid w:val="00383439"/>
    <w:rsid w:val="0038362A"/>
    <w:rsid w:val="00383748"/>
    <w:rsid w:val="00383893"/>
    <w:rsid w:val="00383BC2"/>
    <w:rsid w:val="00383CD2"/>
    <w:rsid w:val="00383DEE"/>
    <w:rsid w:val="00383F0E"/>
    <w:rsid w:val="00384497"/>
    <w:rsid w:val="003844DC"/>
    <w:rsid w:val="0038491A"/>
    <w:rsid w:val="00384C70"/>
    <w:rsid w:val="00384D16"/>
    <w:rsid w:val="00384D53"/>
    <w:rsid w:val="00384DF2"/>
    <w:rsid w:val="00384F27"/>
    <w:rsid w:val="0038504D"/>
    <w:rsid w:val="003851E7"/>
    <w:rsid w:val="00385338"/>
    <w:rsid w:val="00385A37"/>
    <w:rsid w:val="00385ABF"/>
    <w:rsid w:val="00385B05"/>
    <w:rsid w:val="00386079"/>
    <w:rsid w:val="003860EE"/>
    <w:rsid w:val="0038611D"/>
    <w:rsid w:val="00386138"/>
    <w:rsid w:val="00386C44"/>
    <w:rsid w:val="00386C4F"/>
    <w:rsid w:val="00386D87"/>
    <w:rsid w:val="0038727D"/>
    <w:rsid w:val="00387352"/>
    <w:rsid w:val="0038739C"/>
    <w:rsid w:val="00387547"/>
    <w:rsid w:val="003878FD"/>
    <w:rsid w:val="00387AAF"/>
    <w:rsid w:val="00387C49"/>
    <w:rsid w:val="00387E0B"/>
    <w:rsid w:val="00387E24"/>
    <w:rsid w:val="00387EDD"/>
    <w:rsid w:val="00387F16"/>
    <w:rsid w:val="003902D7"/>
    <w:rsid w:val="00390455"/>
    <w:rsid w:val="00390861"/>
    <w:rsid w:val="00390EDD"/>
    <w:rsid w:val="0039107E"/>
    <w:rsid w:val="003910BA"/>
    <w:rsid w:val="003910FC"/>
    <w:rsid w:val="00391260"/>
    <w:rsid w:val="003914BE"/>
    <w:rsid w:val="00391631"/>
    <w:rsid w:val="00391705"/>
    <w:rsid w:val="00391B1C"/>
    <w:rsid w:val="00391D03"/>
    <w:rsid w:val="003928A2"/>
    <w:rsid w:val="00392CCF"/>
    <w:rsid w:val="00392CEC"/>
    <w:rsid w:val="00392D82"/>
    <w:rsid w:val="00392E6E"/>
    <w:rsid w:val="00392FA0"/>
    <w:rsid w:val="003930EF"/>
    <w:rsid w:val="0039320A"/>
    <w:rsid w:val="00393289"/>
    <w:rsid w:val="003933BD"/>
    <w:rsid w:val="00393A0B"/>
    <w:rsid w:val="00393B70"/>
    <w:rsid w:val="00393C1E"/>
    <w:rsid w:val="00393C41"/>
    <w:rsid w:val="00393D86"/>
    <w:rsid w:val="00393E6E"/>
    <w:rsid w:val="00394219"/>
    <w:rsid w:val="0039425D"/>
    <w:rsid w:val="00394851"/>
    <w:rsid w:val="003948C6"/>
    <w:rsid w:val="003948D8"/>
    <w:rsid w:val="00394980"/>
    <w:rsid w:val="0039499A"/>
    <w:rsid w:val="00394DC0"/>
    <w:rsid w:val="00394E23"/>
    <w:rsid w:val="00394E55"/>
    <w:rsid w:val="0039547E"/>
    <w:rsid w:val="00395892"/>
    <w:rsid w:val="00395A3C"/>
    <w:rsid w:val="00395A71"/>
    <w:rsid w:val="00395CF3"/>
    <w:rsid w:val="00395DDE"/>
    <w:rsid w:val="00395EFB"/>
    <w:rsid w:val="003960B1"/>
    <w:rsid w:val="003960E2"/>
    <w:rsid w:val="00396327"/>
    <w:rsid w:val="00396329"/>
    <w:rsid w:val="0039639E"/>
    <w:rsid w:val="00396546"/>
    <w:rsid w:val="003967CA"/>
    <w:rsid w:val="003967FB"/>
    <w:rsid w:val="00396A66"/>
    <w:rsid w:val="00396AB6"/>
    <w:rsid w:val="00396B76"/>
    <w:rsid w:val="00396F86"/>
    <w:rsid w:val="00396FB0"/>
    <w:rsid w:val="003973D0"/>
    <w:rsid w:val="0039766A"/>
    <w:rsid w:val="0039783E"/>
    <w:rsid w:val="00397F31"/>
    <w:rsid w:val="003A01FD"/>
    <w:rsid w:val="003A02B2"/>
    <w:rsid w:val="003A053F"/>
    <w:rsid w:val="003A0681"/>
    <w:rsid w:val="003A069E"/>
    <w:rsid w:val="003A0E74"/>
    <w:rsid w:val="003A0EF0"/>
    <w:rsid w:val="003A0F27"/>
    <w:rsid w:val="003A0F3A"/>
    <w:rsid w:val="003A14D3"/>
    <w:rsid w:val="003A1640"/>
    <w:rsid w:val="003A1654"/>
    <w:rsid w:val="003A1A84"/>
    <w:rsid w:val="003A1C94"/>
    <w:rsid w:val="003A1E1C"/>
    <w:rsid w:val="003A21AC"/>
    <w:rsid w:val="003A283A"/>
    <w:rsid w:val="003A284C"/>
    <w:rsid w:val="003A2A53"/>
    <w:rsid w:val="003A2CD3"/>
    <w:rsid w:val="003A30A3"/>
    <w:rsid w:val="003A359C"/>
    <w:rsid w:val="003A37CC"/>
    <w:rsid w:val="003A41DD"/>
    <w:rsid w:val="003A4292"/>
    <w:rsid w:val="003A430D"/>
    <w:rsid w:val="003A448D"/>
    <w:rsid w:val="003A4539"/>
    <w:rsid w:val="003A45C2"/>
    <w:rsid w:val="003A4647"/>
    <w:rsid w:val="003A46BD"/>
    <w:rsid w:val="003A490C"/>
    <w:rsid w:val="003A4D67"/>
    <w:rsid w:val="003A4E0B"/>
    <w:rsid w:val="003A4E3E"/>
    <w:rsid w:val="003A5061"/>
    <w:rsid w:val="003A5238"/>
    <w:rsid w:val="003A545A"/>
    <w:rsid w:val="003A5616"/>
    <w:rsid w:val="003A562F"/>
    <w:rsid w:val="003A5915"/>
    <w:rsid w:val="003A5BA1"/>
    <w:rsid w:val="003A6691"/>
    <w:rsid w:val="003A67B7"/>
    <w:rsid w:val="003A6867"/>
    <w:rsid w:val="003A6B8B"/>
    <w:rsid w:val="003A6BC1"/>
    <w:rsid w:val="003A6D6B"/>
    <w:rsid w:val="003A6F87"/>
    <w:rsid w:val="003A7148"/>
    <w:rsid w:val="003A719A"/>
    <w:rsid w:val="003A727B"/>
    <w:rsid w:val="003A7483"/>
    <w:rsid w:val="003A7735"/>
    <w:rsid w:val="003A7CD3"/>
    <w:rsid w:val="003A7F32"/>
    <w:rsid w:val="003B071D"/>
    <w:rsid w:val="003B078A"/>
    <w:rsid w:val="003B07D1"/>
    <w:rsid w:val="003B0B3F"/>
    <w:rsid w:val="003B0C08"/>
    <w:rsid w:val="003B0C29"/>
    <w:rsid w:val="003B0E08"/>
    <w:rsid w:val="003B0E29"/>
    <w:rsid w:val="003B107D"/>
    <w:rsid w:val="003B1201"/>
    <w:rsid w:val="003B13F7"/>
    <w:rsid w:val="003B1466"/>
    <w:rsid w:val="003B1477"/>
    <w:rsid w:val="003B14F4"/>
    <w:rsid w:val="003B1594"/>
    <w:rsid w:val="003B15FD"/>
    <w:rsid w:val="003B173E"/>
    <w:rsid w:val="003B1907"/>
    <w:rsid w:val="003B19C1"/>
    <w:rsid w:val="003B1B3D"/>
    <w:rsid w:val="003B1FD3"/>
    <w:rsid w:val="003B2504"/>
    <w:rsid w:val="003B26C1"/>
    <w:rsid w:val="003B2CE7"/>
    <w:rsid w:val="003B30F9"/>
    <w:rsid w:val="003B3107"/>
    <w:rsid w:val="003B3125"/>
    <w:rsid w:val="003B3288"/>
    <w:rsid w:val="003B32C0"/>
    <w:rsid w:val="003B3450"/>
    <w:rsid w:val="003B3510"/>
    <w:rsid w:val="003B35D2"/>
    <w:rsid w:val="003B3AD9"/>
    <w:rsid w:val="003B3DC7"/>
    <w:rsid w:val="003B3FAC"/>
    <w:rsid w:val="003B42A1"/>
    <w:rsid w:val="003B436C"/>
    <w:rsid w:val="003B4595"/>
    <w:rsid w:val="003B4765"/>
    <w:rsid w:val="003B4861"/>
    <w:rsid w:val="003B4953"/>
    <w:rsid w:val="003B4B7F"/>
    <w:rsid w:val="003B4B95"/>
    <w:rsid w:val="003B4BAF"/>
    <w:rsid w:val="003B4D3A"/>
    <w:rsid w:val="003B5300"/>
    <w:rsid w:val="003B547A"/>
    <w:rsid w:val="003B586E"/>
    <w:rsid w:val="003B5A09"/>
    <w:rsid w:val="003B5AE5"/>
    <w:rsid w:val="003B6022"/>
    <w:rsid w:val="003B6444"/>
    <w:rsid w:val="003B6584"/>
    <w:rsid w:val="003B658E"/>
    <w:rsid w:val="003B686A"/>
    <w:rsid w:val="003B68E4"/>
    <w:rsid w:val="003B6A38"/>
    <w:rsid w:val="003B6EB1"/>
    <w:rsid w:val="003B6F75"/>
    <w:rsid w:val="003B7010"/>
    <w:rsid w:val="003B704B"/>
    <w:rsid w:val="003B7267"/>
    <w:rsid w:val="003B742B"/>
    <w:rsid w:val="003B7721"/>
    <w:rsid w:val="003B799F"/>
    <w:rsid w:val="003B7C84"/>
    <w:rsid w:val="003B7CF8"/>
    <w:rsid w:val="003C0030"/>
    <w:rsid w:val="003C0046"/>
    <w:rsid w:val="003C03EA"/>
    <w:rsid w:val="003C0965"/>
    <w:rsid w:val="003C0DA7"/>
    <w:rsid w:val="003C0DC7"/>
    <w:rsid w:val="003C1574"/>
    <w:rsid w:val="003C183E"/>
    <w:rsid w:val="003C1A9F"/>
    <w:rsid w:val="003C1B2E"/>
    <w:rsid w:val="003C1E46"/>
    <w:rsid w:val="003C1F9B"/>
    <w:rsid w:val="003C1FDB"/>
    <w:rsid w:val="003C2019"/>
    <w:rsid w:val="003C20A9"/>
    <w:rsid w:val="003C216B"/>
    <w:rsid w:val="003C23C4"/>
    <w:rsid w:val="003C25B0"/>
    <w:rsid w:val="003C2F29"/>
    <w:rsid w:val="003C2F48"/>
    <w:rsid w:val="003C2F8E"/>
    <w:rsid w:val="003C311B"/>
    <w:rsid w:val="003C32C0"/>
    <w:rsid w:val="003C3354"/>
    <w:rsid w:val="003C3605"/>
    <w:rsid w:val="003C37BB"/>
    <w:rsid w:val="003C38D9"/>
    <w:rsid w:val="003C3966"/>
    <w:rsid w:val="003C3C35"/>
    <w:rsid w:val="003C3E0C"/>
    <w:rsid w:val="003C3E6A"/>
    <w:rsid w:val="003C3E9A"/>
    <w:rsid w:val="003C4163"/>
    <w:rsid w:val="003C4218"/>
    <w:rsid w:val="003C4465"/>
    <w:rsid w:val="003C4797"/>
    <w:rsid w:val="003C4866"/>
    <w:rsid w:val="003C4A50"/>
    <w:rsid w:val="003C4A5D"/>
    <w:rsid w:val="003C4C42"/>
    <w:rsid w:val="003C4C74"/>
    <w:rsid w:val="003C5258"/>
    <w:rsid w:val="003C52FF"/>
    <w:rsid w:val="003C5388"/>
    <w:rsid w:val="003C538F"/>
    <w:rsid w:val="003C54EC"/>
    <w:rsid w:val="003C55B8"/>
    <w:rsid w:val="003C55EF"/>
    <w:rsid w:val="003C575C"/>
    <w:rsid w:val="003C587B"/>
    <w:rsid w:val="003C5B68"/>
    <w:rsid w:val="003C5CA5"/>
    <w:rsid w:val="003C5CC7"/>
    <w:rsid w:val="003C5DA2"/>
    <w:rsid w:val="003C5FFB"/>
    <w:rsid w:val="003C6056"/>
    <w:rsid w:val="003C61FB"/>
    <w:rsid w:val="003C629A"/>
    <w:rsid w:val="003C6592"/>
    <w:rsid w:val="003C67B1"/>
    <w:rsid w:val="003C6CBD"/>
    <w:rsid w:val="003C6EFD"/>
    <w:rsid w:val="003C6F46"/>
    <w:rsid w:val="003C707D"/>
    <w:rsid w:val="003C709B"/>
    <w:rsid w:val="003C74D2"/>
    <w:rsid w:val="003C7ABB"/>
    <w:rsid w:val="003C7CC8"/>
    <w:rsid w:val="003D0170"/>
    <w:rsid w:val="003D073D"/>
    <w:rsid w:val="003D0781"/>
    <w:rsid w:val="003D08AE"/>
    <w:rsid w:val="003D0979"/>
    <w:rsid w:val="003D0C69"/>
    <w:rsid w:val="003D0CAD"/>
    <w:rsid w:val="003D1338"/>
    <w:rsid w:val="003D1765"/>
    <w:rsid w:val="003D1917"/>
    <w:rsid w:val="003D1C68"/>
    <w:rsid w:val="003D1C7F"/>
    <w:rsid w:val="003D1D84"/>
    <w:rsid w:val="003D20F0"/>
    <w:rsid w:val="003D212B"/>
    <w:rsid w:val="003D2295"/>
    <w:rsid w:val="003D263F"/>
    <w:rsid w:val="003D2713"/>
    <w:rsid w:val="003D290F"/>
    <w:rsid w:val="003D2B6A"/>
    <w:rsid w:val="003D2F51"/>
    <w:rsid w:val="003D354E"/>
    <w:rsid w:val="003D380C"/>
    <w:rsid w:val="003D3A5B"/>
    <w:rsid w:val="003D3C9D"/>
    <w:rsid w:val="003D3E89"/>
    <w:rsid w:val="003D3F23"/>
    <w:rsid w:val="003D3F38"/>
    <w:rsid w:val="003D46B4"/>
    <w:rsid w:val="003D4CF8"/>
    <w:rsid w:val="003D5044"/>
    <w:rsid w:val="003D5217"/>
    <w:rsid w:val="003D53C2"/>
    <w:rsid w:val="003D584F"/>
    <w:rsid w:val="003D5912"/>
    <w:rsid w:val="003D5969"/>
    <w:rsid w:val="003D5A6D"/>
    <w:rsid w:val="003D5AED"/>
    <w:rsid w:val="003D5BC1"/>
    <w:rsid w:val="003D5D08"/>
    <w:rsid w:val="003D5D27"/>
    <w:rsid w:val="003D5D86"/>
    <w:rsid w:val="003D5E4F"/>
    <w:rsid w:val="003D5EEE"/>
    <w:rsid w:val="003D61E6"/>
    <w:rsid w:val="003D6232"/>
    <w:rsid w:val="003D6444"/>
    <w:rsid w:val="003D670F"/>
    <w:rsid w:val="003D6A59"/>
    <w:rsid w:val="003D6ED9"/>
    <w:rsid w:val="003D6F6F"/>
    <w:rsid w:val="003D7090"/>
    <w:rsid w:val="003D7227"/>
    <w:rsid w:val="003D7467"/>
    <w:rsid w:val="003D74CC"/>
    <w:rsid w:val="003D7535"/>
    <w:rsid w:val="003D76BF"/>
    <w:rsid w:val="003D78AE"/>
    <w:rsid w:val="003D7A46"/>
    <w:rsid w:val="003D7BDF"/>
    <w:rsid w:val="003D7CF9"/>
    <w:rsid w:val="003D7D4C"/>
    <w:rsid w:val="003D7E80"/>
    <w:rsid w:val="003D7FA0"/>
    <w:rsid w:val="003E0103"/>
    <w:rsid w:val="003E016C"/>
    <w:rsid w:val="003E041D"/>
    <w:rsid w:val="003E045D"/>
    <w:rsid w:val="003E0717"/>
    <w:rsid w:val="003E071A"/>
    <w:rsid w:val="003E0787"/>
    <w:rsid w:val="003E0A72"/>
    <w:rsid w:val="003E0C3E"/>
    <w:rsid w:val="003E0C52"/>
    <w:rsid w:val="003E0E4D"/>
    <w:rsid w:val="003E103D"/>
    <w:rsid w:val="003E11AB"/>
    <w:rsid w:val="003E1425"/>
    <w:rsid w:val="003E15D7"/>
    <w:rsid w:val="003E1720"/>
    <w:rsid w:val="003E1D32"/>
    <w:rsid w:val="003E1DB8"/>
    <w:rsid w:val="003E1EAC"/>
    <w:rsid w:val="003E2298"/>
    <w:rsid w:val="003E2419"/>
    <w:rsid w:val="003E24FA"/>
    <w:rsid w:val="003E2687"/>
    <w:rsid w:val="003E270C"/>
    <w:rsid w:val="003E2AB4"/>
    <w:rsid w:val="003E2D4C"/>
    <w:rsid w:val="003E2DF6"/>
    <w:rsid w:val="003E2E79"/>
    <w:rsid w:val="003E3081"/>
    <w:rsid w:val="003E311C"/>
    <w:rsid w:val="003E3451"/>
    <w:rsid w:val="003E34EA"/>
    <w:rsid w:val="003E35FD"/>
    <w:rsid w:val="003E3699"/>
    <w:rsid w:val="003E371A"/>
    <w:rsid w:val="003E3C50"/>
    <w:rsid w:val="003E3E71"/>
    <w:rsid w:val="003E3EDE"/>
    <w:rsid w:val="003E3FC9"/>
    <w:rsid w:val="003E402B"/>
    <w:rsid w:val="003E4530"/>
    <w:rsid w:val="003E46F4"/>
    <w:rsid w:val="003E4934"/>
    <w:rsid w:val="003E4B6C"/>
    <w:rsid w:val="003E4C1E"/>
    <w:rsid w:val="003E5038"/>
    <w:rsid w:val="003E5254"/>
    <w:rsid w:val="003E5411"/>
    <w:rsid w:val="003E555B"/>
    <w:rsid w:val="003E56C4"/>
    <w:rsid w:val="003E5C37"/>
    <w:rsid w:val="003E5D07"/>
    <w:rsid w:val="003E5D85"/>
    <w:rsid w:val="003E64E0"/>
    <w:rsid w:val="003E68A7"/>
    <w:rsid w:val="003E6AA9"/>
    <w:rsid w:val="003E6C21"/>
    <w:rsid w:val="003E6CCC"/>
    <w:rsid w:val="003E6E1E"/>
    <w:rsid w:val="003E700B"/>
    <w:rsid w:val="003E71EF"/>
    <w:rsid w:val="003E72C9"/>
    <w:rsid w:val="003E74C2"/>
    <w:rsid w:val="003E7B18"/>
    <w:rsid w:val="003E7CB2"/>
    <w:rsid w:val="003E7D15"/>
    <w:rsid w:val="003E7E8C"/>
    <w:rsid w:val="003F00FE"/>
    <w:rsid w:val="003F0301"/>
    <w:rsid w:val="003F05F9"/>
    <w:rsid w:val="003F063C"/>
    <w:rsid w:val="003F07CF"/>
    <w:rsid w:val="003F0847"/>
    <w:rsid w:val="003F0A97"/>
    <w:rsid w:val="003F0D2C"/>
    <w:rsid w:val="003F0DF0"/>
    <w:rsid w:val="003F0F01"/>
    <w:rsid w:val="003F0F8C"/>
    <w:rsid w:val="003F11FB"/>
    <w:rsid w:val="003F1238"/>
    <w:rsid w:val="003F12CB"/>
    <w:rsid w:val="003F15D1"/>
    <w:rsid w:val="003F1701"/>
    <w:rsid w:val="003F18DF"/>
    <w:rsid w:val="003F1972"/>
    <w:rsid w:val="003F1B32"/>
    <w:rsid w:val="003F1E81"/>
    <w:rsid w:val="003F1F99"/>
    <w:rsid w:val="003F2094"/>
    <w:rsid w:val="003F21B5"/>
    <w:rsid w:val="003F240B"/>
    <w:rsid w:val="003F247C"/>
    <w:rsid w:val="003F2679"/>
    <w:rsid w:val="003F268E"/>
    <w:rsid w:val="003F2690"/>
    <w:rsid w:val="003F2929"/>
    <w:rsid w:val="003F30BF"/>
    <w:rsid w:val="003F30F7"/>
    <w:rsid w:val="003F31C5"/>
    <w:rsid w:val="003F326B"/>
    <w:rsid w:val="003F33EE"/>
    <w:rsid w:val="003F3543"/>
    <w:rsid w:val="003F3584"/>
    <w:rsid w:val="003F35EB"/>
    <w:rsid w:val="003F3708"/>
    <w:rsid w:val="003F3B67"/>
    <w:rsid w:val="003F3FE8"/>
    <w:rsid w:val="003F4115"/>
    <w:rsid w:val="003F426B"/>
    <w:rsid w:val="003F457F"/>
    <w:rsid w:val="003F46AA"/>
    <w:rsid w:val="003F473D"/>
    <w:rsid w:val="003F48C2"/>
    <w:rsid w:val="003F4AFF"/>
    <w:rsid w:val="003F4C31"/>
    <w:rsid w:val="003F4F16"/>
    <w:rsid w:val="003F4F43"/>
    <w:rsid w:val="003F4F5F"/>
    <w:rsid w:val="003F5013"/>
    <w:rsid w:val="003F5121"/>
    <w:rsid w:val="003F5543"/>
    <w:rsid w:val="003F55E7"/>
    <w:rsid w:val="003F567E"/>
    <w:rsid w:val="003F56CD"/>
    <w:rsid w:val="003F56F7"/>
    <w:rsid w:val="003F5C39"/>
    <w:rsid w:val="003F5C9D"/>
    <w:rsid w:val="003F60EC"/>
    <w:rsid w:val="003F6105"/>
    <w:rsid w:val="003F613A"/>
    <w:rsid w:val="003F64EF"/>
    <w:rsid w:val="003F665E"/>
    <w:rsid w:val="003F67F6"/>
    <w:rsid w:val="003F69AC"/>
    <w:rsid w:val="003F6B77"/>
    <w:rsid w:val="003F6E97"/>
    <w:rsid w:val="003F7237"/>
    <w:rsid w:val="003F7532"/>
    <w:rsid w:val="003F7584"/>
    <w:rsid w:val="003F76DA"/>
    <w:rsid w:val="003F7734"/>
    <w:rsid w:val="003F788D"/>
    <w:rsid w:val="003F7A2E"/>
    <w:rsid w:val="003F7A8D"/>
    <w:rsid w:val="003F7C9A"/>
    <w:rsid w:val="0040010D"/>
    <w:rsid w:val="00400A54"/>
    <w:rsid w:val="00400BE5"/>
    <w:rsid w:val="00400C75"/>
    <w:rsid w:val="00400F46"/>
    <w:rsid w:val="00400F56"/>
    <w:rsid w:val="004013A9"/>
    <w:rsid w:val="004013E9"/>
    <w:rsid w:val="0040154E"/>
    <w:rsid w:val="004019B2"/>
    <w:rsid w:val="00401C77"/>
    <w:rsid w:val="00401DBB"/>
    <w:rsid w:val="00401DD4"/>
    <w:rsid w:val="00402182"/>
    <w:rsid w:val="0040244D"/>
    <w:rsid w:val="004026DF"/>
    <w:rsid w:val="00402F28"/>
    <w:rsid w:val="00402F2B"/>
    <w:rsid w:val="004032AF"/>
    <w:rsid w:val="004032FA"/>
    <w:rsid w:val="0040337F"/>
    <w:rsid w:val="004033F3"/>
    <w:rsid w:val="00403678"/>
    <w:rsid w:val="0040392C"/>
    <w:rsid w:val="00403C14"/>
    <w:rsid w:val="00403C89"/>
    <w:rsid w:val="00403E31"/>
    <w:rsid w:val="00404080"/>
    <w:rsid w:val="004040F6"/>
    <w:rsid w:val="00404110"/>
    <w:rsid w:val="004045B4"/>
    <w:rsid w:val="004048DE"/>
    <w:rsid w:val="00404969"/>
    <w:rsid w:val="004049DF"/>
    <w:rsid w:val="00404C0D"/>
    <w:rsid w:val="00404CF5"/>
    <w:rsid w:val="00404D79"/>
    <w:rsid w:val="00404E3F"/>
    <w:rsid w:val="004050F5"/>
    <w:rsid w:val="004052AE"/>
    <w:rsid w:val="004056E5"/>
    <w:rsid w:val="0040577A"/>
    <w:rsid w:val="00405851"/>
    <w:rsid w:val="0040585C"/>
    <w:rsid w:val="004059AA"/>
    <w:rsid w:val="00405A18"/>
    <w:rsid w:val="00405E15"/>
    <w:rsid w:val="00405F82"/>
    <w:rsid w:val="00406218"/>
    <w:rsid w:val="00406588"/>
    <w:rsid w:val="004065C9"/>
    <w:rsid w:val="004066D5"/>
    <w:rsid w:val="00406880"/>
    <w:rsid w:val="00406C8B"/>
    <w:rsid w:val="00406DE4"/>
    <w:rsid w:val="00407232"/>
    <w:rsid w:val="004072CF"/>
    <w:rsid w:val="0040742E"/>
    <w:rsid w:val="004074A1"/>
    <w:rsid w:val="004075A2"/>
    <w:rsid w:val="004078F7"/>
    <w:rsid w:val="00407911"/>
    <w:rsid w:val="00407BD3"/>
    <w:rsid w:val="00407FE1"/>
    <w:rsid w:val="00410087"/>
    <w:rsid w:val="00410176"/>
    <w:rsid w:val="004106D4"/>
    <w:rsid w:val="004109B3"/>
    <w:rsid w:val="00410BFD"/>
    <w:rsid w:val="00410D60"/>
    <w:rsid w:val="00410FF7"/>
    <w:rsid w:val="00411322"/>
    <w:rsid w:val="00411A39"/>
    <w:rsid w:val="00411B75"/>
    <w:rsid w:val="00412189"/>
    <w:rsid w:val="004124B7"/>
    <w:rsid w:val="00412655"/>
    <w:rsid w:val="00412A46"/>
    <w:rsid w:val="00412D6B"/>
    <w:rsid w:val="00412DE6"/>
    <w:rsid w:val="00412F31"/>
    <w:rsid w:val="004131C9"/>
    <w:rsid w:val="0041327B"/>
    <w:rsid w:val="0041372E"/>
    <w:rsid w:val="00413742"/>
    <w:rsid w:val="00413919"/>
    <w:rsid w:val="00413E2B"/>
    <w:rsid w:val="00413EAF"/>
    <w:rsid w:val="00413EF9"/>
    <w:rsid w:val="004141B5"/>
    <w:rsid w:val="00414231"/>
    <w:rsid w:val="00414249"/>
    <w:rsid w:val="00414297"/>
    <w:rsid w:val="00414448"/>
    <w:rsid w:val="00414812"/>
    <w:rsid w:val="00414843"/>
    <w:rsid w:val="0041491B"/>
    <w:rsid w:val="00414A84"/>
    <w:rsid w:val="00414BC2"/>
    <w:rsid w:val="00414C44"/>
    <w:rsid w:val="00414FAD"/>
    <w:rsid w:val="004150F8"/>
    <w:rsid w:val="0041516D"/>
    <w:rsid w:val="0041533F"/>
    <w:rsid w:val="00415390"/>
    <w:rsid w:val="004153DC"/>
    <w:rsid w:val="004156E6"/>
    <w:rsid w:val="004159AE"/>
    <w:rsid w:val="00415A39"/>
    <w:rsid w:val="00415D98"/>
    <w:rsid w:val="00416467"/>
    <w:rsid w:val="004167FF"/>
    <w:rsid w:val="00416901"/>
    <w:rsid w:val="004169DB"/>
    <w:rsid w:val="0041705D"/>
    <w:rsid w:val="004170FF"/>
    <w:rsid w:val="004174E7"/>
    <w:rsid w:val="004175BA"/>
    <w:rsid w:val="00417697"/>
    <w:rsid w:val="00417BD1"/>
    <w:rsid w:val="00417E53"/>
    <w:rsid w:val="00417FD7"/>
    <w:rsid w:val="00420145"/>
    <w:rsid w:val="004203BC"/>
    <w:rsid w:val="004203C4"/>
    <w:rsid w:val="00420499"/>
    <w:rsid w:val="0042066F"/>
    <w:rsid w:val="0042073F"/>
    <w:rsid w:val="0042082F"/>
    <w:rsid w:val="0042087E"/>
    <w:rsid w:val="004209F8"/>
    <w:rsid w:val="00420A21"/>
    <w:rsid w:val="00420B60"/>
    <w:rsid w:val="00420BE5"/>
    <w:rsid w:val="00420D00"/>
    <w:rsid w:val="00420D6E"/>
    <w:rsid w:val="00420D79"/>
    <w:rsid w:val="00420E21"/>
    <w:rsid w:val="00420FF2"/>
    <w:rsid w:val="004213AA"/>
    <w:rsid w:val="00421570"/>
    <w:rsid w:val="00421838"/>
    <w:rsid w:val="0042189A"/>
    <w:rsid w:val="00421E99"/>
    <w:rsid w:val="00421F3D"/>
    <w:rsid w:val="004223F9"/>
    <w:rsid w:val="00422431"/>
    <w:rsid w:val="00422522"/>
    <w:rsid w:val="004226D3"/>
    <w:rsid w:val="004228E3"/>
    <w:rsid w:val="00422902"/>
    <w:rsid w:val="00422D40"/>
    <w:rsid w:val="004230CB"/>
    <w:rsid w:val="00423350"/>
    <w:rsid w:val="00423385"/>
    <w:rsid w:val="004234CE"/>
    <w:rsid w:val="00423C08"/>
    <w:rsid w:val="00423D11"/>
    <w:rsid w:val="00423DA5"/>
    <w:rsid w:val="00423E6A"/>
    <w:rsid w:val="00423F4A"/>
    <w:rsid w:val="00423FAF"/>
    <w:rsid w:val="004240C4"/>
    <w:rsid w:val="00424476"/>
    <w:rsid w:val="00424671"/>
    <w:rsid w:val="004246F8"/>
    <w:rsid w:val="00424741"/>
    <w:rsid w:val="0042487F"/>
    <w:rsid w:val="00424D6A"/>
    <w:rsid w:val="00424ED8"/>
    <w:rsid w:val="00424EDF"/>
    <w:rsid w:val="00424F4E"/>
    <w:rsid w:val="0042537E"/>
    <w:rsid w:val="0042571A"/>
    <w:rsid w:val="0042584A"/>
    <w:rsid w:val="004259B4"/>
    <w:rsid w:val="00425D43"/>
    <w:rsid w:val="00425DAE"/>
    <w:rsid w:val="00426147"/>
    <w:rsid w:val="0042621E"/>
    <w:rsid w:val="00426515"/>
    <w:rsid w:val="00426586"/>
    <w:rsid w:val="00426777"/>
    <w:rsid w:val="00426B23"/>
    <w:rsid w:val="00426F99"/>
    <w:rsid w:val="0042729B"/>
    <w:rsid w:val="004273EB"/>
    <w:rsid w:val="0042757C"/>
    <w:rsid w:val="00427668"/>
    <w:rsid w:val="00427D51"/>
    <w:rsid w:val="00427D5F"/>
    <w:rsid w:val="00427DD7"/>
    <w:rsid w:val="00427FA6"/>
    <w:rsid w:val="004302A9"/>
    <w:rsid w:val="004302DB"/>
    <w:rsid w:val="00430351"/>
    <w:rsid w:val="00430ABD"/>
    <w:rsid w:val="00430B20"/>
    <w:rsid w:val="00430C4C"/>
    <w:rsid w:val="00430EC6"/>
    <w:rsid w:val="00430F7A"/>
    <w:rsid w:val="00431403"/>
    <w:rsid w:val="004315C8"/>
    <w:rsid w:val="0043164B"/>
    <w:rsid w:val="00431853"/>
    <w:rsid w:val="00431891"/>
    <w:rsid w:val="00431A0C"/>
    <w:rsid w:val="00431B80"/>
    <w:rsid w:val="00431D91"/>
    <w:rsid w:val="00432059"/>
    <w:rsid w:val="004321E2"/>
    <w:rsid w:val="004322ED"/>
    <w:rsid w:val="004324CC"/>
    <w:rsid w:val="00432787"/>
    <w:rsid w:val="00432A24"/>
    <w:rsid w:val="00432D36"/>
    <w:rsid w:val="00432DD4"/>
    <w:rsid w:val="00432F63"/>
    <w:rsid w:val="00432F92"/>
    <w:rsid w:val="00433154"/>
    <w:rsid w:val="00433165"/>
    <w:rsid w:val="004333B3"/>
    <w:rsid w:val="004334A0"/>
    <w:rsid w:val="004336F2"/>
    <w:rsid w:val="004339C8"/>
    <w:rsid w:val="00433A46"/>
    <w:rsid w:val="00433CC4"/>
    <w:rsid w:val="00433D33"/>
    <w:rsid w:val="00433D86"/>
    <w:rsid w:val="00434004"/>
    <w:rsid w:val="00434140"/>
    <w:rsid w:val="0043414B"/>
    <w:rsid w:val="004346A9"/>
    <w:rsid w:val="004349DE"/>
    <w:rsid w:val="00435318"/>
    <w:rsid w:val="004357D4"/>
    <w:rsid w:val="00435F3F"/>
    <w:rsid w:val="004366AC"/>
    <w:rsid w:val="00436BDC"/>
    <w:rsid w:val="00436D63"/>
    <w:rsid w:val="00436E35"/>
    <w:rsid w:val="00436FD9"/>
    <w:rsid w:val="00437271"/>
    <w:rsid w:val="0043739A"/>
    <w:rsid w:val="0043751A"/>
    <w:rsid w:val="00437A2D"/>
    <w:rsid w:val="00437E81"/>
    <w:rsid w:val="004402A5"/>
    <w:rsid w:val="004402B7"/>
    <w:rsid w:val="0044059D"/>
    <w:rsid w:val="00440702"/>
    <w:rsid w:val="00440857"/>
    <w:rsid w:val="00440963"/>
    <w:rsid w:val="00440C23"/>
    <w:rsid w:val="00441075"/>
    <w:rsid w:val="004411DB"/>
    <w:rsid w:val="0044137F"/>
    <w:rsid w:val="004416F4"/>
    <w:rsid w:val="00441DB0"/>
    <w:rsid w:val="00441EFE"/>
    <w:rsid w:val="00442081"/>
    <w:rsid w:val="00442425"/>
    <w:rsid w:val="004425AB"/>
    <w:rsid w:val="0044273B"/>
    <w:rsid w:val="00442C40"/>
    <w:rsid w:val="00442E83"/>
    <w:rsid w:val="004432DA"/>
    <w:rsid w:val="0044341B"/>
    <w:rsid w:val="00443688"/>
    <w:rsid w:val="00443720"/>
    <w:rsid w:val="004437ED"/>
    <w:rsid w:val="00443AA2"/>
    <w:rsid w:val="00443C50"/>
    <w:rsid w:val="0044413C"/>
    <w:rsid w:val="004444C6"/>
    <w:rsid w:val="00444651"/>
    <w:rsid w:val="004446FE"/>
    <w:rsid w:val="00444EF9"/>
    <w:rsid w:val="004451CB"/>
    <w:rsid w:val="004451D5"/>
    <w:rsid w:val="004451F0"/>
    <w:rsid w:val="004454F5"/>
    <w:rsid w:val="004454F8"/>
    <w:rsid w:val="00445652"/>
    <w:rsid w:val="00445753"/>
    <w:rsid w:val="0044581F"/>
    <w:rsid w:val="004458A6"/>
    <w:rsid w:val="00445951"/>
    <w:rsid w:val="00445BF0"/>
    <w:rsid w:val="0044615C"/>
    <w:rsid w:val="004461C7"/>
    <w:rsid w:val="00446240"/>
    <w:rsid w:val="00446339"/>
    <w:rsid w:val="00446361"/>
    <w:rsid w:val="004465B9"/>
    <w:rsid w:val="004466CB"/>
    <w:rsid w:val="0044671C"/>
    <w:rsid w:val="00446751"/>
    <w:rsid w:val="00446D5D"/>
    <w:rsid w:val="00447250"/>
    <w:rsid w:val="00447465"/>
    <w:rsid w:val="0044794F"/>
    <w:rsid w:val="00447B4D"/>
    <w:rsid w:val="00447F66"/>
    <w:rsid w:val="00450080"/>
    <w:rsid w:val="00450174"/>
    <w:rsid w:val="00450219"/>
    <w:rsid w:val="00450637"/>
    <w:rsid w:val="0045075E"/>
    <w:rsid w:val="00450BF3"/>
    <w:rsid w:val="00450C40"/>
    <w:rsid w:val="00450DB0"/>
    <w:rsid w:val="00451043"/>
    <w:rsid w:val="0045112B"/>
    <w:rsid w:val="0045115C"/>
    <w:rsid w:val="004512B3"/>
    <w:rsid w:val="00451514"/>
    <w:rsid w:val="0045159A"/>
    <w:rsid w:val="00451786"/>
    <w:rsid w:val="00451E25"/>
    <w:rsid w:val="00451E59"/>
    <w:rsid w:val="00451F20"/>
    <w:rsid w:val="00452193"/>
    <w:rsid w:val="0045246A"/>
    <w:rsid w:val="004526EF"/>
    <w:rsid w:val="004527FB"/>
    <w:rsid w:val="00452828"/>
    <w:rsid w:val="004528FE"/>
    <w:rsid w:val="00452CDA"/>
    <w:rsid w:val="004530A4"/>
    <w:rsid w:val="004531EA"/>
    <w:rsid w:val="00453252"/>
    <w:rsid w:val="00453266"/>
    <w:rsid w:val="00453C21"/>
    <w:rsid w:val="00453F98"/>
    <w:rsid w:val="00454108"/>
    <w:rsid w:val="0045412F"/>
    <w:rsid w:val="00454339"/>
    <w:rsid w:val="00454375"/>
    <w:rsid w:val="00454503"/>
    <w:rsid w:val="00454786"/>
    <w:rsid w:val="004548E7"/>
    <w:rsid w:val="004549CF"/>
    <w:rsid w:val="00454DED"/>
    <w:rsid w:val="00454E6A"/>
    <w:rsid w:val="00454E71"/>
    <w:rsid w:val="00454F79"/>
    <w:rsid w:val="004550B4"/>
    <w:rsid w:val="00455167"/>
    <w:rsid w:val="0045534D"/>
    <w:rsid w:val="004553F4"/>
    <w:rsid w:val="004554A0"/>
    <w:rsid w:val="0045550C"/>
    <w:rsid w:val="00455804"/>
    <w:rsid w:val="00455A8B"/>
    <w:rsid w:val="00455D7C"/>
    <w:rsid w:val="00455FD3"/>
    <w:rsid w:val="0045604C"/>
    <w:rsid w:val="0045608A"/>
    <w:rsid w:val="00456123"/>
    <w:rsid w:val="00456186"/>
    <w:rsid w:val="00456396"/>
    <w:rsid w:val="004563BD"/>
    <w:rsid w:val="00456B40"/>
    <w:rsid w:val="00456CD4"/>
    <w:rsid w:val="004572D8"/>
    <w:rsid w:val="004573B6"/>
    <w:rsid w:val="004574C6"/>
    <w:rsid w:val="0045758F"/>
    <w:rsid w:val="00457930"/>
    <w:rsid w:val="00457BC1"/>
    <w:rsid w:val="00457CF2"/>
    <w:rsid w:val="00460008"/>
    <w:rsid w:val="0046012E"/>
    <w:rsid w:val="004602B8"/>
    <w:rsid w:val="004603C0"/>
    <w:rsid w:val="00460417"/>
    <w:rsid w:val="00460474"/>
    <w:rsid w:val="004609A7"/>
    <w:rsid w:val="004609EC"/>
    <w:rsid w:val="00461129"/>
    <w:rsid w:val="004611CB"/>
    <w:rsid w:val="0046159A"/>
    <w:rsid w:val="004616B0"/>
    <w:rsid w:val="004616F0"/>
    <w:rsid w:val="00461812"/>
    <w:rsid w:val="004619C6"/>
    <w:rsid w:val="00462067"/>
    <w:rsid w:val="0046247B"/>
    <w:rsid w:val="0046249A"/>
    <w:rsid w:val="0046279C"/>
    <w:rsid w:val="00462980"/>
    <w:rsid w:val="00462987"/>
    <w:rsid w:val="00462B04"/>
    <w:rsid w:val="00462B70"/>
    <w:rsid w:val="00462C41"/>
    <w:rsid w:val="00462C90"/>
    <w:rsid w:val="00462F49"/>
    <w:rsid w:val="004636C9"/>
    <w:rsid w:val="00463713"/>
    <w:rsid w:val="00463786"/>
    <w:rsid w:val="00463AD9"/>
    <w:rsid w:val="004642C4"/>
    <w:rsid w:val="00464838"/>
    <w:rsid w:val="004649B9"/>
    <w:rsid w:val="00464EE8"/>
    <w:rsid w:val="00464FA1"/>
    <w:rsid w:val="00465768"/>
    <w:rsid w:val="00465802"/>
    <w:rsid w:val="00465846"/>
    <w:rsid w:val="0046594E"/>
    <w:rsid w:val="00465A80"/>
    <w:rsid w:val="00465BD1"/>
    <w:rsid w:val="00465C7B"/>
    <w:rsid w:val="00465DEE"/>
    <w:rsid w:val="004663AA"/>
    <w:rsid w:val="00466703"/>
    <w:rsid w:val="00466809"/>
    <w:rsid w:val="0046680E"/>
    <w:rsid w:val="00466894"/>
    <w:rsid w:val="00466A19"/>
    <w:rsid w:val="00466A89"/>
    <w:rsid w:val="00466AD4"/>
    <w:rsid w:val="00466FAC"/>
    <w:rsid w:val="00466FB5"/>
    <w:rsid w:val="00467130"/>
    <w:rsid w:val="00467309"/>
    <w:rsid w:val="00467310"/>
    <w:rsid w:val="00467371"/>
    <w:rsid w:val="004673BF"/>
    <w:rsid w:val="00467423"/>
    <w:rsid w:val="004674F0"/>
    <w:rsid w:val="00467566"/>
    <w:rsid w:val="0046761D"/>
    <w:rsid w:val="00467941"/>
    <w:rsid w:val="00467C0F"/>
    <w:rsid w:val="00467F26"/>
    <w:rsid w:val="00470058"/>
    <w:rsid w:val="00470926"/>
    <w:rsid w:val="00470BBC"/>
    <w:rsid w:val="00470D86"/>
    <w:rsid w:val="00470E97"/>
    <w:rsid w:val="00471070"/>
    <w:rsid w:val="0047118A"/>
    <w:rsid w:val="004712FF"/>
    <w:rsid w:val="004716A8"/>
    <w:rsid w:val="00471A5F"/>
    <w:rsid w:val="00471D9C"/>
    <w:rsid w:val="00471F1E"/>
    <w:rsid w:val="004721D7"/>
    <w:rsid w:val="00472228"/>
    <w:rsid w:val="004725AD"/>
    <w:rsid w:val="004726AC"/>
    <w:rsid w:val="0047298F"/>
    <w:rsid w:val="00472A6A"/>
    <w:rsid w:val="00472C07"/>
    <w:rsid w:val="00472CD3"/>
    <w:rsid w:val="00472DAF"/>
    <w:rsid w:val="004730B0"/>
    <w:rsid w:val="0047338C"/>
    <w:rsid w:val="00473596"/>
    <w:rsid w:val="00473AB5"/>
    <w:rsid w:val="00473C4A"/>
    <w:rsid w:val="00473DE2"/>
    <w:rsid w:val="0047404E"/>
    <w:rsid w:val="00474257"/>
    <w:rsid w:val="004742DB"/>
    <w:rsid w:val="00474655"/>
    <w:rsid w:val="00474773"/>
    <w:rsid w:val="00474CC2"/>
    <w:rsid w:val="00474D03"/>
    <w:rsid w:val="00474F6A"/>
    <w:rsid w:val="00475292"/>
    <w:rsid w:val="00475426"/>
    <w:rsid w:val="0047575F"/>
    <w:rsid w:val="0047585D"/>
    <w:rsid w:val="004759E2"/>
    <w:rsid w:val="004761A8"/>
    <w:rsid w:val="00476371"/>
    <w:rsid w:val="004765B5"/>
    <w:rsid w:val="0047674E"/>
    <w:rsid w:val="004767C8"/>
    <w:rsid w:val="00476AAF"/>
    <w:rsid w:val="00476EA6"/>
    <w:rsid w:val="00476F73"/>
    <w:rsid w:val="00476FB1"/>
    <w:rsid w:val="004773CD"/>
    <w:rsid w:val="0047745A"/>
    <w:rsid w:val="004776EC"/>
    <w:rsid w:val="004776ED"/>
    <w:rsid w:val="00477754"/>
    <w:rsid w:val="0047779F"/>
    <w:rsid w:val="004778CF"/>
    <w:rsid w:val="004778DA"/>
    <w:rsid w:val="0047792C"/>
    <w:rsid w:val="00477C58"/>
    <w:rsid w:val="00477D64"/>
    <w:rsid w:val="0048015D"/>
    <w:rsid w:val="00480209"/>
    <w:rsid w:val="00480299"/>
    <w:rsid w:val="004802E4"/>
    <w:rsid w:val="004803EA"/>
    <w:rsid w:val="00480603"/>
    <w:rsid w:val="004806C2"/>
    <w:rsid w:val="00480742"/>
    <w:rsid w:val="0048077D"/>
    <w:rsid w:val="00480812"/>
    <w:rsid w:val="00480D02"/>
    <w:rsid w:val="00480F0C"/>
    <w:rsid w:val="00481067"/>
    <w:rsid w:val="0048125F"/>
    <w:rsid w:val="0048129E"/>
    <w:rsid w:val="004812FC"/>
    <w:rsid w:val="00481450"/>
    <w:rsid w:val="004816EC"/>
    <w:rsid w:val="00481820"/>
    <w:rsid w:val="00481AF5"/>
    <w:rsid w:val="00481B3B"/>
    <w:rsid w:val="00481CA5"/>
    <w:rsid w:val="00482298"/>
    <w:rsid w:val="004822C5"/>
    <w:rsid w:val="00482330"/>
    <w:rsid w:val="00482381"/>
    <w:rsid w:val="004824BD"/>
    <w:rsid w:val="004826A1"/>
    <w:rsid w:val="004826D9"/>
    <w:rsid w:val="00482825"/>
    <w:rsid w:val="00482A35"/>
    <w:rsid w:val="00482DF6"/>
    <w:rsid w:val="00482FE9"/>
    <w:rsid w:val="0048308B"/>
    <w:rsid w:val="004836A3"/>
    <w:rsid w:val="00483794"/>
    <w:rsid w:val="00483A1A"/>
    <w:rsid w:val="00483C5F"/>
    <w:rsid w:val="00483F34"/>
    <w:rsid w:val="0048416C"/>
    <w:rsid w:val="00484220"/>
    <w:rsid w:val="0048423B"/>
    <w:rsid w:val="00484268"/>
    <w:rsid w:val="00484433"/>
    <w:rsid w:val="00484624"/>
    <w:rsid w:val="004846CB"/>
    <w:rsid w:val="00484B6A"/>
    <w:rsid w:val="00484CD8"/>
    <w:rsid w:val="00484FFE"/>
    <w:rsid w:val="00485446"/>
    <w:rsid w:val="004855C9"/>
    <w:rsid w:val="004856BA"/>
    <w:rsid w:val="0048580F"/>
    <w:rsid w:val="004859CF"/>
    <w:rsid w:val="00485B04"/>
    <w:rsid w:val="00485DA5"/>
    <w:rsid w:val="00485FD8"/>
    <w:rsid w:val="0048666D"/>
    <w:rsid w:val="00486944"/>
    <w:rsid w:val="00486948"/>
    <w:rsid w:val="00486B49"/>
    <w:rsid w:val="00486B4D"/>
    <w:rsid w:val="00486CB7"/>
    <w:rsid w:val="00486D3D"/>
    <w:rsid w:val="00486EAB"/>
    <w:rsid w:val="00486F94"/>
    <w:rsid w:val="00487102"/>
    <w:rsid w:val="004872E1"/>
    <w:rsid w:val="004872F4"/>
    <w:rsid w:val="0048731B"/>
    <w:rsid w:val="00487444"/>
    <w:rsid w:val="004875F2"/>
    <w:rsid w:val="00487DF4"/>
    <w:rsid w:val="00490194"/>
    <w:rsid w:val="004902DC"/>
    <w:rsid w:val="0049047D"/>
    <w:rsid w:val="004908B9"/>
    <w:rsid w:val="00490C13"/>
    <w:rsid w:val="00490CBC"/>
    <w:rsid w:val="00490CC4"/>
    <w:rsid w:val="00491204"/>
    <w:rsid w:val="00491789"/>
    <w:rsid w:val="004919EC"/>
    <w:rsid w:val="00491C7D"/>
    <w:rsid w:val="0049221C"/>
    <w:rsid w:val="00492444"/>
    <w:rsid w:val="00492618"/>
    <w:rsid w:val="00492B2B"/>
    <w:rsid w:val="00492EA6"/>
    <w:rsid w:val="00493334"/>
    <w:rsid w:val="00493393"/>
    <w:rsid w:val="00493575"/>
    <w:rsid w:val="004935F9"/>
    <w:rsid w:val="00493752"/>
    <w:rsid w:val="00493848"/>
    <w:rsid w:val="00493875"/>
    <w:rsid w:val="0049399E"/>
    <w:rsid w:val="00493E30"/>
    <w:rsid w:val="00493F14"/>
    <w:rsid w:val="00493F96"/>
    <w:rsid w:val="00494086"/>
    <w:rsid w:val="0049446F"/>
    <w:rsid w:val="004945BC"/>
    <w:rsid w:val="004946B5"/>
    <w:rsid w:val="00494706"/>
    <w:rsid w:val="00494709"/>
    <w:rsid w:val="00494867"/>
    <w:rsid w:val="004948EB"/>
    <w:rsid w:val="00494A99"/>
    <w:rsid w:val="00494C12"/>
    <w:rsid w:val="00494C85"/>
    <w:rsid w:val="00494D45"/>
    <w:rsid w:val="0049505B"/>
    <w:rsid w:val="004950F2"/>
    <w:rsid w:val="0049536C"/>
    <w:rsid w:val="00495427"/>
    <w:rsid w:val="00495474"/>
    <w:rsid w:val="00495502"/>
    <w:rsid w:val="00496289"/>
    <w:rsid w:val="00496552"/>
    <w:rsid w:val="00496819"/>
    <w:rsid w:val="00496898"/>
    <w:rsid w:val="004968AF"/>
    <w:rsid w:val="0049695C"/>
    <w:rsid w:val="004969C7"/>
    <w:rsid w:val="00496A13"/>
    <w:rsid w:val="00496F7E"/>
    <w:rsid w:val="00497132"/>
    <w:rsid w:val="00497283"/>
    <w:rsid w:val="00497366"/>
    <w:rsid w:val="00497395"/>
    <w:rsid w:val="00497C54"/>
    <w:rsid w:val="00497D8B"/>
    <w:rsid w:val="004A0622"/>
    <w:rsid w:val="004A0AA8"/>
    <w:rsid w:val="004A0D10"/>
    <w:rsid w:val="004A0E50"/>
    <w:rsid w:val="004A116D"/>
    <w:rsid w:val="004A11B6"/>
    <w:rsid w:val="004A16A2"/>
    <w:rsid w:val="004A192F"/>
    <w:rsid w:val="004A1A48"/>
    <w:rsid w:val="004A1B3C"/>
    <w:rsid w:val="004A1C7A"/>
    <w:rsid w:val="004A1D3E"/>
    <w:rsid w:val="004A1F67"/>
    <w:rsid w:val="004A208A"/>
    <w:rsid w:val="004A2302"/>
    <w:rsid w:val="004A256B"/>
    <w:rsid w:val="004A26F4"/>
    <w:rsid w:val="004A2847"/>
    <w:rsid w:val="004A2A43"/>
    <w:rsid w:val="004A2BFE"/>
    <w:rsid w:val="004A2CF4"/>
    <w:rsid w:val="004A2DF2"/>
    <w:rsid w:val="004A2E2B"/>
    <w:rsid w:val="004A2F00"/>
    <w:rsid w:val="004A3106"/>
    <w:rsid w:val="004A362D"/>
    <w:rsid w:val="004A3766"/>
    <w:rsid w:val="004A37AA"/>
    <w:rsid w:val="004A3B8E"/>
    <w:rsid w:val="004A3EFB"/>
    <w:rsid w:val="004A40EE"/>
    <w:rsid w:val="004A4141"/>
    <w:rsid w:val="004A424B"/>
    <w:rsid w:val="004A4270"/>
    <w:rsid w:val="004A4326"/>
    <w:rsid w:val="004A438A"/>
    <w:rsid w:val="004A471F"/>
    <w:rsid w:val="004A485E"/>
    <w:rsid w:val="004A4A88"/>
    <w:rsid w:val="004A4BEC"/>
    <w:rsid w:val="004A4D3C"/>
    <w:rsid w:val="004A4D4D"/>
    <w:rsid w:val="004A4EF1"/>
    <w:rsid w:val="004A4F07"/>
    <w:rsid w:val="004A505B"/>
    <w:rsid w:val="004A520C"/>
    <w:rsid w:val="004A523F"/>
    <w:rsid w:val="004A52BA"/>
    <w:rsid w:val="004A5594"/>
    <w:rsid w:val="004A561A"/>
    <w:rsid w:val="004A575B"/>
    <w:rsid w:val="004A5AB1"/>
    <w:rsid w:val="004A5AC3"/>
    <w:rsid w:val="004A5B06"/>
    <w:rsid w:val="004A5B39"/>
    <w:rsid w:val="004A5EE2"/>
    <w:rsid w:val="004A6424"/>
    <w:rsid w:val="004A65B7"/>
    <w:rsid w:val="004A6770"/>
    <w:rsid w:val="004A67FB"/>
    <w:rsid w:val="004A69C2"/>
    <w:rsid w:val="004A6AD9"/>
    <w:rsid w:val="004A6ADA"/>
    <w:rsid w:val="004A6B05"/>
    <w:rsid w:val="004A6B2F"/>
    <w:rsid w:val="004A6D5F"/>
    <w:rsid w:val="004A7051"/>
    <w:rsid w:val="004A7111"/>
    <w:rsid w:val="004A72E6"/>
    <w:rsid w:val="004A748C"/>
    <w:rsid w:val="004A7604"/>
    <w:rsid w:val="004A7628"/>
    <w:rsid w:val="004A7A0F"/>
    <w:rsid w:val="004A7C6F"/>
    <w:rsid w:val="004A7DF8"/>
    <w:rsid w:val="004B0201"/>
    <w:rsid w:val="004B0572"/>
    <w:rsid w:val="004B06D7"/>
    <w:rsid w:val="004B07C8"/>
    <w:rsid w:val="004B081A"/>
    <w:rsid w:val="004B0A2B"/>
    <w:rsid w:val="004B0C16"/>
    <w:rsid w:val="004B0CCC"/>
    <w:rsid w:val="004B1025"/>
    <w:rsid w:val="004B1056"/>
    <w:rsid w:val="004B1078"/>
    <w:rsid w:val="004B147F"/>
    <w:rsid w:val="004B1543"/>
    <w:rsid w:val="004B1558"/>
    <w:rsid w:val="004B15D4"/>
    <w:rsid w:val="004B18E4"/>
    <w:rsid w:val="004B19DE"/>
    <w:rsid w:val="004B1D45"/>
    <w:rsid w:val="004B1E64"/>
    <w:rsid w:val="004B1F25"/>
    <w:rsid w:val="004B2114"/>
    <w:rsid w:val="004B2792"/>
    <w:rsid w:val="004B284A"/>
    <w:rsid w:val="004B2B35"/>
    <w:rsid w:val="004B2B40"/>
    <w:rsid w:val="004B2E33"/>
    <w:rsid w:val="004B2ECC"/>
    <w:rsid w:val="004B32D1"/>
    <w:rsid w:val="004B3D51"/>
    <w:rsid w:val="004B3D5E"/>
    <w:rsid w:val="004B44C4"/>
    <w:rsid w:val="004B46EE"/>
    <w:rsid w:val="004B4CBD"/>
    <w:rsid w:val="004B4DD1"/>
    <w:rsid w:val="004B52C9"/>
    <w:rsid w:val="004B52DC"/>
    <w:rsid w:val="004B55CC"/>
    <w:rsid w:val="004B5683"/>
    <w:rsid w:val="004B57A8"/>
    <w:rsid w:val="004B5962"/>
    <w:rsid w:val="004B5A76"/>
    <w:rsid w:val="004B5C3F"/>
    <w:rsid w:val="004B5F05"/>
    <w:rsid w:val="004B65F5"/>
    <w:rsid w:val="004B68FA"/>
    <w:rsid w:val="004B6C49"/>
    <w:rsid w:val="004B6CB4"/>
    <w:rsid w:val="004B715B"/>
    <w:rsid w:val="004B72E9"/>
    <w:rsid w:val="004B7463"/>
    <w:rsid w:val="004B74D1"/>
    <w:rsid w:val="004B787C"/>
    <w:rsid w:val="004B7B07"/>
    <w:rsid w:val="004B7D15"/>
    <w:rsid w:val="004B7F30"/>
    <w:rsid w:val="004B7FB1"/>
    <w:rsid w:val="004C078F"/>
    <w:rsid w:val="004C0B62"/>
    <w:rsid w:val="004C0DCC"/>
    <w:rsid w:val="004C0DE6"/>
    <w:rsid w:val="004C0EBE"/>
    <w:rsid w:val="004C0F88"/>
    <w:rsid w:val="004C10DE"/>
    <w:rsid w:val="004C14AC"/>
    <w:rsid w:val="004C163E"/>
    <w:rsid w:val="004C16E0"/>
    <w:rsid w:val="004C1C30"/>
    <w:rsid w:val="004C1DE6"/>
    <w:rsid w:val="004C1F3B"/>
    <w:rsid w:val="004C1F46"/>
    <w:rsid w:val="004C1F66"/>
    <w:rsid w:val="004C2007"/>
    <w:rsid w:val="004C20B1"/>
    <w:rsid w:val="004C261D"/>
    <w:rsid w:val="004C2C7A"/>
    <w:rsid w:val="004C2DA9"/>
    <w:rsid w:val="004C2E14"/>
    <w:rsid w:val="004C2E8F"/>
    <w:rsid w:val="004C34D4"/>
    <w:rsid w:val="004C36F1"/>
    <w:rsid w:val="004C3A29"/>
    <w:rsid w:val="004C3C6B"/>
    <w:rsid w:val="004C3CF5"/>
    <w:rsid w:val="004C3E48"/>
    <w:rsid w:val="004C4673"/>
    <w:rsid w:val="004C4A85"/>
    <w:rsid w:val="004C4C28"/>
    <w:rsid w:val="004C500D"/>
    <w:rsid w:val="004C5229"/>
    <w:rsid w:val="004C53E0"/>
    <w:rsid w:val="004C55D5"/>
    <w:rsid w:val="004C5738"/>
    <w:rsid w:val="004C5903"/>
    <w:rsid w:val="004C5B42"/>
    <w:rsid w:val="004C5B7B"/>
    <w:rsid w:val="004C5E95"/>
    <w:rsid w:val="004C624A"/>
    <w:rsid w:val="004C62A1"/>
    <w:rsid w:val="004C6581"/>
    <w:rsid w:val="004C6AB4"/>
    <w:rsid w:val="004C6DDF"/>
    <w:rsid w:val="004C6F04"/>
    <w:rsid w:val="004C7058"/>
    <w:rsid w:val="004C71A5"/>
    <w:rsid w:val="004C7323"/>
    <w:rsid w:val="004C7980"/>
    <w:rsid w:val="004C7981"/>
    <w:rsid w:val="004C7D9D"/>
    <w:rsid w:val="004C7F68"/>
    <w:rsid w:val="004C7FEA"/>
    <w:rsid w:val="004D002A"/>
    <w:rsid w:val="004D014D"/>
    <w:rsid w:val="004D0633"/>
    <w:rsid w:val="004D0762"/>
    <w:rsid w:val="004D0879"/>
    <w:rsid w:val="004D0B97"/>
    <w:rsid w:val="004D0CBE"/>
    <w:rsid w:val="004D112D"/>
    <w:rsid w:val="004D116C"/>
    <w:rsid w:val="004D12F7"/>
    <w:rsid w:val="004D13FC"/>
    <w:rsid w:val="004D1902"/>
    <w:rsid w:val="004D1B0A"/>
    <w:rsid w:val="004D2518"/>
    <w:rsid w:val="004D25AE"/>
    <w:rsid w:val="004D2A29"/>
    <w:rsid w:val="004D2A68"/>
    <w:rsid w:val="004D2ACB"/>
    <w:rsid w:val="004D2AE6"/>
    <w:rsid w:val="004D2B80"/>
    <w:rsid w:val="004D37B2"/>
    <w:rsid w:val="004D37BC"/>
    <w:rsid w:val="004D38E1"/>
    <w:rsid w:val="004D3C8A"/>
    <w:rsid w:val="004D3ED4"/>
    <w:rsid w:val="004D3FF7"/>
    <w:rsid w:val="004D440C"/>
    <w:rsid w:val="004D479B"/>
    <w:rsid w:val="004D4890"/>
    <w:rsid w:val="004D49EE"/>
    <w:rsid w:val="004D4E13"/>
    <w:rsid w:val="004D4E6C"/>
    <w:rsid w:val="004D4F76"/>
    <w:rsid w:val="004D50D6"/>
    <w:rsid w:val="004D52F8"/>
    <w:rsid w:val="004D5C4F"/>
    <w:rsid w:val="004D5DF5"/>
    <w:rsid w:val="004D5FE4"/>
    <w:rsid w:val="004D61BC"/>
    <w:rsid w:val="004D630B"/>
    <w:rsid w:val="004D63A3"/>
    <w:rsid w:val="004D687A"/>
    <w:rsid w:val="004D6A15"/>
    <w:rsid w:val="004D6D3D"/>
    <w:rsid w:val="004D6F18"/>
    <w:rsid w:val="004D74F3"/>
    <w:rsid w:val="004D772D"/>
    <w:rsid w:val="004D775F"/>
    <w:rsid w:val="004D788B"/>
    <w:rsid w:val="004D7E5E"/>
    <w:rsid w:val="004D7EF4"/>
    <w:rsid w:val="004E00E9"/>
    <w:rsid w:val="004E0323"/>
    <w:rsid w:val="004E0514"/>
    <w:rsid w:val="004E0A7E"/>
    <w:rsid w:val="004E0AD5"/>
    <w:rsid w:val="004E0F23"/>
    <w:rsid w:val="004E104A"/>
    <w:rsid w:val="004E146E"/>
    <w:rsid w:val="004E16AB"/>
    <w:rsid w:val="004E1791"/>
    <w:rsid w:val="004E1A5B"/>
    <w:rsid w:val="004E1A7E"/>
    <w:rsid w:val="004E1B7F"/>
    <w:rsid w:val="004E1F45"/>
    <w:rsid w:val="004E22B2"/>
    <w:rsid w:val="004E2376"/>
    <w:rsid w:val="004E23C1"/>
    <w:rsid w:val="004E23C4"/>
    <w:rsid w:val="004E23C8"/>
    <w:rsid w:val="004E2ADA"/>
    <w:rsid w:val="004E2B07"/>
    <w:rsid w:val="004E2D60"/>
    <w:rsid w:val="004E2D66"/>
    <w:rsid w:val="004E3064"/>
    <w:rsid w:val="004E3072"/>
    <w:rsid w:val="004E332E"/>
    <w:rsid w:val="004E3409"/>
    <w:rsid w:val="004E34D7"/>
    <w:rsid w:val="004E3996"/>
    <w:rsid w:val="004E3BBE"/>
    <w:rsid w:val="004E3BE2"/>
    <w:rsid w:val="004E3FA3"/>
    <w:rsid w:val="004E4114"/>
    <w:rsid w:val="004E4119"/>
    <w:rsid w:val="004E4170"/>
    <w:rsid w:val="004E45B2"/>
    <w:rsid w:val="004E4680"/>
    <w:rsid w:val="004E4786"/>
    <w:rsid w:val="004E49F4"/>
    <w:rsid w:val="004E4A7A"/>
    <w:rsid w:val="004E4CEF"/>
    <w:rsid w:val="004E4E1E"/>
    <w:rsid w:val="004E5002"/>
    <w:rsid w:val="004E5350"/>
    <w:rsid w:val="004E59F3"/>
    <w:rsid w:val="004E5BC9"/>
    <w:rsid w:val="004E5D0D"/>
    <w:rsid w:val="004E5D4F"/>
    <w:rsid w:val="004E6341"/>
    <w:rsid w:val="004E64E9"/>
    <w:rsid w:val="004E6686"/>
    <w:rsid w:val="004E69C5"/>
    <w:rsid w:val="004E6B27"/>
    <w:rsid w:val="004E6DA1"/>
    <w:rsid w:val="004E6E21"/>
    <w:rsid w:val="004E730D"/>
    <w:rsid w:val="004E7363"/>
    <w:rsid w:val="004E7580"/>
    <w:rsid w:val="004E786D"/>
    <w:rsid w:val="004E7C7B"/>
    <w:rsid w:val="004E7DA9"/>
    <w:rsid w:val="004E7E15"/>
    <w:rsid w:val="004F0301"/>
    <w:rsid w:val="004F053A"/>
    <w:rsid w:val="004F08CF"/>
    <w:rsid w:val="004F08D0"/>
    <w:rsid w:val="004F09E7"/>
    <w:rsid w:val="004F0A34"/>
    <w:rsid w:val="004F0C12"/>
    <w:rsid w:val="004F0C47"/>
    <w:rsid w:val="004F0F05"/>
    <w:rsid w:val="004F0FA4"/>
    <w:rsid w:val="004F106A"/>
    <w:rsid w:val="004F1195"/>
    <w:rsid w:val="004F1382"/>
    <w:rsid w:val="004F13EC"/>
    <w:rsid w:val="004F1514"/>
    <w:rsid w:val="004F1566"/>
    <w:rsid w:val="004F1918"/>
    <w:rsid w:val="004F1A11"/>
    <w:rsid w:val="004F1B51"/>
    <w:rsid w:val="004F2049"/>
    <w:rsid w:val="004F26A0"/>
    <w:rsid w:val="004F2760"/>
    <w:rsid w:val="004F2AE0"/>
    <w:rsid w:val="004F2AF8"/>
    <w:rsid w:val="004F2BC6"/>
    <w:rsid w:val="004F2D41"/>
    <w:rsid w:val="004F2E4C"/>
    <w:rsid w:val="004F2EB9"/>
    <w:rsid w:val="004F3846"/>
    <w:rsid w:val="004F3872"/>
    <w:rsid w:val="004F3AA0"/>
    <w:rsid w:val="004F3BEB"/>
    <w:rsid w:val="004F3CBD"/>
    <w:rsid w:val="004F4253"/>
    <w:rsid w:val="004F4270"/>
    <w:rsid w:val="004F47D7"/>
    <w:rsid w:val="004F49C3"/>
    <w:rsid w:val="004F4B5F"/>
    <w:rsid w:val="004F4C1E"/>
    <w:rsid w:val="004F4E2C"/>
    <w:rsid w:val="004F502E"/>
    <w:rsid w:val="004F538C"/>
    <w:rsid w:val="004F5421"/>
    <w:rsid w:val="004F58D5"/>
    <w:rsid w:val="004F5D60"/>
    <w:rsid w:val="004F5E16"/>
    <w:rsid w:val="004F6326"/>
    <w:rsid w:val="004F64F8"/>
    <w:rsid w:val="004F654D"/>
    <w:rsid w:val="004F669B"/>
    <w:rsid w:val="004F68FE"/>
    <w:rsid w:val="004F6ACA"/>
    <w:rsid w:val="004F6F6B"/>
    <w:rsid w:val="004F705D"/>
    <w:rsid w:val="004F708B"/>
    <w:rsid w:val="004F7A21"/>
    <w:rsid w:val="004F7D84"/>
    <w:rsid w:val="004F7DA4"/>
    <w:rsid w:val="004F7E48"/>
    <w:rsid w:val="004F7FD0"/>
    <w:rsid w:val="005000F1"/>
    <w:rsid w:val="00500164"/>
    <w:rsid w:val="00500660"/>
    <w:rsid w:val="005007AD"/>
    <w:rsid w:val="005009DA"/>
    <w:rsid w:val="005009FA"/>
    <w:rsid w:val="00500A0D"/>
    <w:rsid w:val="00500AF3"/>
    <w:rsid w:val="00500CF3"/>
    <w:rsid w:val="00500D6C"/>
    <w:rsid w:val="00500F92"/>
    <w:rsid w:val="00500FEC"/>
    <w:rsid w:val="00501156"/>
    <w:rsid w:val="0050117F"/>
    <w:rsid w:val="005014F2"/>
    <w:rsid w:val="00501633"/>
    <w:rsid w:val="00501DF5"/>
    <w:rsid w:val="005021A3"/>
    <w:rsid w:val="005021F9"/>
    <w:rsid w:val="005023D7"/>
    <w:rsid w:val="005024B0"/>
    <w:rsid w:val="00502544"/>
    <w:rsid w:val="005025DB"/>
    <w:rsid w:val="0050279C"/>
    <w:rsid w:val="00502967"/>
    <w:rsid w:val="00502B44"/>
    <w:rsid w:val="00502E6B"/>
    <w:rsid w:val="00502F2E"/>
    <w:rsid w:val="0050302D"/>
    <w:rsid w:val="005030B0"/>
    <w:rsid w:val="00503214"/>
    <w:rsid w:val="00503656"/>
    <w:rsid w:val="00503770"/>
    <w:rsid w:val="00503940"/>
    <w:rsid w:val="00503E2C"/>
    <w:rsid w:val="005042C5"/>
    <w:rsid w:val="005042F9"/>
    <w:rsid w:val="005046EC"/>
    <w:rsid w:val="00504BC6"/>
    <w:rsid w:val="00504BDE"/>
    <w:rsid w:val="00504C5A"/>
    <w:rsid w:val="00504D72"/>
    <w:rsid w:val="00504E55"/>
    <w:rsid w:val="005052A4"/>
    <w:rsid w:val="00505407"/>
    <w:rsid w:val="0050560B"/>
    <w:rsid w:val="005058DF"/>
    <w:rsid w:val="00505A81"/>
    <w:rsid w:val="00505D2F"/>
    <w:rsid w:val="00505FCC"/>
    <w:rsid w:val="0050614F"/>
    <w:rsid w:val="00506486"/>
    <w:rsid w:val="0050680B"/>
    <w:rsid w:val="00506AAF"/>
    <w:rsid w:val="00506ACE"/>
    <w:rsid w:val="00506B6B"/>
    <w:rsid w:val="00506D55"/>
    <w:rsid w:val="00506E1B"/>
    <w:rsid w:val="00506E1E"/>
    <w:rsid w:val="005072D5"/>
    <w:rsid w:val="00507324"/>
    <w:rsid w:val="005074B8"/>
    <w:rsid w:val="00507648"/>
    <w:rsid w:val="00507857"/>
    <w:rsid w:val="00507908"/>
    <w:rsid w:val="005079E1"/>
    <w:rsid w:val="00507DE7"/>
    <w:rsid w:val="00507F3D"/>
    <w:rsid w:val="005100BE"/>
    <w:rsid w:val="00510286"/>
    <w:rsid w:val="005104B4"/>
    <w:rsid w:val="005104E8"/>
    <w:rsid w:val="00510848"/>
    <w:rsid w:val="00510952"/>
    <w:rsid w:val="00510BE3"/>
    <w:rsid w:val="00510C71"/>
    <w:rsid w:val="00510E26"/>
    <w:rsid w:val="00510E97"/>
    <w:rsid w:val="005110B3"/>
    <w:rsid w:val="00511139"/>
    <w:rsid w:val="0051116D"/>
    <w:rsid w:val="005111F1"/>
    <w:rsid w:val="00511325"/>
    <w:rsid w:val="005113FA"/>
    <w:rsid w:val="0051140B"/>
    <w:rsid w:val="005114D2"/>
    <w:rsid w:val="00511512"/>
    <w:rsid w:val="00511874"/>
    <w:rsid w:val="00511A41"/>
    <w:rsid w:val="00511BA6"/>
    <w:rsid w:val="00511C5D"/>
    <w:rsid w:val="00511F83"/>
    <w:rsid w:val="00512239"/>
    <w:rsid w:val="00512327"/>
    <w:rsid w:val="00512352"/>
    <w:rsid w:val="0051240D"/>
    <w:rsid w:val="00512417"/>
    <w:rsid w:val="005126E1"/>
    <w:rsid w:val="00512701"/>
    <w:rsid w:val="005127E2"/>
    <w:rsid w:val="00512BCB"/>
    <w:rsid w:val="005131B0"/>
    <w:rsid w:val="0051337D"/>
    <w:rsid w:val="0051363D"/>
    <w:rsid w:val="00513A9F"/>
    <w:rsid w:val="00513BBF"/>
    <w:rsid w:val="00513CD0"/>
    <w:rsid w:val="00513CF6"/>
    <w:rsid w:val="00513F80"/>
    <w:rsid w:val="005141F1"/>
    <w:rsid w:val="00514447"/>
    <w:rsid w:val="0051454C"/>
    <w:rsid w:val="005145D5"/>
    <w:rsid w:val="0051498C"/>
    <w:rsid w:val="00514A0D"/>
    <w:rsid w:val="00514B99"/>
    <w:rsid w:val="00514C95"/>
    <w:rsid w:val="00514D49"/>
    <w:rsid w:val="00514D7F"/>
    <w:rsid w:val="005153E9"/>
    <w:rsid w:val="00515702"/>
    <w:rsid w:val="005158FC"/>
    <w:rsid w:val="00515A30"/>
    <w:rsid w:val="00515BC5"/>
    <w:rsid w:val="00515E09"/>
    <w:rsid w:val="00516084"/>
    <w:rsid w:val="00516181"/>
    <w:rsid w:val="005162AA"/>
    <w:rsid w:val="005162C9"/>
    <w:rsid w:val="00516398"/>
    <w:rsid w:val="00516857"/>
    <w:rsid w:val="00516E11"/>
    <w:rsid w:val="00516F42"/>
    <w:rsid w:val="00516FB0"/>
    <w:rsid w:val="00517380"/>
    <w:rsid w:val="00517521"/>
    <w:rsid w:val="00517588"/>
    <w:rsid w:val="0051780B"/>
    <w:rsid w:val="00517F12"/>
    <w:rsid w:val="00517F25"/>
    <w:rsid w:val="0052017C"/>
    <w:rsid w:val="005201C1"/>
    <w:rsid w:val="00520356"/>
    <w:rsid w:val="00520390"/>
    <w:rsid w:val="0052087D"/>
    <w:rsid w:val="0052090B"/>
    <w:rsid w:val="005209B8"/>
    <w:rsid w:val="00520F30"/>
    <w:rsid w:val="0052126A"/>
    <w:rsid w:val="005212FD"/>
    <w:rsid w:val="00521587"/>
    <w:rsid w:val="00521830"/>
    <w:rsid w:val="005218A2"/>
    <w:rsid w:val="00521A61"/>
    <w:rsid w:val="00521DE4"/>
    <w:rsid w:val="00521E91"/>
    <w:rsid w:val="00522072"/>
    <w:rsid w:val="0052215F"/>
    <w:rsid w:val="00522542"/>
    <w:rsid w:val="005228D7"/>
    <w:rsid w:val="00522B2C"/>
    <w:rsid w:val="00522BD4"/>
    <w:rsid w:val="00522EC3"/>
    <w:rsid w:val="0052341C"/>
    <w:rsid w:val="005235E8"/>
    <w:rsid w:val="00523627"/>
    <w:rsid w:val="00523790"/>
    <w:rsid w:val="00523823"/>
    <w:rsid w:val="00523969"/>
    <w:rsid w:val="005239E6"/>
    <w:rsid w:val="00523FA7"/>
    <w:rsid w:val="005240DF"/>
    <w:rsid w:val="005241E5"/>
    <w:rsid w:val="0052423F"/>
    <w:rsid w:val="005243ED"/>
    <w:rsid w:val="00524F85"/>
    <w:rsid w:val="005251C2"/>
    <w:rsid w:val="005252FE"/>
    <w:rsid w:val="00525369"/>
    <w:rsid w:val="00525658"/>
    <w:rsid w:val="00525850"/>
    <w:rsid w:val="00525A46"/>
    <w:rsid w:val="00525AB9"/>
    <w:rsid w:val="00525BCD"/>
    <w:rsid w:val="00525BDD"/>
    <w:rsid w:val="00525C9E"/>
    <w:rsid w:val="00525CBC"/>
    <w:rsid w:val="005260F5"/>
    <w:rsid w:val="00526710"/>
    <w:rsid w:val="005267CB"/>
    <w:rsid w:val="00526ABD"/>
    <w:rsid w:val="00526FD9"/>
    <w:rsid w:val="00527075"/>
    <w:rsid w:val="005271D7"/>
    <w:rsid w:val="00527253"/>
    <w:rsid w:val="00527AB9"/>
    <w:rsid w:val="00527BB3"/>
    <w:rsid w:val="00527D38"/>
    <w:rsid w:val="00527F71"/>
    <w:rsid w:val="005301F2"/>
    <w:rsid w:val="00530294"/>
    <w:rsid w:val="00530587"/>
    <w:rsid w:val="00530CC9"/>
    <w:rsid w:val="00530D1B"/>
    <w:rsid w:val="00530D35"/>
    <w:rsid w:val="00530DDE"/>
    <w:rsid w:val="00531040"/>
    <w:rsid w:val="00531079"/>
    <w:rsid w:val="005311C0"/>
    <w:rsid w:val="00531376"/>
    <w:rsid w:val="005315CB"/>
    <w:rsid w:val="005316FB"/>
    <w:rsid w:val="00531D6A"/>
    <w:rsid w:val="00531EE8"/>
    <w:rsid w:val="00532196"/>
    <w:rsid w:val="005321B0"/>
    <w:rsid w:val="005321B3"/>
    <w:rsid w:val="005323CD"/>
    <w:rsid w:val="005323DA"/>
    <w:rsid w:val="005325DF"/>
    <w:rsid w:val="0053260D"/>
    <w:rsid w:val="0053284A"/>
    <w:rsid w:val="00532A99"/>
    <w:rsid w:val="00532BEB"/>
    <w:rsid w:val="00532E3D"/>
    <w:rsid w:val="00532EF4"/>
    <w:rsid w:val="00532F4C"/>
    <w:rsid w:val="00532FCD"/>
    <w:rsid w:val="005330E8"/>
    <w:rsid w:val="00533113"/>
    <w:rsid w:val="005331BB"/>
    <w:rsid w:val="00533619"/>
    <w:rsid w:val="00533B1C"/>
    <w:rsid w:val="005340F8"/>
    <w:rsid w:val="005344B8"/>
    <w:rsid w:val="00534998"/>
    <w:rsid w:val="00534BA7"/>
    <w:rsid w:val="00534CA6"/>
    <w:rsid w:val="00534CE7"/>
    <w:rsid w:val="00534E75"/>
    <w:rsid w:val="00534EC0"/>
    <w:rsid w:val="005350A5"/>
    <w:rsid w:val="005350B8"/>
    <w:rsid w:val="00535388"/>
    <w:rsid w:val="00535623"/>
    <w:rsid w:val="00535719"/>
    <w:rsid w:val="0053586F"/>
    <w:rsid w:val="005358C6"/>
    <w:rsid w:val="00535AF1"/>
    <w:rsid w:val="00535BE0"/>
    <w:rsid w:val="00535BF8"/>
    <w:rsid w:val="00535D4B"/>
    <w:rsid w:val="00535DE3"/>
    <w:rsid w:val="00535FD3"/>
    <w:rsid w:val="005361CB"/>
    <w:rsid w:val="005364EB"/>
    <w:rsid w:val="00536A53"/>
    <w:rsid w:val="00536B22"/>
    <w:rsid w:val="00536E52"/>
    <w:rsid w:val="00536E53"/>
    <w:rsid w:val="00536E75"/>
    <w:rsid w:val="005371A6"/>
    <w:rsid w:val="005372E0"/>
    <w:rsid w:val="005373DC"/>
    <w:rsid w:val="00537560"/>
    <w:rsid w:val="005377BF"/>
    <w:rsid w:val="0053783F"/>
    <w:rsid w:val="005378E3"/>
    <w:rsid w:val="00537A25"/>
    <w:rsid w:val="00537B48"/>
    <w:rsid w:val="00537E8B"/>
    <w:rsid w:val="00537F41"/>
    <w:rsid w:val="00537F84"/>
    <w:rsid w:val="00540439"/>
    <w:rsid w:val="005405FF"/>
    <w:rsid w:val="00540672"/>
    <w:rsid w:val="005409F6"/>
    <w:rsid w:val="00541057"/>
    <w:rsid w:val="0054126E"/>
    <w:rsid w:val="00541843"/>
    <w:rsid w:val="00541A39"/>
    <w:rsid w:val="00541B2F"/>
    <w:rsid w:val="00541B4E"/>
    <w:rsid w:val="00541B67"/>
    <w:rsid w:val="00541B7B"/>
    <w:rsid w:val="00541EA7"/>
    <w:rsid w:val="00541EF4"/>
    <w:rsid w:val="00541F9A"/>
    <w:rsid w:val="00542096"/>
    <w:rsid w:val="005422C0"/>
    <w:rsid w:val="0054262E"/>
    <w:rsid w:val="005426DD"/>
    <w:rsid w:val="0054281E"/>
    <w:rsid w:val="00542A7B"/>
    <w:rsid w:val="00542A8E"/>
    <w:rsid w:val="00542C0A"/>
    <w:rsid w:val="00543008"/>
    <w:rsid w:val="0054308B"/>
    <w:rsid w:val="0054320B"/>
    <w:rsid w:val="00543401"/>
    <w:rsid w:val="00543997"/>
    <w:rsid w:val="00543FCA"/>
    <w:rsid w:val="00544065"/>
    <w:rsid w:val="005441A9"/>
    <w:rsid w:val="0054421D"/>
    <w:rsid w:val="00544448"/>
    <w:rsid w:val="005445ED"/>
    <w:rsid w:val="00544C29"/>
    <w:rsid w:val="0054534D"/>
    <w:rsid w:val="005455E3"/>
    <w:rsid w:val="00545781"/>
    <w:rsid w:val="005459F5"/>
    <w:rsid w:val="00545A16"/>
    <w:rsid w:val="00545CDC"/>
    <w:rsid w:val="00545D8C"/>
    <w:rsid w:val="00545D9C"/>
    <w:rsid w:val="00546127"/>
    <w:rsid w:val="005461AE"/>
    <w:rsid w:val="00546423"/>
    <w:rsid w:val="0054655E"/>
    <w:rsid w:val="00546A2B"/>
    <w:rsid w:val="00546AF6"/>
    <w:rsid w:val="00546CA9"/>
    <w:rsid w:val="00547400"/>
    <w:rsid w:val="00547696"/>
    <w:rsid w:val="005477DD"/>
    <w:rsid w:val="00547A6A"/>
    <w:rsid w:val="00550086"/>
    <w:rsid w:val="00550315"/>
    <w:rsid w:val="00550496"/>
    <w:rsid w:val="0055053E"/>
    <w:rsid w:val="005507DA"/>
    <w:rsid w:val="00550B2F"/>
    <w:rsid w:val="00550C09"/>
    <w:rsid w:val="00550D07"/>
    <w:rsid w:val="00550EF0"/>
    <w:rsid w:val="005510FD"/>
    <w:rsid w:val="0055185C"/>
    <w:rsid w:val="00551953"/>
    <w:rsid w:val="00551D20"/>
    <w:rsid w:val="00551D2B"/>
    <w:rsid w:val="00551E1F"/>
    <w:rsid w:val="00551F48"/>
    <w:rsid w:val="00551F90"/>
    <w:rsid w:val="00552051"/>
    <w:rsid w:val="005521FF"/>
    <w:rsid w:val="0055220C"/>
    <w:rsid w:val="00552298"/>
    <w:rsid w:val="0055292F"/>
    <w:rsid w:val="0055298F"/>
    <w:rsid w:val="00552AFD"/>
    <w:rsid w:val="00552B27"/>
    <w:rsid w:val="00552CB7"/>
    <w:rsid w:val="00552D47"/>
    <w:rsid w:val="00552D4D"/>
    <w:rsid w:val="00552ED2"/>
    <w:rsid w:val="00553051"/>
    <w:rsid w:val="005530BB"/>
    <w:rsid w:val="005531C2"/>
    <w:rsid w:val="005533B3"/>
    <w:rsid w:val="00553669"/>
    <w:rsid w:val="0055368F"/>
    <w:rsid w:val="005536DB"/>
    <w:rsid w:val="00553798"/>
    <w:rsid w:val="00553BA2"/>
    <w:rsid w:val="00553BD9"/>
    <w:rsid w:val="00553D71"/>
    <w:rsid w:val="00553E62"/>
    <w:rsid w:val="005540AF"/>
    <w:rsid w:val="0055447A"/>
    <w:rsid w:val="005544CA"/>
    <w:rsid w:val="005544D6"/>
    <w:rsid w:val="005545BB"/>
    <w:rsid w:val="00554694"/>
    <w:rsid w:val="005546C4"/>
    <w:rsid w:val="0055473B"/>
    <w:rsid w:val="00554879"/>
    <w:rsid w:val="005548CC"/>
    <w:rsid w:val="00554920"/>
    <w:rsid w:val="00554CEE"/>
    <w:rsid w:val="00554D7C"/>
    <w:rsid w:val="00554D7D"/>
    <w:rsid w:val="00555084"/>
    <w:rsid w:val="0055526A"/>
    <w:rsid w:val="00555322"/>
    <w:rsid w:val="00555627"/>
    <w:rsid w:val="00555732"/>
    <w:rsid w:val="005559CB"/>
    <w:rsid w:val="00555C51"/>
    <w:rsid w:val="005560A7"/>
    <w:rsid w:val="00556488"/>
    <w:rsid w:val="00556573"/>
    <w:rsid w:val="0055678C"/>
    <w:rsid w:val="00556A1C"/>
    <w:rsid w:val="00556B18"/>
    <w:rsid w:val="00556CD5"/>
    <w:rsid w:val="005570A9"/>
    <w:rsid w:val="0055712B"/>
    <w:rsid w:val="00557160"/>
    <w:rsid w:val="005571E5"/>
    <w:rsid w:val="00557233"/>
    <w:rsid w:val="0055723A"/>
    <w:rsid w:val="00557577"/>
    <w:rsid w:val="005579F6"/>
    <w:rsid w:val="00557B39"/>
    <w:rsid w:val="00557CE9"/>
    <w:rsid w:val="00557EB5"/>
    <w:rsid w:val="00560155"/>
    <w:rsid w:val="0056018F"/>
    <w:rsid w:val="005603D4"/>
    <w:rsid w:val="005609C7"/>
    <w:rsid w:val="00560B28"/>
    <w:rsid w:val="00560B55"/>
    <w:rsid w:val="00560BF8"/>
    <w:rsid w:val="00560EF9"/>
    <w:rsid w:val="00560F7E"/>
    <w:rsid w:val="00561060"/>
    <w:rsid w:val="0056150B"/>
    <w:rsid w:val="0056169D"/>
    <w:rsid w:val="00561832"/>
    <w:rsid w:val="00561A9D"/>
    <w:rsid w:val="00561AE3"/>
    <w:rsid w:val="00561FF1"/>
    <w:rsid w:val="00562040"/>
    <w:rsid w:val="00562122"/>
    <w:rsid w:val="00562126"/>
    <w:rsid w:val="005628F9"/>
    <w:rsid w:val="0056290D"/>
    <w:rsid w:val="00562957"/>
    <w:rsid w:val="00562B0E"/>
    <w:rsid w:val="00562DCA"/>
    <w:rsid w:val="00562EAA"/>
    <w:rsid w:val="005630D4"/>
    <w:rsid w:val="0056324C"/>
    <w:rsid w:val="0056325B"/>
    <w:rsid w:val="00563375"/>
    <w:rsid w:val="005635D6"/>
    <w:rsid w:val="00563695"/>
    <w:rsid w:val="0056388D"/>
    <w:rsid w:val="00563977"/>
    <w:rsid w:val="005639FA"/>
    <w:rsid w:val="00563A9C"/>
    <w:rsid w:val="00563ACE"/>
    <w:rsid w:val="00563BCB"/>
    <w:rsid w:val="00563D74"/>
    <w:rsid w:val="00563FDD"/>
    <w:rsid w:val="005640EC"/>
    <w:rsid w:val="00564157"/>
    <w:rsid w:val="00564513"/>
    <w:rsid w:val="0056452E"/>
    <w:rsid w:val="005646A7"/>
    <w:rsid w:val="00564D70"/>
    <w:rsid w:val="00564FE5"/>
    <w:rsid w:val="005650A6"/>
    <w:rsid w:val="00565835"/>
    <w:rsid w:val="005658B9"/>
    <w:rsid w:val="005658CE"/>
    <w:rsid w:val="00565B13"/>
    <w:rsid w:val="00565D78"/>
    <w:rsid w:val="005660C8"/>
    <w:rsid w:val="00566376"/>
    <w:rsid w:val="00566451"/>
    <w:rsid w:val="005666ED"/>
    <w:rsid w:val="00566830"/>
    <w:rsid w:val="00566957"/>
    <w:rsid w:val="00566AED"/>
    <w:rsid w:val="00566F77"/>
    <w:rsid w:val="005670A2"/>
    <w:rsid w:val="00567169"/>
    <w:rsid w:val="00567573"/>
    <w:rsid w:val="00567779"/>
    <w:rsid w:val="00567D5B"/>
    <w:rsid w:val="0057006D"/>
    <w:rsid w:val="0057020F"/>
    <w:rsid w:val="0057041C"/>
    <w:rsid w:val="00570526"/>
    <w:rsid w:val="00570580"/>
    <w:rsid w:val="00570834"/>
    <w:rsid w:val="00570842"/>
    <w:rsid w:val="005708BF"/>
    <w:rsid w:val="00570D02"/>
    <w:rsid w:val="00570ECC"/>
    <w:rsid w:val="005713ED"/>
    <w:rsid w:val="00571404"/>
    <w:rsid w:val="00571503"/>
    <w:rsid w:val="005716AF"/>
    <w:rsid w:val="005719F2"/>
    <w:rsid w:val="00571B02"/>
    <w:rsid w:val="00571CD9"/>
    <w:rsid w:val="00571D1E"/>
    <w:rsid w:val="00571E30"/>
    <w:rsid w:val="00571F26"/>
    <w:rsid w:val="005721A7"/>
    <w:rsid w:val="005727FF"/>
    <w:rsid w:val="00572ACF"/>
    <w:rsid w:val="00572AD6"/>
    <w:rsid w:val="00572ADC"/>
    <w:rsid w:val="00572E16"/>
    <w:rsid w:val="00572F6F"/>
    <w:rsid w:val="00572FE0"/>
    <w:rsid w:val="0057323F"/>
    <w:rsid w:val="005733C0"/>
    <w:rsid w:val="005734B1"/>
    <w:rsid w:val="00573872"/>
    <w:rsid w:val="00573919"/>
    <w:rsid w:val="00573A0B"/>
    <w:rsid w:val="00573A5C"/>
    <w:rsid w:val="00573C2F"/>
    <w:rsid w:val="00573CF5"/>
    <w:rsid w:val="00573E00"/>
    <w:rsid w:val="00574649"/>
    <w:rsid w:val="005749D0"/>
    <w:rsid w:val="005749F4"/>
    <w:rsid w:val="00574E87"/>
    <w:rsid w:val="00575005"/>
    <w:rsid w:val="00575184"/>
    <w:rsid w:val="005753E5"/>
    <w:rsid w:val="0057579B"/>
    <w:rsid w:val="005758CF"/>
    <w:rsid w:val="00575C45"/>
    <w:rsid w:val="00575E0A"/>
    <w:rsid w:val="005762C9"/>
    <w:rsid w:val="00576478"/>
    <w:rsid w:val="005765F4"/>
    <w:rsid w:val="00576822"/>
    <w:rsid w:val="00576935"/>
    <w:rsid w:val="005769C5"/>
    <w:rsid w:val="00576AF4"/>
    <w:rsid w:val="00576BBE"/>
    <w:rsid w:val="00576D4D"/>
    <w:rsid w:val="005772F5"/>
    <w:rsid w:val="005774A1"/>
    <w:rsid w:val="00577820"/>
    <w:rsid w:val="00577B6E"/>
    <w:rsid w:val="00577D87"/>
    <w:rsid w:val="00577ED6"/>
    <w:rsid w:val="00577FEA"/>
    <w:rsid w:val="00580156"/>
    <w:rsid w:val="005806E6"/>
    <w:rsid w:val="005809E2"/>
    <w:rsid w:val="00580A4A"/>
    <w:rsid w:val="00580BE6"/>
    <w:rsid w:val="00580F7A"/>
    <w:rsid w:val="0058104D"/>
    <w:rsid w:val="005813A1"/>
    <w:rsid w:val="0058148E"/>
    <w:rsid w:val="005814EC"/>
    <w:rsid w:val="005815BA"/>
    <w:rsid w:val="00581A7B"/>
    <w:rsid w:val="00581AA9"/>
    <w:rsid w:val="00581D03"/>
    <w:rsid w:val="00581EAB"/>
    <w:rsid w:val="005820EE"/>
    <w:rsid w:val="00582138"/>
    <w:rsid w:val="0058262A"/>
    <w:rsid w:val="0058294B"/>
    <w:rsid w:val="005829A6"/>
    <w:rsid w:val="00582ADB"/>
    <w:rsid w:val="00582B85"/>
    <w:rsid w:val="0058304F"/>
    <w:rsid w:val="005831F8"/>
    <w:rsid w:val="0058328D"/>
    <w:rsid w:val="00583481"/>
    <w:rsid w:val="005835A1"/>
    <w:rsid w:val="005836E2"/>
    <w:rsid w:val="00583707"/>
    <w:rsid w:val="00583802"/>
    <w:rsid w:val="0058381D"/>
    <w:rsid w:val="005843E1"/>
    <w:rsid w:val="00584405"/>
    <w:rsid w:val="005844A2"/>
    <w:rsid w:val="0058480F"/>
    <w:rsid w:val="005848D7"/>
    <w:rsid w:val="00584B19"/>
    <w:rsid w:val="00584B30"/>
    <w:rsid w:val="00584CE7"/>
    <w:rsid w:val="0058504C"/>
    <w:rsid w:val="00585179"/>
    <w:rsid w:val="005852D5"/>
    <w:rsid w:val="00585370"/>
    <w:rsid w:val="00585462"/>
    <w:rsid w:val="005858EE"/>
    <w:rsid w:val="00585A3F"/>
    <w:rsid w:val="00585AC2"/>
    <w:rsid w:val="00585D0B"/>
    <w:rsid w:val="00585E12"/>
    <w:rsid w:val="00585F5D"/>
    <w:rsid w:val="00586126"/>
    <w:rsid w:val="005863B0"/>
    <w:rsid w:val="005863D8"/>
    <w:rsid w:val="00586480"/>
    <w:rsid w:val="00586888"/>
    <w:rsid w:val="00587250"/>
    <w:rsid w:val="00587334"/>
    <w:rsid w:val="005876C4"/>
    <w:rsid w:val="0058774A"/>
    <w:rsid w:val="00587756"/>
    <w:rsid w:val="005878F9"/>
    <w:rsid w:val="00587985"/>
    <w:rsid w:val="00587A92"/>
    <w:rsid w:val="00587B14"/>
    <w:rsid w:val="00587D1B"/>
    <w:rsid w:val="00587DBC"/>
    <w:rsid w:val="00587F12"/>
    <w:rsid w:val="00587F8A"/>
    <w:rsid w:val="00590409"/>
    <w:rsid w:val="0059050A"/>
    <w:rsid w:val="0059088F"/>
    <w:rsid w:val="00590A6C"/>
    <w:rsid w:val="00590EA7"/>
    <w:rsid w:val="00591032"/>
    <w:rsid w:val="005910A3"/>
    <w:rsid w:val="00591183"/>
    <w:rsid w:val="0059162C"/>
    <w:rsid w:val="005919D8"/>
    <w:rsid w:val="00591AAA"/>
    <w:rsid w:val="00591B34"/>
    <w:rsid w:val="00591B98"/>
    <w:rsid w:val="005921FD"/>
    <w:rsid w:val="005922F1"/>
    <w:rsid w:val="0059287F"/>
    <w:rsid w:val="005928D4"/>
    <w:rsid w:val="00592993"/>
    <w:rsid w:val="00592A2B"/>
    <w:rsid w:val="00592C9E"/>
    <w:rsid w:val="00592CE5"/>
    <w:rsid w:val="00592D8F"/>
    <w:rsid w:val="00592E08"/>
    <w:rsid w:val="00592E68"/>
    <w:rsid w:val="00593235"/>
    <w:rsid w:val="005935A9"/>
    <w:rsid w:val="0059366C"/>
    <w:rsid w:val="00593671"/>
    <w:rsid w:val="0059367D"/>
    <w:rsid w:val="005937C6"/>
    <w:rsid w:val="00593872"/>
    <w:rsid w:val="00593B27"/>
    <w:rsid w:val="0059424A"/>
    <w:rsid w:val="0059433D"/>
    <w:rsid w:val="005943A1"/>
    <w:rsid w:val="0059444D"/>
    <w:rsid w:val="005947C7"/>
    <w:rsid w:val="005949AC"/>
    <w:rsid w:val="00594E95"/>
    <w:rsid w:val="00594EA6"/>
    <w:rsid w:val="00594F00"/>
    <w:rsid w:val="0059514D"/>
    <w:rsid w:val="0059546A"/>
    <w:rsid w:val="0059563A"/>
    <w:rsid w:val="0059570F"/>
    <w:rsid w:val="005958CF"/>
    <w:rsid w:val="00595987"/>
    <w:rsid w:val="00595B54"/>
    <w:rsid w:val="005960D5"/>
    <w:rsid w:val="005964A8"/>
    <w:rsid w:val="00596793"/>
    <w:rsid w:val="00596A69"/>
    <w:rsid w:val="00596D08"/>
    <w:rsid w:val="00596D84"/>
    <w:rsid w:val="00596E05"/>
    <w:rsid w:val="0059720E"/>
    <w:rsid w:val="0059739C"/>
    <w:rsid w:val="0059747C"/>
    <w:rsid w:val="00597A16"/>
    <w:rsid w:val="00597CA5"/>
    <w:rsid w:val="00597F00"/>
    <w:rsid w:val="005A0007"/>
    <w:rsid w:val="005A008E"/>
    <w:rsid w:val="005A00D8"/>
    <w:rsid w:val="005A0205"/>
    <w:rsid w:val="005A06DF"/>
    <w:rsid w:val="005A0957"/>
    <w:rsid w:val="005A0A53"/>
    <w:rsid w:val="005A0ADF"/>
    <w:rsid w:val="005A105C"/>
    <w:rsid w:val="005A1112"/>
    <w:rsid w:val="005A1196"/>
    <w:rsid w:val="005A1330"/>
    <w:rsid w:val="005A1531"/>
    <w:rsid w:val="005A1617"/>
    <w:rsid w:val="005A19D6"/>
    <w:rsid w:val="005A1B23"/>
    <w:rsid w:val="005A1BFB"/>
    <w:rsid w:val="005A1C69"/>
    <w:rsid w:val="005A1F37"/>
    <w:rsid w:val="005A213C"/>
    <w:rsid w:val="005A224E"/>
    <w:rsid w:val="005A22CE"/>
    <w:rsid w:val="005A2D47"/>
    <w:rsid w:val="005A2D4E"/>
    <w:rsid w:val="005A2F27"/>
    <w:rsid w:val="005A2FDF"/>
    <w:rsid w:val="005A307C"/>
    <w:rsid w:val="005A3405"/>
    <w:rsid w:val="005A35E3"/>
    <w:rsid w:val="005A36D7"/>
    <w:rsid w:val="005A36F8"/>
    <w:rsid w:val="005A370B"/>
    <w:rsid w:val="005A38B7"/>
    <w:rsid w:val="005A3D05"/>
    <w:rsid w:val="005A3EE2"/>
    <w:rsid w:val="005A3FB3"/>
    <w:rsid w:val="005A4533"/>
    <w:rsid w:val="005A4600"/>
    <w:rsid w:val="005A47BE"/>
    <w:rsid w:val="005A4A5D"/>
    <w:rsid w:val="005A4CAC"/>
    <w:rsid w:val="005A4EC3"/>
    <w:rsid w:val="005A5174"/>
    <w:rsid w:val="005A5175"/>
    <w:rsid w:val="005A54EF"/>
    <w:rsid w:val="005A57B8"/>
    <w:rsid w:val="005A57D9"/>
    <w:rsid w:val="005A5C4E"/>
    <w:rsid w:val="005A5D39"/>
    <w:rsid w:val="005A605D"/>
    <w:rsid w:val="005A6290"/>
    <w:rsid w:val="005A6374"/>
    <w:rsid w:val="005A64C7"/>
    <w:rsid w:val="005A66AC"/>
    <w:rsid w:val="005A6822"/>
    <w:rsid w:val="005A6BD7"/>
    <w:rsid w:val="005A6C5A"/>
    <w:rsid w:val="005A6F6C"/>
    <w:rsid w:val="005A70B5"/>
    <w:rsid w:val="005A7125"/>
    <w:rsid w:val="005A71AD"/>
    <w:rsid w:val="005A75A7"/>
    <w:rsid w:val="005A75D0"/>
    <w:rsid w:val="005A770B"/>
    <w:rsid w:val="005A7811"/>
    <w:rsid w:val="005A7C93"/>
    <w:rsid w:val="005A7CE5"/>
    <w:rsid w:val="005A7DFA"/>
    <w:rsid w:val="005A7E14"/>
    <w:rsid w:val="005A7E21"/>
    <w:rsid w:val="005A7EE4"/>
    <w:rsid w:val="005A7FC7"/>
    <w:rsid w:val="005B024F"/>
    <w:rsid w:val="005B027D"/>
    <w:rsid w:val="005B035F"/>
    <w:rsid w:val="005B0748"/>
    <w:rsid w:val="005B0874"/>
    <w:rsid w:val="005B0894"/>
    <w:rsid w:val="005B0A1F"/>
    <w:rsid w:val="005B0F25"/>
    <w:rsid w:val="005B0F7C"/>
    <w:rsid w:val="005B1461"/>
    <w:rsid w:val="005B1548"/>
    <w:rsid w:val="005B19A0"/>
    <w:rsid w:val="005B19EA"/>
    <w:rsid w:val="005B1A9C"/>
    <w:rsid w:val="005B1AD8"/>
    <w:rsid w:val="005B1B87"/>
    <w:rsid w:val="005B1E1F"/>
    <w:rsid w:val="005B21B5"/>
    <w:rsid w:val="005B22E4"/>
    <w:rsid w:val="005B2AD9"/>
    <w:rsid w:val="005B2BC0"/>
    <w:rsid w:val="005B35D5"/>
    <w:rsid w:val="005B36B1"/>
    <w:rsid w:val="005B3807"/>
    <w:rsid w:val="005B3AA6"/>
    <w:rsid w:val="005B46B4"/>
    <w:rsid w:val="005B47B7"/>
    <w:rsid w:val="005B4DA1"/>
    <w:rsid w:val="005B4F8A"/>
    <w:rsid w:val="005B5065"/>
    <w:rsid w:val="005B5245"/>
    <w:rsid w:val="005B52A9"/>
    <w:rsid w:val="005B5476"/>
    <w:rsid w:val="005B5559"/>
    <w:rsid w:val="005B562B"/>
    <w:rsid w:val="005B56F9"/>
    <w:rsid w:val="005B5C68"/>
    <w:rsid w:val="005B5D12"/>
    <w:rsid w:val="005B5ECE"/>
    <w:rsid w:val="005B5FB3"/>
    <w:rsid w:val="005B61A7"/>
    <w:rsid w:val="005B61F9"/>
    <w:rsid w:val="005B6534"/>
    <w:rsid w:val="005B672D"/>
    <w:rsid w:val="005B6A37"/>
    <w:rsid w:val="005B6FAF"/>
    <w:rsid w:val="005B6FDC"/>
    <w:rsid w:val="005B734A"/>
    <w:rsid w:val="005B7788"/>
    <w:rsid w:val="005B7790"/>
    <w:rsid w:val="005B7845"/>
    <w:rsid w:val="005B79CC"/>
    <w:rsid w:val="005B7E39"/>
    <w:rsid w:val="005B7E51"/>
    <w:rsid w:val="005B7FCA"/>
    <w:rsid w:val="005B7FF1"/>
    <w:rsid w:val="005C0138"/>
    <w:rsid w:val="005C1384"/>
    <w:rsid w:val="005C1403"/>
    <w:rsid w:val="005C1678"/>
    <w:rsid w:val="005C1760"/>
    <w:rsid w:val="005C17A4"/>
    <w:rsid w:val="005C182A"/>
    <w:rsid w:val="005C19DF"/>
    <w:rsid w:val="005C1CBF"/>
    <w:rsid w:val="005C1F3C"/>
    <w:rsid w:val="005C25ED"/>
    <w:rsid w:val="005C2687"/>
    <w:rsid w:val="005C26D0"/>
    <w:rsid w:val="005C275E"/>
    <w:rsid w:val="005C29EA"/>
    <w:rsid w:val="005C2ACE"/>
    <w:rsid w:val="005C30C0"/>
    <w:rsid w:val="005C31A1"/>
    <w:rsid w:val="005C31DF"/>
    <w:rsid w:val="005C34A7"/>
    <w:rsid w:val="005C3618"/>
    <w:rsid w:val="005C3863"/>
    <w:rsid w:val="005C3961"/>
    <w:rsid w:val="005C39EA"/>
    <w:rsid w:val="005C3AF9"/>
    <w:rsid w:val="005C3B07"/>
    <w:rsid w:val="005C3BA1"/>
    <w:rsid w:val="005C3BE2"/>
    <w:rsid w:val="005C3D5C"/>
    <w:rsid w:val="005C3D91"/>
    <w:rsid w:val="005C4251"/>
    <w:rsid w:val="005C4269"/>
    <w:rsid w:val="005C42C2"/>
    <w:rsid w:val="005C43CA"/>
    <w:rsid w:val="005C4592"/>
    <w:rsid w:val="005C46F1"/>
    <w:rsid w:val="005C47B8"/>
    <w:rsid w:val="005C488D"/>
    <w:rsid w:val="005C4E3B"/>
    <w:rsid w:val="005C4E93"/>
    <w:rsid w:val="005C4EFF"/>
    <w:rsid w:val="005C5858"/>
    <w:rsid w:val="005C5CB2"/>
    <w:rsid w:val="005C5CF6"/>
    <w:rsid w:val="005C5FD7"/>
    <w:rsid w:val="005C62A5"/>
    <w:rsid w:val="005C636D"/>
    <w:rsid w:val="005C677D"/>
    <w:rsid w:val="005C67B0"/>
    <w:rsid w:val="005C6953"/>
    <w:rsid w:val="005C6A5E"/>
    <w:rsid w:val="005C6C71"/>
    <w:rsid w:val="005C6D8E"/>
    <w:rsid w:val="005C6DF4"/>
    <w:rsid w:val="005C6EC7"/>
    <w:rsid w:val="005C7001"/>
    <w:rsid w:val="005C7372"/>
    <w:rsid w:val="005C73AB"/>
    <w:rsid w:val="005C749B"/>
    <w:rsid w:val="005C75D5"/>
    <w:rsid w:val="005C79BC"/>
    <w:rsid w:val="005C7C0C"/>
    <w:rsid w:val="005D052F"/>
    <w:rsid w:val="005D06C0"/>
    <w:rsid w:val="005D0A79"/>
    <w:rsid w:val="005D0CCB"/>
    <w:rsid w:val="005D1081"/>
    <w:rsid w:val="005D10A0"/>
    <w:rsid w:val="005D1401"/>
    <w:rsid w:val="005D1573"/>
    <w:rsid w:val="005D168E"/>
    <w:rsid w:val="005D1A13"/>
    <w:rsid w:val="005D1A22"/>
    <w:rsid w:val="005D1AD0"/>
    <w:rsid w:val="005D1EE9"/>
    <w:rsid w:val="005D1F46"/>
    <w:rsid w:val="005D2002"/>
    <w:rsid w:val="005D200F"/>
    <w:rsid w:val="005D212F"/>
    <w:rsid w:val="005D2315"/>
    <w:rsid w:val="005D2507"/>
    <w:rsid w:val="005D2547"/>
    <w:rsid w:val="005D29B3"/>
    <w:rsid w:val="005D2A62"/>
    <w:rsid w:val="005D2B6C"/>
    <w:rsid w:val="005D2D20"/>
    <w:rsid w:val="005D2EB7"/>
    <w:rsid w:val="005D3091"/>
    <w:rsid w:val="005D325B"/>
    <w:rsid w:val="005D33D7"/>
    <w:rsid w:val="005D3653"/>
    <w:rsid w:val="005D37C7"/>
    <w:rsid w:val="005D3800"/>
    <w:rsid w:val="005D3D7A"/>
    <w:rsid w:val="005D3E31"/>
    <w:rsid w:val="005D4007"/>
    <w:rsid w:val="005D41AF"/>
    <w:rsid w:val="005D4467"/>
    <w:rsid w:val="005D45CD"/>
    <w:rsid w:val="005D4AA2"/>
    <w:rsid w:val="005D4C1F"/>
    <w:rsid w:val="005D4DAE"/>
    <w:rsid w:val="005D5449"/>
    <w:rsid w:val="005D5450"/>
    <w:rsid w:val="005D55A0"/>
    <w:rsid w:val="005D55CF"/>
    <w:rsid w:val="005D572B"/>
    <w:rsid w:val="005D5862"/>
    <w:rsid w:val="005D58B4"/>
    <w:rsid w:val="005D5B63"/>
    <w:rsid w:val="005D5B7A"/>
    <w:rsid w:val="005D5E01"/>
    <w:rsid w:val="005D5E97"/>
    <w:rsid w:val="005D6213"/>
    <w:rsid w:val="005D648F"/>
    <w:rsid w:val="005D686D"/>
    <w:rsid w:val="005D6913"/>
    <w:rsid w:val="005D6AC8"/>
    <w:rsid w:val="005D6B83"/>
    <w:rsid w:val="005D6CE2"/>
    <w:rsid w:val="005D6D76"/>
    <w:rsid w:val="005D6F58"/>
    <w:rsid w:val="005D6F69"/>
    <w:rsid w:val="005D7022"/>
    <w:rsid w:val="005D792F"/>
    <w:rsid w:val="005D79BA"/>
    <w:rsid w:val="005D7B9A"/>
    <w:rsid w:val="005D7D1A"/>
    <w:rsid w:val="005E0072"/>
    <w:rsid w:val="005E0492"/>
    <w:rsid w:val="005E05DA"/>
    <w:rsid w:val="005E072D"/>
    <w:rsid w:val="005E07E5"/>
    <w:rsid w:val="005E0807"/>
    <w:rsid w:val="005E0832"/>
    <w:rsid w:val="005E0B5D"/>
    <w:rsid w:val="005E10E7"/>
    <w:rsid w:val="005E1221"/>
    <w:rsid w:val="005E1607"/>
    <w:rsid w:val="005E1669"/>
    <w:rsid w:val="005E1BDE"/>
    <w:rsid w:val="005E1E94"/>
    <w:rsid w:val="005E1FB1"/>
    <w:rsid w:val="005E2127"/>
    <w:rsid w:val="005E27E9"/>
    <w:rsid w:val="005E2949"/>
    <w:rsid w:val="005E2B85"/>
    <w:rsid w:val="005E2BE4"/>
    <w:rsid w:val="005E2F74"/>
    <w:rsid w:val="005E303F"/>
    <w:rsid w:val="005E304F"/>
    <w:rsid w:val="005E3265"/>
    <w:rsid w:val="005E3540"/>
    <w:rsid w:val="005E36B8"/>
    <w:rsid w:val="005E37BB"/>
    <w:rsid w:val="005E3A0A"/>
    <w:rsid w:val="005E3B29"/>
    <w:rsid w:val="005E3C08"/>
    <w:rsid w:val="005E41A6"/>
    <w:rsid w:val="005E44F3"/>
    <w:rsid w:val="005E4697"/>
    <w:rsid w:val="005E4731"/>
    <w:rsid w:val="005E4809"/>
    <w:rsid w:val="005E487D"/>
    <w:rsid w:val="005E4E51"/>
    <w:rsid w:val="005E4E9D"/>
    <w:rsid w:val="005E504A"/>
    <w:rsid w:val="005E578C"/>
    <w:rsid w:val="005E5D07"/>
    <w:rsid w:val="005E5E2E"/>
    <w:rsid w:val="005E5F45"/>
    <w:rsid w:val="005E6276"/>
    <w:rsid w:val="005E62D1"/>
    <w:rsid w:val="005E667D"/>
    <w:rsid w:val="005E66FE"/>
    <w:rsid w:val="005E673F"/>
    <w:rsid w:val="005E68D8"/>
    <w:rsid w:val="005E6AC1"/>
    <w:rsid w:val="005E7074"/>
    <w:rsid w:val="005E713E"/>
    <w:rsid w:val="005E7165"/>
    <w:rsid w:val="005E718C"/>
    <w:rsid w:val="005E7243"/>
    <w:rsid w:val="005E75BA"/>
    <w:rsid w:val="005E76FD"/>
    <w:rsid w:val="005E784A"/>
    <w:rsid w:val="005E7A34"/>
    <w:rsid w:val="005F037C"/>
    <w:rsid w:val="005F03B0"/>
    <w:rsid w:val="005F05F6"/>
    <w:rsid w:val="005F0B2D"/>
    <w:rsid w:val="005F0C0E"/>
    <w:rsid w:val="005F0C44"/>
    <w:rsid w:val="005F170D"/>
    <w:rsid w:val="005F171F"/>
    <w:rsid w:val="005F1766"/>
    <w:rsid w:val="005F18EB"/>
    <w:rsid w:val="005F1A7B"/>
    <w:rsid w:val="005F1D7D"/>
    <w:rsid w:val="005F1DFD"/>
    <w:rsid w:val="005F2194"/>
    <w:rsid w:val="005F2261"/>
    <w:rsid w:val="005F2760"/>
    <w:rsid w:val="005F27B0"/>
    <w:rsid w:val="005F2B2A"/>
    <w:rsid w:val="005F2BC9"/>
    <w:rsid w:val="005F2D6C"/>
    <w:rsid w:val="005F2E0B"/>
    <w:rsid w:val="005F3077"/>
    <w:rsid w:val="005F3345"/>
    <w:rsid w:val="005F35ED"/>
    <w:rsid w:val="005F38D2"/>
    <w:rsid w:val="005F38E2"/>
    <w:rsid w:val="005F3937"/>
    <w:rsid w:val="005F3CA6"/>
    <w:rsid w:val="005F3F6B"/>
    <w:rsid w:val="005F42B3"/>
    <w:rsid w:val="005F4427"/>
    <w:rsid w:val="005F4434"/>
    <w:rsid w:val="005F444F"/>
    <w:rsid w:val="005F45FF"/>
    <w:rsid w:val="005F4846"/>
    <w:rsid w:val="005F4C85"/>
    <w:rsid w:val="005F4C89"/>
    <w:rsid w:val="005F4CD3"/>
    <w:rsid w:val="005F4E67"/>
    <w:rsid w:val="005F514B"/>
    <w:rsid w:val="005F51F0"/>
    <w:rsid w:val="005F5818"/>
    <w:rsid w:val="005F587D"/>
    <w:rsid w:val="005F5948"/>
    <w:rsid w:val="005F5CB1"/>
    <w:rsid w:val="005F5D31"/>
    <w:rsid w:val="005F6198"/>
    <w:rsid w:val="005F6602"/>
    <w:rsid w:val="005F67FB"/>
    <w:rsid w:val="005F6AF6"/>
    <w:rsid w:val="005F6D67"/>
    <w:rsid w:val="005F73F5"/>
    <w:rsid w:val="005F74CE"/>
    <w:rsid w:val="005F74F4"/>
    <w:rsid w:val="005F7572"/>
    <w:rsid w:val="005F7AF1"/>
    <w:rsid w:val="005F7AF6"/>
    <w:rsid w:val="005F7D23"/>
    <w:rsid w:val="005F7E58"/>
    <w:rsid w:val="005F7FA0"/>
    <w:rsid w:val="006003FB"/>
    <w:rsid w:val="006005BB"/>
    <w:rsid w:val="006005CD"/>
    <w:rsid w:val="00600643"/>
    <w:rsid w:val="00600AE6"/>
    <w:rsid w:val="00600B31"/>
    <w:rsid w:val="00600D1E"/>
    <w:rsid w:val="00600D33"/>
    <w:rsid w:val="00600D60"/>
    <w:rsid w:val="00601188"/>
    <w:rsid w:val="00601562"/>
    <w:rsid w:val="00601B47"/>
    <w:rsid w:val="00601D61"/>
    <w:rsid w:val="006020CF"/>
    <w:rsid w:val="00602506"/>
    <w:rsid w:val="00602F07"/>
    <w:rsid w:val="00603275"/>
    <w:rsid w:val="0060342B"/>
    <w:rsid w:val="00603A0B"/>
    <w:rsid w:val="00603A23"/>
    <w:rsid w:val="00603A2F"/>
    <w:rsid w:val="00603ACF"/>
    <w:rsid w:val="00603B36"/>
    <w:rsid w:val="00603FB4"/>
    <w:rsid w:val="0060438A"/>
    <w:rsid w:val="0060441C"/>
    <w:rsid w:val="00604501"/>
    <w:rsid w:val="0060459B"/>
    <w:rsid w:val="006045D5"/>
    <w:rsid w:val="0060470C"/>
    <w:rsid w:val="00604713"/>
    <w:rsid w:val="00604A59"/>
    <w:rsid w:val="00604CD8"/>
    <w:rsid w:val="00604E7B"/>
    <w:rsid w:val="00604F4D"/>
    <w:rsid w:val="00604F99"/>
    <w:rsid w:val="006052DB"/>
    <w:rsid w:val="0060545E"/>
    <w:rsid w:val="00605B97"/>
    <w:rsid w:val="00605C53"/>
    <w:rsid w:val="00605E3F"/>
    <w:rsid w:val="0060608E"/>
    <w:rsid w:val="00606488"/>
    <w:rsid w:val="0060654D"/>
    <w:rsid w:val="0060662A"/>
    <w:rsid w:val="00606696"/>
    <w:rsid w:val="0060669C"/>
    <w:rsid w:val="00606AFB"/>
    <w:rsid w:val="00606B16"/>
    <w:rsid w:val="00606BEB"/>
    <w:rsid w:val="00606F71"/>
    <w:rsid w:val="0060728F"/>
    <w:rsid w:val="006072AC"/>
    <w:rsid w:val="006073CE"/>
    <w:rsid w:val="00607645"/>
    <w:rsid w:val="006077F1"/>
    <w:rsid w:val="00607BAD"/>
    <w:rsid w:val="00607C1B"/>
    <w:rsid w:val="00610044"/>
    <w:rsid w:val="00610582"/>
    <w:rsid w:val="00610869"/>
    <w:rsid w:val="006108BE"/>
    <w:rsid w:val="00610937"/>
    <w:rsid w:val="00610E0E"/>
    <w:rsid w:val="00610F0B"/>
    <w:rsid w:val="006110A6"/>
    <w:rsid w:val="00611368"/>
    <w:rsid w:val="00611389"/>
    <w:rsid w:val="006115F5"/>
    <w:rsid w:val="00611DC2"/>
    <w:rsid w:val="00611ECE"/>
    <w:rsid w:val="00612279"/>
    <w:rsid w:val="0061230A"/>
    <w:rsid w:val="00612481"/>
    <w:rsid w:val="0061261F"/>
    <w:rsid w:val="00612712"/>
    <w:rsid w:val="00612797"/>
    <w:rsid w:val="00612971"/>
    <w:rsid w:val="00612A40"/>
    <w:rsid w:val="00612DC2"/>
    <w:rsid w:val="00613040"/>
    <w:rsid w:val="006130D8"/>
    <w:rsid w:val="0061312C"/>
    <w:rsid w:val="00613158"/>
    <w:rsid w:val="00613927"/>
    <w:rsid w:val="00613985"/>
    <w:rsid w:val="00613B78"/>
    <w:rsid w:val="00613CD2"/>
    <w:rsid w:val="00613E15"/>
    <w:rsid w:val="00613E3B"/>
    <w:rsid w:val="0061404B"/>
    <w:rsid w:val="0061405F"/>
    <w:rsid w:val="00614162"/>
    <w:rsid w:val="006141CC"/>
    <w:rsid w:val="00614415"/>
    <w:rsid w:val="006146F1"/>
    <w:rsid w:val="006149B0"/>
    <w:rsid w:val="00614AAE"/>
    <w:rsid w:val="00614D28"/>
    <w:rsid w:val="00614F93"/>
    <w:rsid w:val="00615000"/>
    <w:rsid w:val="00615147"/>
    <w:rsid w:val="006151A4"/>
    <w:rsid w:val="0061528D"/>
    <w:rsid w:val="0061558B"/>
    <w:rsid w:val="006156C3"/>
    <w:rsid w:val="006157EC"/>
    <w:rsid w:val="006158AD"/>
    <w:rsid w:val="00615D4C"/>
    <w:rsid w:val="00615DC2"/>
    <w:rsid w:val="00615F69"/>
    <w:rsid w:val="006160EC"/>
    <w:rsid w:val="00616304"/>
    <w:rsid w:val="0061632C"/>
    <w:rsid w:val="006164EB"/>
    <w:rsid w:val="006168E2"/>
    <w:rsid w:val="00616942"/>
    <w:rsid w:val="006169E4"/>
    <w:rsid w:val="00616B28"/>
    <w:rsid w:val="006171F8"/>
    <w:rsid w:val="0061747F"/>
    <w:rsid w:val="00617546"/>
    <w:rsid w:val="00617C1B"/>
    <w:rsid w:val="00617C81"/>
    <w:rsid w:val="00617E96"/>
    <w:rsid w:val="00620222"/>
    <w:rsid w:val="00620498"/>
    <w:rsid w:val="006204D6"/>
    <w:rsid w:val="006207E8"/>
    <w:rsid w:val="0062093E"/>
    <w:rsid w:val="00620D36"/>
    <w:rsid w:val="00620F3A"/>
    <w:rsid w:val="006210FC"/>
    <w:rsid w:val="006211A1"/>
    <w:rsid w:val="00621354"/>
    <w:rsid w:val="006213A6"/>
    <w:rsid w:val="00621803"/>
    <w:rsid w:val="00621FAC"/>
    <w:rsid w:val="0062209E"/>
    <w:rsid w:val="00622105"/>
    <w:rsid w:val="006221D8"/>
    <w:rsid w:val="006222C5"/>
    <w:rsid w:val="006226B8"/>
    <w:rsid w:val="006227C0"/>
    <w:rsid w:val="0062412E"/>
    <w:rsid w:val="00624206"/>
    <w:rsid w:val="0062437A"/>
    <w:rsid w:val="00624587"/>
    <w:rsid w:val="006245C5"/>
    <w:rsid w:val="006247EC"/>
    <w:rsid w:val="00624847"/>
    <w:rsid w:val="00624BF3"/>
    <w:rsid w:val="00624C26"/>
    <w:rsid w:val="00625249"/>
    <w:rsid w:val="00625396"/>
    <w:rsid w:val="0062548E"/>
    <w:rsid w:val="0062550A"/>
    <w:rsid w:val="006255C0"/>
    <w:rsid w:val="00625675"/>
    <w:rsid w:val="00625709"/>
    <w:rsid w:val="0062594D"/>
    <w:rsid w:val="00625CBD"/>
    <w:rsid w:val="00625D63"/>
    <w:rsid w:val="00626079"/>
    <w:rsid w:val="006263A9"/>
    <w:rsid w:val="00626A5F"/>
    <w:rsid w:val="00626D07"/>
    <w:rsid w:val="00626E77"/>
    <w:rsid w:val="00626FC6"/>
    <w:rsid w:val="006270E8"/>
    <w:rsid w:val="006272B8"/>
    <w:rsid w:val="00627493"/>
    <w:rsid w:val="00627A8F"/>
    <w:rsid w:val="00627C6E"/>
    <w:rsid w:val="00627C7E"/>
    <w:rsid w:val="00627D98"/>
    <w:rsid w:val="00627EAC"/>
    <w:rsid w:val="00627EBA"/>
    <w:rsid w:val="006300D2"/>
    <w:rsid w:val="006301D9"/>
    <w:rsid w:val="006303FF"/>
    <w:rsid w:val="00630467"/>
    <w:rsid w:val="00630692"/>
    <w:rsid w:val="00630697"/>
    <w:rsid w:val="00630895"/>
    <w:rsid w:val="006309AA"/>
    <w:rsid w:val="00630D11"/>
    <w:rsid w:val="00630E43"/>
    <w:rsid w:val="0063109A"/>
    <w:rsid w:val="006311B2"/>
    <w:rsid w:val="00631333"/>
    <w:rsid w:val="006313EB"/>
    <w:rsid w:val="00631595"/>
    <w:rsid w:val="006315F2"/>
    <w:rsid w:val="00631885"/>
    <w:rsid w:val="006319BF"/>
    <w:rsid w:val="00631AC0"/>
    <w:rsid w:val="00631B10"/>
    <w:rsid w:val="00631E06"/>
    <w:rsid w:val="00631F45"/>
    <w:rsid w:val="00631F5D"/>
    <w:rsid w:val="00632024"/>
    <w:rsid w:val="0063203D"/>
    <w:rsid w:val="006328AC"/>
    <w:rsid w:val="0063295C"/>
    <w:rsid w:val="00632988"/>
    <w:rsid w:val="00632A20"/>
    <w:rsid w:val="00632A27"/>
    <w:rsid w:val="00633003"/>
    <w:rsid w:val="00633028"/>
    <w:rsid w:val="00633063"/>
    <w:rsid w:val="00633168"/>
    <w:rsid w:val="00633538"/>
    <w:rsid w:val="00633759"/>
    <w:rsid w:val="00633954"/>
    <w:rsid w:val="00633AAC"/>
    <w:rsid w:val="00633ADA"/>
    <w:rsid w:val="00633CC5"/>
    <w:rsid w:val="00633CD9"/>
    <w:rsid w:val="00633D92"/>
    <w:rsid w:val="00634504"/>
    <w:rsid w:val="006345D9"/>
    <w:rsid w:val="0063468C"/>
    <w:rsid w:val="00634717"/>
    <w:rsid w:val="00634745"/>
    <w:rsid w:val="006347B4"/>
    <w:rsid w:val="0063495B"/>
    <w:rsid w:val="00634AEC"/>
    <w:rsid w:val="00634DD1"/>
    <w:rsid w:val="00634DE6"/>
    <w:rsid w:val="00634E5C"/>
    <w:rsid w:val="006350DC"/>
    <w:rsid w:val="006355F6"/>
    <w:rsid w:val="00635A13"/>
    <w:rsid w:val="00635A85"/>
    <w:rsid w:val="00635A8E"/>
    <w:rsid w:val="00635B47"/>
    <w:rsid w:val="00635B83"/>
    <w:rsid w:val="00635D38"/>
    <w:rsid w:val="00636365"/>
    <w:rsid w:val="006364B6"/>
    <w:rsid w:val="006364E5"/>
    <w:rsid w:val="006365F4"/>
    <w:rsid w:val="00636619"/>
    <w:rsid w:val="006366BF"/>
    <w:rsid w:val="00636759"/>
    <w:rsid w:val="00636AA0"/>
    <w:rsid w:val="0063705A"/>
    <w:rsid w:val="006372E5"/>
    <w:rsid w:val="00637654"/>
    <w:rsid w:val="00637668"/>
    <w:rsid w:val="00637B3A"/>
    <w:rsid w:val="00637B82"/>
    <w:rsid w:val="00637D97"/>
    <w:rsid w:val="00637F6D"/>
    <w:rsid w:val="00640148"/>
    <w:rsid w:val="006401E3"/>
    <w:rsid w:val="00640515"/>
    <w:rsid w:val="006406C3"/>
    <w:rsid w:val="006408E5"/>
    <w:rsid w:val="00640A06"/>
    <w:rsid w:val="00640A80"/>
    <w:rsid w:val="00640C92"/>
    <w:rsid w:val="00640E07"/>
    <w:rsid w:val="0064123A"/>
    <w:rsid w:val="006412C2"/>
    <w:rsid w:val="00641344"/>
    <w:rsid w:val="00641617"/>
    <w:rsid w:val="0064164F"/>
    <w:rsid w:val="00641706"/>
    <w:rsid w:val="00641995"/>
    <w:rsid w:val="00641B0E"/>
    <w:rsid w:val="00641BE8"/>
    <w:rsid w:val="00641CBD"/>
    <w:rsid w:val="00641E24"/>
    <w:rsid w:val="006420C0"/>
    <w:rsid w:val="00642134"/>
    <w:rsid w:val="00642255"/>
    <w:rsid w:val="00642368"/>
    <w:rsid w:val="00642902"/>
    <w:rsid w:val="00642B8A"/>
    <w:rsid w:val="00643428"/>
    <w:rsid w:val="00643506"/>
    <w:rsid w:val="006436C6"/>
    <w:rsid w:val="006437B2"/>
    <w:rsid w:val="006437C6"/>
    <w:rsid w:val="00643826"/>
    <w:rsid w:val="006438FF"/>
    <w:rsid w:val="00643903"/>
    <w:rsid w:val="00643B56"/>
    <w:rsid w:val="00643E69"/>
    <w:rsid w:val="00643E9A"/>
    <w:rsid w:val="0064406F"/>
    <w:rsid w:val="0064407D"/>
    <w:rsid w:val="00644120"/>
    <w:rsid w:val="0064415B"/>
    <w:rsid w:val="006441C3"/>
    <w:rsid w:val="00644253"/>
    <w:rsid w:val="00644413"/>
    <w:rsid w:val="00644448"/>
    <w:rsid w:val="0064457F"/>
    <w:rsid w:val="0064470D"/>
    <w:rsid w:val="006447FE"/>
    <w:rsid w:val="00644938"/>
    <w:rsid w:val="00644A4B"/>
    <w:rsid w:val="00644CDB"/>
    <w:rsid w:val="00644D94"/>
    <w:rsid w:val="00644EF0"/>
    <w:rsid w:val="00645349"/>
    <w:rsid w:val="0064539B"/>
    <w:rsid w:val="00645526"/>
    <w:rsid w:val="006455DA"/>
    <w:rsid w:val="006457AC"/>
    <w:rsid w:val="0064582C"/>
    <w:rsid w:val="00645AAD"/>
    <w:rsid w:val="00645B4F"/>
    <w:rsid w:val="00645E9A"/>
    <w:rsid w:val="00645F5E"/>
    <w:rsid w:val="006462D8"/>
    <w:rsid w:val="0064631B"/>
    <w:rsid w:val="00646656"/>
    <w:rsid w:val="006466D2"/>
    <w:rsid w:val="006468DE"/>
    <w:rsid w:val="00646A9E"/>
    <w:rsid w:val="00646C85"/>
    <w:rsid w:val="00646EDB"/>
    <w:rsid w:val="00647210"/>
    <w:rsid w:val="0064724D"/>
    <w:rsid w:val="00647320"/>
    <w:rsid w:val="00647424"/>
    <w:rsid w:val="0064765E"/>
    <w:rsid w:val="0064777E"/>
    <w:rsid w:val="00647BC8"/>
    <w:rsid w:val="00647C25"/>
    <w:rsid w:val="00647CCF"/>
    <w:rsid w:val="00647E11"/>
    <w:rsid w:val="00647E47"/>
    <w:rsid w:val="0065025A"/>
    <w:rsid w:val="006503A1"/>
    <w:rsid w:val="0065055A"/>
    <w:rsid w:val="006505A4"/>
    <w:rsid w:val="0065067B"/>
    <w:rsid w:val="006506AF"/>
    <w:rsid w:val="006508B5"/>
    <w:rsid w:val="00650A2C"/>
    <w:rsid w:val="00650C4F"/>
    <w:rsid w:val="00650DD7"/>
    <w:rsid w:val="006510FB"/>
    <w:rsid w:val="0065119F"/>
    <w:rsid w:val="0065199F"/>
    <w:rsid w:val="006519B6"/>
    <w:rsid w:val="00651C9E"/>
    <w:rsid w:val="00651FAB"/>
    <w:rsid w:val="0065206C"/>
    <w:rsid w:val="006523AA"/>
    <w:rsid w:val="00652420"/>
    <w:rsid w:val="00652524"/>
    <w:rsid w:val="00652683"/>
    <w:rsid w:val="00652950"/>
    <w:rsid w:val="00652AA8"/>
    <w:rsid w:val="00652ADA"/>
    <w:rsid w:val="00652F4C"/>
    <w:rsid w:val="00653179"/>
    <w:rsid w:val="00653634"/>
    <w:rsid w:val="0065367A"/>
    <w:rsid w:val="006536A0"/>
    <w:rsid w:val="00653C64"/>
    <w:rsid w:val="00653C6A"/>
    <w:rsid w:val="00653F59"/>
    <w:rsid w:val="00654594"/>
    <w:rsid w:val="0065483B"/>
    <w:rsid w:val="006548C1"/>
    <w:rsid w:val="00654ADE"/>
    <w:rsid w:val="00654C0A"/>
    <w:rsid w:val="00654C39"/>
    <w:rsid w:val="00654CE7"/>
    <w:rsid w:val="00654CF2"/>
    <w:rsid w:val="00654D43"/>
    <w:rsid w:val="00655072"/>
    <w:rsid w:val="0065519C"/>
    <w:rsid w:val="00655459"/>
    <w:rsid w:val="00655B2D"/>
    <w:rsid w:val="00655D80"/>
    <w:rsid w:val="00655DCA"/>
    <w:rsid w:val="0065601C"/>
    <w:rsid w:val="0065608B"/>
    <w:rsid w:val="00656233"/>
    <w:rsid w:val="0065627E"/>
    <w:rsid w:val="00656379"/>
    <w:rsid w:val="0065669E"/>
    <w:rsid w:val="006566C2"/>
    <w:rsid w:val="006567E7"/>
    <w:rsid w:val="00656BFC"/>
    <w:rsid w:val="00656DA9"/>
    <w:rsid w:val="00656E00"/>
    <w:rsid w:val="00657078"/>
    <w:rsid w:val="006574CB"/>
    <w:rsid w:val="006575D4"/>
    <w:rsid w:val="0065782E"/>
    <w:rsid w:val="006578DE"/>
    <w:rsid w:val="00657A19"/>
    <w:rsid w:val="00657B44"/>
    <w:rsid w:val="00657B4A"/>
    <w:rsid w:val="00657D97"/>
    <w:rsid w:val="00657E6C"/>
    <w:rsid w:val="00660182"/>
    <w:rsid w:val="006602ED"/>
    <w:rsid w:val="006604A0"/>
    <w:rsid w:val="00660626"/>
    <w:rsid w:val="00660890"/>
    <w:rsid w:val="0066095C"/>
    <w:rsid w:val="00660ABD"/>
    <w:rsid w:val="00660D96"/>
    <w:rsid w:val="00660DF2"/>
    <w:rsid w:val="00661221"/>
    <w:rsid w:val="006612E3"/>
    <w:rsid w:val="0066140B"/>
    <w:rsid w:val="006618E6"/>
    <w:rsid w:val="0066195D"/>
    <w:rsid w:val="00661A91"/>
    <w:rsid w:val="00661B85"/>
    <w:rsid w:val="00661BFD"/>
    <w:rsid w:val="00661D13"/>
    <w:rsid w:val="006620DF"/>
    <w:rsid w:val="00662155"/>
    <w:rsid w:val="00662279"/>
    <w:rsid w:val="00662778"/>
    <w:rsid w:val="00662888"/>
    <w:rsid w:val="006629B3"/>
    <w:rsid w:val="006629DB"/>
    <w:rsid w:val="00662A63"/>
    <w:rsid w:val="00662D9E"/>
    <w:rsid w:val="00662EC9"/>
    <w:rsid w:val="00662F58"/>
    <w:rsid w:val="00663802"/>
    <w:rsid w:val="00663AB0"/>
    <w:rsid w:val="006640C9"/>
    <w:rsid w:val="00664243"/>
    <w:rsid w:val="006645C0"/>
    <w:rsid w:val="006648B5"/>
    <w:rsid w:val="006648D4"/>
    <w:rsid w:val="006648F3"/>
    <w:rsid w:val="0066492E"/>
    <w:rsid w:val="00664B7D"/>
    <w:rsid w:val="00664C37"/>
    <w:rsid w:val="00664D56"/>
    <w:rsid w:val="00664E22"/>
    <w:rsid w:val="00665107"/>
    <w:rsid w:val="00665185"/>
    <w:rsid w:val="00665251"/>
    <w:rsid w:val="00665323"/>
    <w:rsid w:val="0066581A"/>
    <w:rsid w:val="0066599B"/>
    <w:rsid w:val="00665B3E"/>
    <w:rsid w:val="00665C47"/>
    <w:rsid w:val="00666033"/>
    <w:rsid w:val="0066609D"/>
    <w:rsid w:val="00666421"/>
    <w:rsid w:val="006665D6"/>
    <w:rsid w:val="00666793"/>
    <w:rsid w:val="00666C0C"/>
    <w:rsid w:val="00666D88"/>
    <w:rsid w:val="00666EDB"/>
    <w:rsid w:val="00666FF6"/>
    <w:rsid w:val="0066733E"/>
    <w:rsid w:val="00667362"/>
    <w:rsid w:val="00667554"/>
    <w:rsid w:val="00667A55"/>
    <w:rsid w:val="00667A85"/>
    <w:rsid w:val="00667AF6"/>
    <w:rsid w:val="00667D9C"/>
    <w:rsid w:val="00667DEF"/>
    <w:rsid w:val="00667F04"/>
    <w:rsid w:val="00670087"/>
    <w:rsid w:val="006700DB"/>
    <w:rsid w:val="0067031D"/>
    <w:rsid w:val="0067041C"/>
    <w:rsid w:val="00670552"/>
    <w:rsid w:val="0067090F"/>
    <w:rsid w:val="00670A2E"/>
    <w:rsid w:val="00670B99"/>
    <w:rsid w:val="00670C9F"/>
    <w:rsid w:val="0067147B"/>
    <w:rsid w:val="006714BD"/>
    <w:rsid w:val="006718ED"/>
    <w:rsid w:val="00671A17"/>
    <w:rsid w:val="00671ABB"/>
    <w:rsid w:val="00671E0F"/>
    <w:rsid w:val="006722AA"/>
    <w:rsid w:val="006722DE"/>
    <w:rsid w:val="00672554"/>
    <w:rsid w:val="006726CE"/>
    <w:rsid w:val="006728ED"/>
    <w:rsid w:val="006728FB"/>
    <w:rsid w:val="0067292D"/>
    <w:rsid w:val="006729B9"/>
    <w:rsid w:val="00672CAB"/>
    <w:rsid w:val="00672EAA"/>
    <w:rsid w:val="00672EEB"/>
    <w:rsid w:val="006735AA"/>
    <w:rsid w:val="0067379D"/>
    <w:rsid w:val="00673841"/>
    <w:rsid w:val="00673AD7"/>
    <w:rsid w:val="00673CE1"/>
    <w:rsid w:val="00673F47"/>
    <w:rsid w:val="00674195"/>
    <w:rsid w:val="006742E8"/>
    <w:rsid w:val="00674411"/>
    <w:rsid w:val="00674768"/>
    <w:rsid w:val="0067490E"/>
    <w:rsid w:val="006749D4"/>
    <w:rsid w:val="00674C0B"/>
    <w:rsid w:val="00674C76"/>
    <w:rsid w:val="00674D23"/>
    <w:rsid w:val="00674D89"/>
    <w:rsid w:val="00674F2F"/>
    <w:rsid w:val="00675124"/>
    <w:rsid w:val="006753FA"/>
    <w:rsid w:val="00675674"/>
    <w:rsid w:val="00675797"/>
    <w:rsid w:val="006757F3"/>
    <w:rsid w:val="00675C51"/>
    <w:rsid w:val="00675CF2"/>
    <w:rsid w:val="00675EEC"/>
    <w:rsid w:val="00676272"/>
    <w:rsid w:val="00676917"/>
    <w:rsid w:val="0067696C"/>
    <w:rsid w:val="00676B4A"/>
    <w:rsid w:val="00676BC3"/>
    <w:rsid w:val="00676BCD"/>
    <w:rsid w:val="00676F61"/>
    <w:rsid w:val="0067720E"/>
    <w:rsid w:val="006772C5"/>
    <w:rsid w:val="006773CC"/>
    <w:rsid w:val="00677581"/>
    <w:rsid w:val="006776DF"/>
    <w:rsid w:val="0067772B"/>
    <w:rsid w:val="00677803"/>
    <w:rsid w:val="00677BBD"/>
    <w:rsid w:val="00677C41"/>
    <w:rsid w:val="00677D38"/>
    <w:rsid w:val="00677EB9"/>
    <w:rsid w:val="006801A8"/>
    <w:rsid w:val="006805C1"/>
    <w:rsid w:val="00680680"/>
    <w:rsid w:val="00680A59"/>
    <w:rsid w:val="00680A74"/>
    <w:rsid w:val="00680D33"/>
    <w:rsid w:val="00680EF0"/>
    <w:rsid w:val="00681062"/>
    <w:rsid w:val="00681153"/>
    <w:rsid w:val="00681E63"/>
    <w:rsid w:val="00681F66"/>
    <w:rsid w:val="00681FB4"/>
    <w:rsid w:val="00682364"/>
    <w:rsid w:val="006823B2"/>
    <w:rsid w:val="006824C0"/>
    <w:rsid w:val="006828E8"/>
    <w:rsid w:val="006829F5"/>
    <w:rsid w:val="00682BE6"/>
    <w:rsid w:val="00682C69"/>
    <w:rsid w:val="00682DB7"/>
    <w:rsid w:val="00682DBD"/>
    <w:rsid w:val="00682ED6"/>
    <w:rsid w:val="00683026"/>
    <w:rsid w:val="006831E2"/>
    <w:rsid w:val="0068331C"/>
    <w:rsid w:val="00683351"/>
    <w:rsid w:val="006833C5"/>
    <w:rsid w:val="006837BF"/>
    <w:rsid w:val="006837C3"/>
    <w:rsid w:val="00683A0B"/>
    <w:rsid w:val="00683AEE"/>
    <w:rsid w:val="00683E96"/>
    <w:rsid w:val="00683EC6"/>
    <w:rsid w:val="006841D9"/>
    <w:rsid w:val="0068497E"/>
    <w:rsid w:val="00684C2A"/>
    <w:rsid w:val="006850B4"/>
    <w:rsid w:val="006850FF"/>
    <w:rsid w:val="0068524B"/>
    <w:rsid w:val="0068540A"/>
    <w:rsid w:val="00685486"/>
    <w:rsid w:val="0068568A"/>
    <w:rsid w:val="006857A0"/>
    <w:rsid w:val="006857E9"/>
    <w:rsid w:val="00685877"/>
    <w:rsid w:val="00685897"/>
    <w:rsid w:val="00685C8F"/>
    <w:rsid w:val="00685DB8"/>
    <w:rsid w:val="00685E79"/>
    <w:rsid w:val="00685F32"/>
    <w:rsid w:val="00686128"/>
    <w:rsid w:val="00686202"/>
    <w:rsid w:val="006862B0"/>
    <w:rsid w:val="006864BB"/>
    <w:rsid w:val="0068658F"/>
    <w:rsid w:val="00686592"/>
    <w:rsid w:val="00686A88"/>
    <w:rsid w:val="00686AB1"/>
    <w:rsid w:val="00686AC2"/>
    <w:rsid w:val="00686C26"/>
    <w:rsid w:val="00686D59"/>
    <w:rsid w:val="00686DF2"/>
    <w:rsid w:val="00686EBF"/>
    <w:rsid w:val="00686EE1"/>
    <w:rsid w:val="006871F2"/>
    <w:rsid w:val="006873AB"/>
    <w:rsid w:val="00687412"/>
    <w:rsid w:val="00687D2A"/>
    <w:rsid w:val="00687E29"/>
    <w:rsid w:val="00687E54"/>
    <w:rsid w:val="00690006"/>
    <w:rsid w:val="0069008D"/>
    <w:rsid w:val="0069015F"/>
    <w:rsid w:val="00690171"/>
    <w:rsid w:val="006903A2"/>
    <w:rsid w:val="006903D8"/>
    <w:rsid w:val="006907C1"/>
    <w:rsid w:val="00690A54"/>
    <w:rsid w:val="00690B1B"/>
    <w:rsid w:val="00690C05"/>
    <w:rsid w:val="00690CAC"/>
    <w:rsid w:val="00690CE8"/>
    <w:rsid w:val="00690EAB"/>
    <w:rsid w:val="00690F48"/>
    <w:rsid w:val="00690F5E"/>
    <w:rsid w:val="00690F62"/>
    <w:rsid w:val="006911EA"/>
    <w:rsid w:val="006913B9"/>
    <w:rsid w:val="00691512"/>
    <w:rsid w:val="006915E0"/>
    <w:rsid w:val="006915F4"/>
    <w:rsid w:val="006917D1"/>
    <w:rsid w:val="00691867"/>
    <w:rsid w:val="00691895"/>
    <w:rsid w:val="00691A4C"/>
    <w:rsid w:val="00691A71"/>
    <w:rsid w:val="00691DC4"/>
    <w:rsid w:val="00691EB8"/>
    <w:rsid w:val="00691F7B"/>
    <w:rsid w:val="0069200D"/>
    <w:rsid w:val="00692138"/>
    <w:rsid w:val="0069289F"/>
    <w:rsid w:val="0069298A"/>
    <w:rsid w:val="00692D28"/>
    <w:rsid w:val="00692FE2"/>
    <w:rsid w:val="00693343"/>
    <w:rsid w:val="006934C3"/>
    <w:rsid w:val="0069364C"/>
    <w:rsid w:val="00693765"/>
    <w:rsid w:val="00693930"/>
    <w:rsid w:val="00693A72"/>
    <w:rsid w:val="00694032"/>
    <w:rsid w:val="0069412C"/>
    <w:rsid w:val="0069414F"/>
    <w:rsid w:val="0069438A"/>
    <w:rsid w:val="006946D4"/>
    <w:rsid w:val="00694741"/>
    <w:rsid w:val="00694A0D"/>
    <w:rsid w:val="00694B6A"/>
    <w:rsid w:val="00694BFD"/>
    <w:rsid w:val="00694CBC"/>
    <w:rsid w:val="0069506C"/>
    <w:rsid w:val="0069530B"/>
    <w:rsid w:val="00695392"/>
    <w:rsid w:val="006953AD"/>
    <w:rsid w:val="00695704"/>
    <w:rsid w:val="006957B7"/>
    <w:rsid w:val="006959C1"/>
    <w:rsid w:val="00695A13"/>
    <w:rsid w:val="00695C37"/>
    <w:rsid w:val="00695CA6"/>
    <w:rsid w:val="00695CA9"/>
    <w:rsid w:val="006960E6"/>
    <w:rsid w:val="00696265"/>
    <w:rsid w:val="0069632B"/>
    <w:rsid w:val="00696438"/>
    <w:rsid w:val="00696599"/>
    <w:rsid w:val="00696A4E"/>
    <w:rsid w:val="00696A61"/>
    <w:rsid w:val="00696AA1"/>
    <w:rsid w:val="00696EF7"/>
    <w:rsid w:val="00697089"/>
    <w:rsid w:val="00697625"/>
    <w:rsid w:val="00697D3D"/>
    <w:rsid w:val="00697F6A"/>
    <w:rsid w:val="00697F6D"/>
    <w:rsid w:val="006A0021"/>
    <w:rsid w:val="006A035B"/>
    <w:rsid w:val="006A03CF"/>
    <w:rsid w:val="006A063B"/>
    <w:rsid w:val="006A0795"/>
    <w:rsid w:val="006A0B38"/>
    <w:rsid w:val="006A0BC9"/>
    <w:rsid w:val="006A0F88"/>
    <w:rsid w:val="006A106E"/>
    <w:rsid w:val="006A14D7"/>
    <w:rsid w:val="006A16F6"/>
    <w:rsid w:val="006A180B"/>
    <w:rsid w:val="006A1950"/>
    <w:rsid w:val="006A1A22"/>
    <w:rsid w:val="006A1A73"/>
    <w:rsid w:val="006A1BEB"/>
    <w:rsid w:val="006A1D74"/>
    <w:rsid w:val="006A2039"/>
    <w:rsid w:val="006A2387"/>
    <w:rsid w:val="006A23DE"/>
    <w:rsid w:val="006A2426"/>
    <w:rsid w:val="006A25F9"/>
    <w:rsid w:val="006A274C"/>
    <w:rsid w:val="006A2877"/>
    <w:rsid w:val="006A2D2B"/>
    <w:rsid w:val="006A2DE8"/>
    <w:rsid w:val="006A2E77"/>
    <w:rsid w:val="006A2EDC"/>
    <w:rsid w:val="006A2EE8"/>
    <w:rsid w:val="006A2FAB"/>
    <w:rsid w:val="006A3485"/>
    <w:rsid w:val="006A38CA"/>
    <w:rsid w:val="006A391F"/>
    <w:rsid w:val="006A3BBB"/>
    <w:rsid w:val="006A3C23"/>
    <w:rsid w:val="006A43E3"/>
    <w:rsid w:val="006A44A0"/>
    <w:rsid w:val="006A4594"/>
    <w:rsid w:val="006A45E9"/>
    <w:rsid w:val="006A473A"/>
    <w:rsid w:val="006A4D07"/>
    <w:rsid w:val="006A4DA5"/>
    <w:rsid w:val="006A5341"/>
    <w:rsid w:val="006A5514"/>
    <w:rsid w:val="006A5710"/>
    <w:rsid w:val="006A5918"/>
    <w:rsid w:val="006A5A41"/>
    <w:rsid w:val="006A5B29"/>
    <w:rsid w:val="006A5BA9"/>
    <w:rsid w:val="006A5D78"/>
    <w:rsid w:val="006A608D"/>
    <w:rsid w:val="006A63B3"/>
    <w:rsid w:val="006A666F"/>
    <w:rsid w:val="006A6971"/>
    <w:rsid w:val="006A6B08"/>
    <w:rsid w:val="006A6DE5"/>
    <w:rsid w:val="006A733C"/>
    <w:rsid w:val="006A7386"/>
    <w:rsid w:val="006A7501"/>
    <w:rsid w:val="006A7646"/>
    <w:rsid w:val="006A7695"/>
    <w:rsid w:val="006A7A26"/>
    <w:rsid w:val="006A7FCC"/>
    <w:rsid w:val="006B00F6"/>
    <w:rsid w:val="006B0173"/>
    <w:rsid w:val="006B021B"/>
    <w:rsid w:val="006B0574"/>
    <w:rsid w:val="006B0860"/>
    <w:rsid w:val="006B0926"/>
    <w:rsid w:val="006B0A4F"/>
    <w:rsid w:val="006B0BEA"/>
    <w:rsid w:val="006B0EDA"/>
    <w:rsid w:val="006B137B"/>
    <w:rsid w:val="006B1655"/>
    <w:rsid w:val="006B1BCD"/>
    <w:rsid w:val="006B1D37"/>
    <w:rsid w:val="006B1E76"/>
    <w:rsid w:val="006B22A0"/>
    <w:rsid w:val="006B274A"/>
    <w:rsid w:val="006B276E"/>
    <w:rsid w:val="006B278D"/>
    <w:rsid w:val="006B2931"/>
    <w:rsid w:val="006B29CC"/>
    <w:rsid w:val="006B2B30"/>
    <w:rsid w:val="006B2B58"/>
    <w:rsid w:val="006B2CD4"/>
    <w:rsid w:val="006B2E66"/>
    <w:rsid w:val="006B31C9"/>
    <w:rsid w:val="006B3256"/>
    <w:rsid w:val="006B35C4"/>
    <w:rsid w:val="006B386F"/>
    <w:rsid w:val="006B3926"/>
    <w:rsid w:val="006B397D"/>
    <w:rsid w:val="006B3A90"/>
    <w:rsid w:val="006B3A97"/>
    <w:rsid w:val="006B3B5B"/>
    <w:rsid w:val="006B4285"/>
    <w:rsid w:val="006B45BF"/>
    <w:rsid w:val="006B461D"/>
    <w:rsid w:val="006B468E"/>
    <w:rsid w:val="006B4A03"/>
    <w:rsid w:val="006B4C8E"/>
    <w:rsid w:val="006B563E"/>
    <w:rsid w:val="006B5B1A"/>
    <w:rsid w:val="006B5EE8"/>
    <w:rsid w:val="006B5F1D"/>
    <w:rsid w:val="006B5FA5"/>
    <w:rsid w:val="006B6042"/>
    <w:rsid w:val="006B61F6"/>
    <w:rsid w:val="006B6243"/>
    <w:rsid w:val="006B6A2E"/>
    <w:rsid w:val="006B6B6D"/>
    <w:rsid w:val="006B6D24"/>
    <w:rsid w:val="006B6E9B"/>
    <w:rsid w:val="006B6F11"/>
    <w:rsid w:val="006B7228"/>
    <w:rsid w:val="006B729B"/>
    <w:rsid w:val="006B76D7"/>
    <w:rsid w:val="006B7820"/>
    <w:rsid w:val="006B78AA"/>
    <w:rsid w:val="006B78DD"/>
    <w:rsid w:val="006B7AF5"/>
    <w:rsid w:val="006B7BCF"/>
    <w:rsid w:val="006B7BD0"/>
    <w:rsid w:val="006B7C13"/>
    <w:rsid w:val="006B7C73"/>
    <w:rsid w:val="006B7C8D"/>
    <w:rsid w:val="006B7EE7"/>
    <w:rsid w:val="006C00FF"/>
    <w:rsid w:val="006C014A"/>
    <w:rsid w:val="006C016F"/>
    <w:rsid w:val="006C0A9C"/>
    <w:rsid w:val="006C0BA5"/>
    <w:rsid w:val="006C1111"/>
    <w:rsid w:val="006C114F"/>
    <w:rsid w:val="006C119F"/>
    <w:rsid w:val="006C131A"/>
    <w:rsid w:val="006C13C6"/>
    <w:rsid w:val="006C1833"/>
    <w:rsid w:val="006C1B5E"/>
    <w:rsid w:val="006C1C40"/>
    <w:rsid w:val="006C1F67"/>
    <w:rsid w:val="006C2014"/>
    <w:rsid w:val="006C2244"/>
    <w:rsid w:val="006C2339"/>
    <w:rsid w:val="006C2459"/>
    <w:rsid w:val="006C25EC"/>
    <w:rsid w:val="006C25F9"/>
    <w:rsid w:val="006C2748"/>
    <w:rsid w:val="006C2761"/>
    <w:rsid w:val="006C29DE"/>
    <w:rsid w:val="006C2BA6"/>
    <w:rsid w:val="006C3058"/>
    <w:rsid w:val="006C3145"/>
    <w:rsid w:val="006C318C"/>
    <w:rsid w:val="006C325A"/>
    <w:rsid w:val="006C34D0"/>
    <w:rsid w:val="006C3818"/>
    <w:rsid w:val="006C3853"/>
    <w:rsid w:val="006C3C1D"/>
    <w:rsid w:val="006C3E65"/>
    <w:rsid w:val="006C4100"/>
    <w:rsid w:val="006C418A"/>
    <w:rsid w:val="006C4283"/>
    <w:rsid w:val="006C4A79"/>
    <w:rsid w:val="006C4DE4"/>
    <w:rsid w:val="006C4E03"/>
    <w:rsid w:val="006C502D"/>
    <w:rsid w:val="006C51D0"/>
    <w:rsid w:val="006C524D"/>
    <w:rsid w:val="006C55E5"/>
    <w:rsid w:val="006C5629"/>
    <w:rsid w:val="006C5FF7"/>
    <w:rsid w:val="006C6310"/>
    <w:rsid w:val="006C639F"/>
    <w:rsid w:val="006C65D2"/>
    <w:rsid w:val="006C68F1"/>
    <w:rsid w:val="006C6927"/>
    <w:rsid w:val="006C6A21"/>
    <w:rsid w:val="006C6B21"/>
    <w:rsid w:val="006C6C8F"/>
    <w:rsid w:val="006C7077"/>
    <w:rsid w:val="006C70B3"/>
    <w:rsid w:val="006C70FC"/>
    <w:rsid w:val="006C7797"/>
    <w:rsid w:val="006C7883"/>
    <w:rsid w:val="006C7C8F"/>
    <w:rsid w:val="006C7EE4"/>
    <w:rsid w:val="006C7F7A"/>
    <w:rsid w:val="006D000C"/>
    <w:rsid w:val="006D013D"/>
    <w:rsid w:val="006D0548"/>
    <w:rsid w:val="006D0573"/>
    <w:rsid w:val="006D07E5"/>
    <w:rsid w:val="006D08AC"/>
    <w:rsid w:val="006D0BDC"/>
    <w:rsid w:val="006D0F0D"/>
    <w:rsid w:val="006D0F1E"/>
    <w:rsid w:val="006D0F77"/>
    <w:rsid w:val="006D13E4"/>
    <w:rsid w:val="006D1467"/>
    <w:rsid w:val="006D1938"/>
    <w:rsid w:val="006D1B74"/>
    <w:rsid w:val="006D1CAA"/>
    <w:rsid w:val="006D1CD6"/>
    <w:rsid w:val="006D26D9"/>
    <w:rsid w:val="006D2946"/>
    <w:rsid w:val="006D2E6B"/>
    <w:rsid w:val="006D2FFE"/>
    <w:rsid w:val="006D333C"/>
    <w:rsid w:val="006D333F"/>
    <w:rsid w:val="006D3373"/>
    <w:rsid w:val="006D3C95"/>
    <w:rsid w:val="006D3CBB"/>
    <w:rsid w:val="006D4095"/>
    <w:rsid w:val="006D43C9"/>
    <w:rsid w:val="006D440B"/>
    <w:rsid w:val="006D4C17"/>
    <w:rsid w:val="006D4EF8"/>
    <w:rsid w:val="006D4F0E"/>
    <w:rsid w:val="006D5048"/>
    <w:rsid w:val="006D5214"/>
    <w:rsid w:val="006D5313"/>
    <w:rsid w:val="006D53B7"/>
    <w:rsid w:val="006D56DC"/>
    <w:rsid w:val="006D56E4"/>
    <w:rsid w:val="006D58A1"/>
    <w:rsid w:val="006D5D41"/>
    <w:rsid w:val="006D5EA1"/>
    <w:rsid w:val="006D6341"/>
    <w:rsid w:val="006D6348"/>
    <w:rsid w:val="006D64C1"/>
    <w:rsid w:val="006D659B"/>
    <w:rsid w:val="006D68C0"/>
    <w:rsid w:val="006D6AB0"/>
    <w:rsid w:val="006D6B34"/>
    <w:rsid w:val="006D6E36"/>
    <w:rsid w:val="006D73E4"/>
    <w:rsid w:val="006D7457"/>
    <w:rsid w:val="006D746B"/>
    <w:rsid w:val="006D764A"/>
    <w:rsid w:val="006D764C"/>
    <w:rsid w:val="006D7652"/>
    <w:rsid w:val="006D78F4"/>
    <w:rsid w:val="006D79F3"/>
    <w:rsid w:val="006E044C"/>
    <w:rsid w:val="006E0602"/>
    <w:rsid w:val="006E0611"/>
    <w:rsid w:val="006E0878"/>
    <w:rsid w:val="006E0912"/>
    <w:rsid w:val="006E0D57"/>
    <w:rsid w:val="006E11BE"/>
    <w:rsid w:val="006E1305"/>
    <w:rsid w:val="006E14D2"/>
    <w:rsid w:val="006E1609"/>
    <w:rsid w:val="006E1827"/>
    <w:rsid w:val="006E18CA"/>
    <w:rsid w:val="006E1967"/>
    <w:rsid w:val="006E1A26"/>
    <w:rsid w:val="006E1B81"/>
    <w:rsid w:val="006E1C07"/>
    <w:rsid w:val="006E1C73"/>
    <w:rsid w:val="006E1E40"/>
    <w:rsid w:val="006E1E62"/>
    <w:rsid w:val="006E1F91"/>
    <w:rsid w:val="006E20A6"/>
    <w:rsid w:val="006E222D"/>
    <w:rsid w:val="006E22AE"/>
    <w:rsid w:val="006E24BA"/>
    <w:rsid w:val="006E27FC"/>
    <w:rsid w:val="006E2937"/>
    <w:rsid w:val="006E2AF1"/>
    <w:rsid w:val="006E2DDC"/>
    <w:rsid w:val="006E2EC0"/>
    <w:rsid w:val="006E30A6"/>
    <w:rsid w:val="006E32AE"/>
    <w:rsid w:val="006E32D2"/>
    <w:rsid w:val="006E3508"/>
    <w:rsid w:val="006E35EA"/>
    <w:rsid w:val="006E360C"/>
    <w:rsid w:val="006E365A"/>
    <w:rsid w:val="006E374F"/>
    <w:rsid w:val="006E375B"/>
    <w:rsid w:val="006E3AA2"/>
    <w:rsid w:val="006E3D7B"/>
    <w:rsid w:val="006E455B"/>
    <w:rsid w:val="006E4686"/>
    <w:rsid w:val="006E4875"/>
    <w:rsid w:val="006E4890"/>
    <w:rsid w:val="006E4AFA"/>
    <w:rsid w:val="006E4B07"/>
    <w:rsid w:val="006E4B59"/>
    <w:rsid w:val="006E4C84"/>
    <w:rsid w:val="006E4CFB"/>
    <w:rsid w:val="006E4E22"/>
    <w:rsid w:val="006E5031"/>
    <w:rsid w:val="006E5094"/>
    <w:rsid w:val="006E527D"/>
    <w:rsid w:val="006E52BF"/>
    <w:rsid w:val="006E5566"/>
    <w:rsid w:val="006E5910"/>
    <w:rsid w:val="006E59A2"/>
    <w:rsid w:val="006E5E24"/>
    <w:rsid w:val="006E5EFB"/>
    <w:rsid w:val="006E5F17"/>
    <w:rsid w:val="006E6214"/>
    <w:rsid w:val="006E66F5"/>
    <w:rsid w:val="006E67E8"/>
    <w:rsid w:val="006E681E"/>
    <w:rsid w:val="006E68CD"/>
    <w:rsid w:val="006E6DC2"/>
    <w:rsid w:val="006E6EEA"/>
    <w:rsid w:val="006E708D"/>
    <w:rsid w:val="006E71B8"/>
    <w:rsid w:val="006E7687"/>
    <w:rsid w:val="006E78BF"/>
    <w:rsid w:val="006E79B8"/>
    <w:rsid w:val="006E79ED"/>
    <w:rsid w:val="006E7AD6"/>
    <w:rsid w:val="006E7C0A"/>
    <w:rsid w:val="006E7DAE"/>
    <w:rsid w:val="006F00E0"/>
    <w:rsid w:val="006F02FA"/>
    <w:rsid w:val="006F03C6"/>
    <w:rsid w:val="006F0837"/>
    <w:rsid w:val="006F1062"/>
    <w:rsid w:val="006F1133"/>
    <w:rsid w:val="006F12AC"/>
    <w:rsid w:val="006F1332"/>
    <w:rsid w:val="006F14A0"/>
    <w:rsid w:val="006F1B73"/>
    <w:rsid w:val="006F1D03"/>
    <w:rsid w:val="006F1DC8"/>
    <w:rsid w:val="006F1DF4"/>
    <w:rsid w:val="006F1DF9"/>
    <w:rsid w:val="006F1EE4"/>
    <w:rsid w:val="006F200C"/>
    <w:rsid w:val="006F20F4"/>
    <w:rsid w:val="006F22E6"/>
    <w:rsid w:val="006F25F9"/>
    <w:rsid w:val="006F265C"/>
    <w:rsid w:val="006F298E"/>
    <w:rsid w:val="006F2BEF"/>
    <w:rsid w:val="006F32E7"/>
    <w:rsid w:val="006F32EC"/>
    <w:rsid w:val="006F34CB"/>
    <w:rsid w:val="006F3906"/>
    <w:rsid w:val="006F3A6D"/>
    <w:rsid w:val="006F3CBC"/>
    <w:rsid w:val="006F3D84"/>
    <w:rsid w:val="006F3E08"/>
    <w:rsid w:val="006F3E2A"/>
    <w:rsid w:val="006F42D3"/>
    <w:rsid w:val="006F4404"/>
    <w:rsid w:val="006F48D3"/>
    <w:rsid w:val="006F4D23"/>
    <w:rsid w:val="006F4DB2"/>
    <w:rsid w:val="006F4E0E"/>
    <w:rsid w:val="006F4EC0"/>
    <w:rsid w:val="006F4F82"/>
    <w:rsid w:val="006F501F"/>
    <w:rsid w:val="006F55EF"/>
    <w:rsid w:val="006F58A3"/>
    <w:rsid w:val="006F5BCD"/>
    <w:rsid w:val="006F5D7C"/>
    <w:rsid w:val="006F5D87"/>
    <w:rsid w:val="006F6450"/>
    <w:rsid w:val="006F6B4A"/>
    <w:rsid w:val="006F6C10"/>
    <w:rsid w:val="006F6D6A"/>
    <w:rsid w:val="006F76E0"/>
    <w:rsid w:val="006F76F9"/>
    <w:rsid w:val="006F78F2"/>
    <w:rsid w:val="006F7B22"/>
    <w:rsid w:val="006F7CD2"/>
    <w:rsid w:val="00700248"/>
    <w:rsid w:val="0070035A"/>
    <w:rsid w:val="007004A8"/>
    <w:rsid w:val="00700599"/>
    <w:rsid w:val="00700651"/>
    <w:rsid w:val="007008F3"/>
    <w:rsid w:val="00700A18"/>
    <w:rsid w:val="00700AFD"/>
    <w:rsid w:val="00700D6C"/>
    <w:rsid w:val="00700DF2"/>
    <w:rsid w:val="0070108D"/>
    <w:rsid w:val="0070134A"/>
    <w:rsid w:val="007013FD"/>
    <w:rsid w:val="00701783"/>
    <w:rsid w:val="007017FD"/>
    <w:rsid w:val="00701846"/>
    <w:rsid w:val="00701AB9"/>
    <w:rsid w:val="00701ADD"/>
    <w:rsid w:val="00701BB2"/>
    <w:rsid w:val="007020F5"/>
    <w:rsid w:val="0070218E"/>
    <w:rsid w:val="007021E3"/>
    <w:rsid w:val="00702302"/>
    <w:rsid w:val="0070254A"/>
    <w:rsid w:val="007025AF"/>
    <w:rsid w:val="007026EC"/>
    <w:rsid w:val="007029D3"/>
    <w:rsid w:val="00702A32"/>
    <w:rsid w:val="007030B4"/>
    <w:rsid w:val="0070337E"/>
    <w:rsid w:val="007034F5"/>
    <w:rsid w:val="007035B2"/>
    <w:rsid w:val="007038EB"/>
    <w:rsid w:val="00703A06"/>
    <w:rsid w:val="00703F8E"/>
    <w:rsid w:val="0070419A"/>
    <w:rsid w:val="007042BF"/>
    <w:rsid w:val="0070447E"/>
    <w:rsid w:val="007047F7"/>
    <w:rsid w:val="0070483F"/>
    <w:rsid w:val="00704B30"/>
    <w:rsid w:val="00704FEE"/>
    <w:rsid w:val="007052B3"/>
    <w:rsid w:val="007054B6"/>
    <w:rsid w:val="00705709"/>
    <w:rsid w:val="00705B12"/>
    <w:rsid w:val="00705E99"/>
    <w:rsid w:val="00705F59"/>
    <w:rsid w:val="007060D7"/>
    <w:rsid w:val="007064B0"/>
    <w:rsid w:val="007064FF"/>
    <w:rsid w:val="00706610"/>
    <w:rsid w:val="007067D4"/>
    <w:rsid w:val="00706A1D"/>
    <w:rsid w:val="007072C4"/>
    <w:rsid w:val="00707395"/>
    <w:rsid w:val="0070754F"/>
    <w:rsid w:val="0070776D"/>
    <w:rsid w:val="007078B0"/>
    <w:rsid w:val="007079AA"/>
    <w:rsid w:val="00707B6C"/>
    <w:rsid w:val="00707E20"/>
    <w:rsid w:val="00710049"/>
    <w:rsid w:val="007102B1"/>
    <w:rsid w:val="007104F9"/>
    <w:rsid w:val="00710BC2"/>
    <w:rsid w:val="00710E36"/>
    <w:rsid w:val="00711075"/>
    <w:rsid w:val="007110C5"/>
    <w:rsid w:val="00711163"/>
    <w:rsid w:val="00711250"/>
    <w:rsid w:val="0071126E"/>
    <w:rsid w:val="00711357"/>
    <w:rsid w:val="007118B3"/>
    <w:rsid w:val="00711942"/>
    <w:rsid w:val="00711C5B"/>
    <w:rsid w:val="00711D2D"/>
    <w:rsid w:val="00711E40"/>
    <w:rsid w:val="0071211C"/>
    <w:rsid w:val="007124F3"/>
    <w:rsid w:val="0071268B"/>
    <w:rsid w:val="007127DE"/>
    <w:rsid w:val="007129AA"/>
    <w:rsid w:val="00712B04"/>
    <w:rsid w:val="00712B35"/>
    <w:rsid w:val="00712C00"/>
    <w:rsid w:val="00712C53"/>
    <w:rsid w:val="00712C83"/>
    <w:rsid w:val="00712D29"/>
    <w:rsid w:val="0071300A"/>
    <w:rsid w:val="007130A6"/>
    <w:rsid w:val="00713120"/>
    <w:rsid w:val="0071368D"/>
    <w:rsid w:val="007136F2"/>
    <w:rsid w:val="00713EA3"/>
    <w:rsid w:val="007140D3"/>
    <w:rsid w:val="00714781"/>
    <w:rsid w:val="0071496A"/>
    <w:rsid w:val="00714C1F"/>
    <w:rsid w:val="00714C56"/>
    <w:rsid w:val="00714EA5"/>
    <w:rsid w:val="0071500B"/>
    <w:rsid w:val="00715020"/>
    <w:rsid w:val="00715661"/>
    <w:rsid w:val="00715759"/>
    <w:rsid w:val="00715845"/>
    <w:rsid w:val="00715C8B"/>
    <w:rsid w:val="007160AA"/>
    <w:rsid w:val="007161DE"/>
    <w:rsid w:val="00716232"/>
    <w:rsid w:val="0071635C"/>
    <w:rsid w:val="007164B1"/>
    <w:rsid w:val="00716610"/>
    <w:rsid w:val="00716740"/>
    <w:rsid w:val="007167F5"/>
    <w:rsid w:val="007168CE"/>
    <w:rsid w:val="007168D5"/>
    <w:rsid w:val="00716A4D"/>
    <w:rsid w:val="00716AAC"/>
    <w:rsid w:val="00716CBD"/>
    <w:rsid w:val="00716E62"/>
    <w:rsid w:val="00716EDC"/>
    <w:rsid w:val="0071725B"/>
    <w:rsid w:val="007173DB"/>
    <w:rsid w:val="007176EA"/>
    <w:rsid w:val="00717A2A"/>
    <w:rsid w:val="00717BFF"/>
    <w:rsid w:val="00717F0E"/>
    <w:rsid w:val="00717F5F"/>
    <w:rsid w:val="00717FD9"/>
    <w:rsid w:val="0072066E"/>
    <w:rsid w:val="0072068E"/>
    <w:rsid w:val="007209DF"/>
    <w:rsid w:val="00720A2A"/>
    <w:rsid w:val="00720AF0"/>
    <w:rsid w:val="0072106B"/>
    <w:rsid w:val="007213B7"/>
    <w:rsid w:val="0072141B"/>
    <w:rsid w:val="00721859"/>
    <w:rsid w:val="007219CB"/>
    <w:rsid w:val="00721B0F"/>
    <w:rsid w:val="00721D73"/>
    <w:rsid w:val="00721DAD"/>
    <w:rsid w:val="00721F8F"/>
    <w:rsid w:val="007220B8"/>
    <w:rsid w:val="00722797"/>
    <w:rsid w:val="007227FA"/>
    <w:rsid w:val="007228F1"/>
    <w:rsid w:val="0072299D"/>
    <w:rsid w:val="007229EB"/>
    <w:rsid w:val="0072304F"/>
    <w:rsid w:val="0072336B"/>
    <w:rsid w:val="0072369A"/>
    <w:rsid w:val="00723832"/>
    <w:rsid w:val="00723F97"/>
    <w:rsid w:val="00724317"/>
    <w:rsid w:val="00724379"/>
    <w:rsid w:val="0072453C"/>
    <w:rsid w:val="007245D2"/>
    <w:rsid w:val="00724870"/>
    <w:rsid w:val="00724CA1"/>
    <w:rsid w:val="00724D70"/>
    <w:rsid w:val="00724E9E"/>
    <w:rsid w:val="00725119"/>
    <w:rsid w:val="007251FE"/>
    <w:rsid w:val="00725374"/>
    <w:rsid w:val="00725512"/>
    <w:rsid w:val="00725539"/>
    <w:rsid w:val="00725887"/>
    <w:rsid w:val="007258A3"/>
    <w:rsid w:val="00725A29"/>
    <w:rsid w:val="00725C2D"/>
    <w:rsid w:val="00725E89"/>
    <w:rsid w:val="00725EFD"/>
    <w:rsid w:val="0072629C"/>
    <w:rsid w:val="00726595"/>
    <w:rsid w:val="007266D3"/>
    <w:rsid w:val="007266E4"/>
    <w:rsid w:val="00726843"/>
    <w:rsid w:val="00726943"/>
    <w:rsid w:val="007269B6"/>
    <w:rsid w:val="00726C57"/>
    <w:rsid w:val="00726D33"/>
    <w:rsid w:val="00726E81"/>
    <w:rsid w:val="00726EBD"/>
    <w:rsid w:val="0072705C"/>
    <w:rsid w:val="00727126"/>
    <w:rsid w:val="007276E2"/>
    <w:rsid w:val="00727788"/>
    <w:rsid w:val="00727A25"/>
    <w:rsid w:val="00727BC5"/>
    <w:rsid w:val="00727F4A"/>
    <w:rsid w:val="00727F7C"/>
    <w:rsid w:val="00730104"/>
    <w:rsid w:val="0073020B"/>
    <w:rsid w:val="007302F6"/>
    <w:rsid w:val="007303CE"/>
    <w:rsid w:val="0073040C"/>
    <w:rsid w:val="007304ED"/>
    <w:rsid w:val="00730BBB"/>
    <w:rsid w:val="00730D96"/>
    <w:rsid w:val="00730DA3"/>
    <w:rsid w:val="007310BA"/>
    <w:rsid w:val="007311FE"/>
    <w:rsid w:val="00731417"/>
    <w:rsid w:val="00731601"/>
    <w:rsid w:val="00731689"/>
    <w:rsid w:val="00731696"/>
    <w:rsid w:val="00731D6D"/>
    <w:rsid w:val="00732134"/>
    <w:rsid w:val="00732246"/>
    <w:rsid w:val="00732377"/>
    <w:rsid w:val="00732420"/>
    <w:rsid w:val="00732603"/>
    <w:rsid w:val="0073270A"/>
    <w:rsid w:val="00732972"/>
    <w:rsid w:val="00732A02"/>
    <w:rsid w:val="00732B4D"/>
    <w:rsid w:val="00732DA0"/>
    <w:rsid w:val="00732F53"/>
    <w:rsid w:val="007334EB"/>
    <w:rsid w:val="007335B3"/>
    <w:rsid w:val="007335C2"/>
    <w:rsid w:val="00733719"/>
    <w:rsid w:val="007337E2"/>
    <w:rsid w:val="00733A3B"/>
    <w:rsid w:val="00733A69"/>
    <w:rsid w:val="00733DE4"/>
    <w:rsid w:val="00733E17"/>
    <w:rsid w:val="00733E3F"/>
    <w:rsid w:val="00733E9D"/>
    <w:rsid w:val="00734063"/>
    <w:rsid w:val="007340A6"/>
    <w:rsid w:val="00734368"/>
    <w:rsid w:val="0073450C"/>
    <w:rsid w:val="007347E9"/>
    <w:rsid w:val="00734B13"/>
    <w:rsid w:val="00734BCA"/>
    <w:rsid w:val="0073518B"/>
    <w:rsid w:val="00735568"/>
    <w:rsid w:val="00735678"/>
    <w:rsid w:val="0073571C"/>
    <w:rsid w:val="0073575D"/>
    <w:rsid w:val="00735861"/>
    <w:rsid w:val="0073586C"/>
    <w:rsid w:val="007358F2"/>
    <w:rsid w:val="00735999"/>
    <w:rsid w:val="00735BFD"/>
    <w:rsid w:val="00735E01"/>
    <w:rsid w:val="00735EB1"/>
    <w:rsid w:val="00735F66"/>
    <w:rsid w:val="007362A5"/>
    <w:rsid w:val="0073637B"/>
    <w:rsid w:val="007365B4"/>
    <w:rsid w:val="0073667B"/>
    <w:rsid w:val="00736724"/>
    <w:rsid w:val="0073687D"/>
    <w:rsid w:val="00736A15"/>
    <w:rsid w:val="00736BA3"/>
    <w:rsid w:val="00736BA9"/>
    <w:rsid w:val="00736CA7"/>
    <w:rsid w:val="00736D11"/>
    <w:rsid w:val="00736D4D"/>
    <w:rsid w:val="00736EBE"/>
    <w:rsid w:val="00736F0A"/>
    <w:rsid w:val="00736FF8"/>
    <w:rsid w:val="00737364"/>
    <w:rsid w:val="0073748B"/>
    <w:rsid w:val="00737517"/>
    <w:rsid w:val="00737672"/>
    <w:rsid w:val="00737956"/>
    <w:rsid w:val="0073798F"/>
    <w:rsid w:val="00737D43"/>
    <w:rsid w:val="00737E57"/>
    <w:rsid w:val="00737E90"/>
    <w:rsid w:val="007402C4"/>
    <w:rsid w:val="00740401"/>
    <w:rsid w:val="007404F9"/>
    <w:rsid w:val="00740969"/>
    <w:rsid w:val="00740BC5"/>
    <w:rsid w:val="00740C11"/>
    <w:rsid w:val="00740E65"/>
    <w:rsid w:val="00740FC2"/>
    <w:rsid w:val="007410FF"/>
    <w:rsid w:val="00741351"/>
    <w:rsid w:val="00741688"/>
    <w:rsid w:val="00741834"/>
    <w:rsid w:val="00741877"/>
    <w:rsid w:val="00741B58"/>
    <w:rsid w:val="00741DEA"/>
    <w:rsid w:val="007422A7"/>
    <w:rsid w:val="0074242E"/>
    <w:rsid w:val="00742444"/>
    <w:rsid w:val="00742624"/>
    <w:rsid w:val="007426D0"/>
    <w:rsid w:val="00742AEA"/>
    <w:rsid w:val="00742CD8"/>
    <w:rsid w:val="0074311C"/>
    <w:rsid w:val="007436A3"/>
    <w:rsid w:val="00743967"/>
    <w:rsid w:val="0074440F"/>
    <w:rsid w:val="007447D1"/>
    <w:rsid w:val="007447DE"/>
    <w:rsid w:val="0074487B"/>
    <w:rsid w:val="00744B45"/>
    <w:rsid w:val="00744C03"/>
    <w:rsid w:val="00744D01"/>
    <w:rsid w:val="00744EAB"/>
    <w:rsid w:val="00745268"/>
    <w:rsid w:val="007453A6"/>
    <w:rsid w:val="00745A71"/>
    <w:rsid w:val="00745C8B"/>
    <w:rsid w:val="007462BC"/>
    <w:rsid w:val="007464D7"/>
    <w:rsid w:val="00746857"/>
    <w:rsid w:val="007468C1"/>
    <w:rsid w:val="00746B8E"/>
    <w:rsid w:val="00746BA1"/>
    <w:rsid w:val="00746E18"/>
    <w:rsid w:val="00746E47"/>
    <w:rsid w:val="00747192"/>
    <w:rsid w:val="007475AD"/>
    <w:rsid w:val="007477CF"/>
    <w:rsid w:val="00747DE2"/>
    <w:rsid w:val="00747E0C"/>
    <w:rsid w:val="00747E70"/>
    <w:rsid w:val="00747F9A"/>
    <w:rsid w:val="00750065"/>
    <w:rsid w:val="00750307"/>
    <w:rsid w:val="007507B4"/>
    <w:rsid w:val="0075095B"/>
    <w:rsid w:val="00750CEB"/>
    <w:rsid w:val="00750D85"/>
    <w:rsid w:val="00750DA0"/>
    <w:rsid w:val="00750DC7"/>
    <w:rsid w:val="00750E70"/>
    <w:rsid w:val="007513D2"/>
    <w:rsid w:val="00751401"/>
    <w:rsid w:val="007515B5"/>
    <w:rsid w:val="00751623"/>
    <w:rsid w:val="007517FF"/>
    <w:rsid w:val="00751810"/>
    <w:rsid w:val="007519A4"/>
    <w:rsid w:val="00751F41"/>
    <w:rsid w:val="00752289"/>
    <w:rsid w:val="0075228A"/>
    <w:rsid w:val="0075235B"/>
    <w:rsid w:val="00752366"/>
    <w:rsid w:val="00752589"/>
    <w:rsid w:val="00752796"/>
    <w:rsid w:val="0075281C"/>
    <w:rsid w:val="007528E3"/>
    <w:rsid w:val="007528E4"/>
    <w:rsid w:val="007529E4"/>
    <w:rsid w:val="00752A33"/>
    <w:rsid w:val="00752B26"/>
    <w:rsid w:val="00753019"/>
    <w:rsid w:val="00753103"/>
    <w:rsid w:val="007532E1"/>
    <w:rsid w:val="007535DE"/>
    <w:rsid w:val="00753A55"/>
    <w:rsid w:val="00753A92"/>
    <w:rsid w:val="00753A9C"/>
    <w:rsid w:val="00753C7F"/>
    <w:rsid w:val="00753E2E"/>
    <w:rsid w:val="00753EB1"/>
    <w:rsid w:val="00753F46"/>
    <w:rsid w:val="0075405F"/>
    <w:rsid w:val="007541BD"/>
    <w:rsid w:val="007545D8"/>
    <w:rsid w:val="007547F0"/>
    <w:rsid w:val="00754DD8"/>
    <w:rsid w:val="007550A1"/>
    <w:rsid w:val="00755172"/>
    <w:rsid w:val="00755311"/>
    <w:rsid w:val="0075598A"/>
    <w:rsid w:val="00755A46"/>
    <w:rsid w:val="00755A89"/>
    <w:rsid w:val="00755C06"/>
    <w:rsid w:val="00755E1B"/>
    <w:rsid w:val="00755EE5"/>
    <w:rsid w:val="00755F7F"/>
    <w:rsid w:val="007560BC"/>
    <w:rsid w:val="007563DD"/>
    <w:rsid w:val="007563F6"/>
    <w:rsid w:val="00756550"/>
    <w:rsid w:val="00756563"/>
    <w:rsid w:val="007570AC"/>
    <w:rsid w:val="00757250"/>
    <w:rsid w:val="0075754E"/>
    <w:rsid w:val="007579A3"/>
    <w:rsid w:val="00757BBF"/>
    <w:rsid w:val="00757F36"/>
    <w:rsid w:val="00757F37"/>
    <w:rsid w:val="00760362"/>
    <w:rsid w:val="007604D5"/>
    <w:rsid w:val="0076067D"/>
    <w:rsid w:val="007609BA"/>
    <w:rsid w:val="00760ACA"/>
    <w:rsid w:val="00760B8C"/>
    <w:rsid w:val="0076126E"/>
    <w:rsid w:val="0076144B"/>
    <w:rsid w:val="00761600"/>
    <w:rsid w:val="00761984"/>
    <w:rsid w:val="00761C9B"/>
    <w:rsid w:val="00761E76"/>
    <w:rsid w:val="007622F7"/>
    <w:rsid w:val="0076239C"/>
    <w:rsid w:val="007627E8"/>
    <w:rsid w:val="0076280A"/>
    <w:rsid w:val="00762B4D"/>
    <w:rsid w:val="00762CC8"/>
    <w:rsid w:val="00762D4A"/>
    <w:rsid w:val="00763017"/>
    <w:rsid w:val="00763033"/>
    <w:rsid w:val="0076357C"/>
    <w:rsid w:val="00763C31"/>
    <w:rsid w:val="00763EFB"/>
    <w:rsid w:val="0076412F"/>
    <w:rsid w:val="00764165"/>
    <w:rsid w:val="00764A59"/>
    <w:rsid w:val="00764A6B"/>
    <w:rsid w:val="00764BA0"/>
    <w:rsid w:val="00764CE7"/>
    <w:rsid w:val="00764D0E"/>
    <w:rsid w:val="00764D77"/>
    <w:rsid w:val="00764E9F"/>
    <w:rsid w:val="00764FEE"/>
    <w:rsid w:val="007650C0"/>
    <w:rsid w:val="007653F5"/>
    <w:rsid w:val="00765568"/>
    <w:rsid w:val="007656A8"/>
    <w:rsid w:val="00765C1E"/>
    <w:rsid w:val="00765EB4"/>
    <w:rsid w:val="0076611C"/>
    <w:rsid w:val="00766149"/>
    <w:rsid w:val="007665FA"/>
    <w:rsid w:val="0076669D"/>
    <w:rsid w:val="00766A62"/>
    <w:rsid w:val="00766BA1"/>
    <w:rsid w:val="00766BDA"/>
    <w:rsid w:val="00766C85"/>
    <w:rsid w:val="00766D1D"/>
    <w:rsid w:val="00766F0E"/>
    <w:rsid w:val="007674B1"/>
    <w:rsid w:val="00767B67"/>
    <w:rsid w:val="00767C99"/>
    <w:rsid w:val="00767D02"/>
    <w:rsid w:val="00767F1B"/>
    <w:rsid w:val="007701CE"/>
    <w:rsid w:val="00770266"/>
    <w:rsid w:val="00770291"/>
    <w:rsid w:val="007704C5"/>
    <w:rsid w:val="00770505"/>
    <w:rsid w:val="00770885"/>
    <w:rsid w:val="00770A29"/>
    <w:rsid w:val="00770E51"/>
    <w:rsid w:val="00770EDA"/>
    <w:rsid w:val="0077141C"/>
    <w:rsid w:val="00771EE3"/>
    <w:rsid w:val="00772073"/>
    <w:rsid w:val="007720D2"/>
    <w:rsid w:val="00772241"/>
    <w:rsid w:val="00772302"/>
    <w:rsid w:val="00772678"/>
    <w:rsid w:val="00772939"/>
    <w:rsid w:val="00772AB8"/>
    <w:rsid w:val="00772C16"/>
    <w:rsid w:val="00772E5D"/>
    <w:rsid w:val="0077300F"/>
    <w:rsid w:val="0077314A"/>
    <w:rsid w:val="00773381"/>
    <w:rsid w:val="00773639"/>
    <w:rsid w:val="007737EF"/>
    <w:rsid w:val="00773829"/>
    <w:rsid w:val="00773862"/>
    <w:rsid w:val="00773892"/>
    <w:rsid w:val="007738C7"/>
    <w:rsid w:val="007739CA"/>
    <w:rsid w:val="00773A32"/>
    <w:rsid w:val="00773C1B"/>
    <w:rsid w:val="00773F8B"/>
    <w:rsid w:val="007740EE"/>
    <w:rsid w:val="007742E6"/>
    <w:rsid w:val="007744D1"/>
    <w:rsid w:val="007747A5"/>
    <w:rsid w:val="00774AFC"/>
    <w:rsid w:val="00774B14"/>
    <w:rsid w:val="00775609"/>
    <w:rsid w:val="0077576A"/>
    <w:rsid w:val="0077604A"/>
    <w:rsid w:val="0077614F"/>
    <w:rsid w:val="007767A7"/>
    <w:rsid w:val="007767BA"/>
    <w:rsid w:val="00776904"/>
    <w:rsid w:val="007769C0"/>
    <w:rsid w:val="00776DFE"/>
    <w:rsid w:val="00776FB2"/>
    <w:rsid w:val="007770D7"/>
    <w:rsid w:val="00777151"/>
    <w:rsid w:val="00777277"/>
    <w:rsid w:val="007772E2"/>
    <w:rsid w:val="00777586"/>
    <w:rsid w:val="00777744"/>
    <w:rsid w:val="0077788E"/>
    <w:rsid w:val="007779C3"/>
    <w:rsid w:val="00777B5B"/>
    <w:rsid w:val="00780011"/>
    <w:rsid w:val="00780676"/>
    <w:rsid w:val="00780779"/>
    <w:rsid w:val="0078079A"/>
    <w:rsid w:val="0078090F"/>
    <w:rsid w:val="00780A4A"/>
    <w:rsid w:val="00780AD6"/>
    <w:rsid w:val="00780B63"/>
    <w:rsid w:val="00780BA1"/>
    <w:rsid w:val="00781106"/>
    <w:rsid w:val="00781198"/>
    <w:rsid w:val="007812C5"/>
    <w:rsid w:val="007817EF"/>
    <w:rsid w:val="00781866"/>
    <w:rsid w:val="00781AD9"/>
    <w:rsid w:val="00781ADB"/>
    <w:rsid w:val="00781E5F"/>
    <w:rsid w:val="00781F11"/>
    <w:rsid w:val="0078205D"/>
    <w:rsid w:val="007827ED"/>
    <w:rsid w:val="00782CC9"/>
    <w:rsid w:val="00782F0F"/>
    <w:rsid w:val="007832C9"/>
    <w:rsid w:val="00783758"/>
    <w:rsid w:val="00783965"/>
    <w:rsid w:val="00783B5F"/>
    <w:rsid w:val="00783BAF"/>
    <w:rsid w:val="00783BF8"/>
    <w:rsid w:val="00783CA7"/>
    <w:rsid w:val="00783D31"/>
    <w:rsid w:val="00783E42"/>
    <w:rsid w:val="00784156"/>
    <w:rsid w:val="0078423C"/>
    <w:rsid w:val="007846B1"/>
    <w:rsid w:val="00784854"/>
    <w:rsid w:val="00784CA1"/>
    <w:rsid w:val="00784DBD"/>
    <w:rsid w:val="00784DD8"/>
    <w:rsid w:val="00784ECF"/>
    <w:rsid w:val="0078502D"/>
    <w:rsid w:val="0078527D"/>
    <w:rsid w:val="00785286"/>
    <w:rsid w:val="00785350"/>
    <w:rsid w:val="007853F1"/>
    <w:rsid w:val="007853F2"/>
    <w:rsid w:val="00785BC6"/>
    <w:rsid w:val="00785D91"/>
    <w:rsid w:val="00785F45"/>
    <w:rsid w:val="00785F5E"/>
    <w:rsid w:val="00785FF4"/>
    <w:rsid w:val="00786144"/>
    <w:rsid w:val="00786262"/>
    <w:rsid w:val="00786328"/>
    <w:rsid w:val="0078634E"/>
    <w:rsid w:val="0078664F"/>
    <w:rsid w:val="007866C1"/>
    <w:rsid w:val="007866F2"/>
    <w:rsid w:val="00786A15"/>
    <w:rsid w:val="00786C37"/>
    <w:rsid w:val="00786CDD"/>
    <w:rsid w:val="00786EE7"/>
    <w:rsid w:val="00786F4D"/>
    <w:rsid w:val="0078732E"/>
    <w:rsid w:val="007879AF"/>
    <w:rsid w:val="00787AD3"/>
    <w:rsid w:val="00787C2F"/>
    <w:rsid w:val="00787DC4"/>
    <w:rsid w:val="00787F62"/>
    <w:rsid w:val="00790075"/>
    <w:rsid w:val="007903CF"/>
    <w:rsid w:val="007908E2"/>
    <w:rsid w:val="00790BB6"/>
    <w:rsid w:val="00791098"/>
    <w:rsid w:val="0079109D"/>
    <w:rsid w:val="0079129A"/>
    <w:rsid w:val="0079129F"/>
    <w:rsid w:val="00791343"/>
    <w:rsid w:val="0079134E"/>
    <w:rsid w:val="0079161F"/>
    <w:rsid w:val="007916A8"/>
    <w:rsid w:val="00791709"/>
    <w:rsid w:val="007918A3"/>
    <w:rsid w:val="00791C8C"/>
    <w:rsid w:val="00791CED"/>
    <w:rsid w:val="0079239C"/>
    <w:rsid w:val="00792453"/>
    <w:rsid w:val="0079275F"/>
    <w:rsid w:val="007927D3"/>
    <w:rsid w:val="00792D19"/>
    <w:rsid w:val="00792E63"/>
    <w:rsid w:val="0079328F"/>
    <w:rsid w:val="007934A5"/>
    <w:rsid w:val="00793689"/>
    <w:rsid w:val="007938FF"/>
    <w:rsid w:val="00793958"/>
    <w:rsid w:val="00793B00"/>
    <w:rsid w:val="00793C63"/>
    <w:rsid w:val="00793CBF"/>
    <w:rsid w:val="007945E5"/>
    <w:rsid w:val="00794624"/>
    <w:rsid w:val="00794969"/>
    <w:rsid w:val="00794A9B"/>
    <w:rsid w:val="00794D3B"/>
    <w:rsid w:val="00794E71"/>
    <w:rsid w:val="00795137"/>
    <w:rsid w:val="00795142"/>
    <w:rsid w:val="00795485"/>
    <w:rsid w:val="007955C1"/>
    <w:rsid w:val="00795664"/>
    <w:rsid w:val="007956CB"/>
    <w:rsid w:val="007956D7"/>
    <w:rsid w:val="0079575E"/>
    <w:rsid w:val="0079589C"/>
    <w:rsid w:val="00795991"/>
    <w:rsid w:val="007959FF"/>
    <w:rsid w:val="00795C91"/>
    <w:rsid w:val="00795CDE"/>
    <w:rsid w:val="00795FCE"/>
    <w:rsid w:val="00795FF9"/>
    <w:rsid w:val="00796038"/>
    <w:rsid w:val="007961AF"/>
    <w:rsid w:val="007961CD"/>
    <w:rsid w:val="0079645F"/>
    <w:rsid w:val="007964A3"/>
    <w:rsid w:val="00796716"/>
    <w:rsid w:val="007967FD"/>
    <w:rsid w:val="00796919"/>
    <w:rsid w:val="0079692A"/>
    <w:rsid w:val="00796C01"/>
    <w:rsid w:val="00796CEA"/>
    <w:rsid w:val="00796EB4"/>
    <w:rsid w:val="00796F96"/>
    <w:rsid w:val="0079719C"/>
    <w:rsid w:val="00797322"/>
    <w:rsid w:val="00797602"/>
    <w:rsid w:val="0079770C"/>
    <w:rsid w:val="00797781"/>
    <w:rsid w:val="00797A33"/>
    <w:rsid w:val="00797CD8"/>
    <w:rsid w:val="00797EF3"/>
    <w:rsid w:val="007A0451"/>
    <w:rsid w:val="007A049B"/>
    <w:rsid w:val="007A0594"/>
    <w:rsid w:val="007A070A"/>
    <w:rsid w:val="007A0715"/>
    <w:rsid w:val="007A0866"/>
    <w:rsid w:val="007A08DC"/>
    <w:rsid w:val="007A0944"/>
    <w:rsid w:val="007A0B22"/>
    <w:rsid w:val="007A0DF1"/>
    <w:rsid w:val="007A100A"/>
    <w:rsid w:val="007A10D4"/>
    <w:rsid w:val="007A15C5"/>
    <w:rsid w:val="007A19BC"/>
    <w:rsid w:val="007A19E4"/>
    <w:rsid w:val="007A1AAB"/>
    <w:rsid w:val="007A1F2E"/>
    <w:rsid w:val="007A211E"/>
    <w:rsid w:val="007A2243"/>
    <w:rsid w:val="007A243C"/>
    <w:rsid w:val="007A2499"/>
    <w:rsid w:val="007A253A"/>
    <w:rsid w:val="007A2700"/>
    <w:rsid w:val="007A2A55"/>
    <w:rsid w:val="007A2C9D"/>
    <w:rsid w:val="007A2DF3"/>
    <w:rsid w:val="007A2EF5"/>
    <w:rsid w:val="007A2FAD"/>
    <w:rsid w:val="007A3000"/>
    <w:rsid w:val="007A35AC"/>
    <w:rsid w:val="007A3855"/>
    <w:rsid w:val="007A3E2A"/>
    <w:rsid w:val="007A3E6C"/>
    <w:rsid w:val="007A3F24"/>
    <w:rsid w:val="007A4088"/>
    <w:rsid w:val="007A4374"/>
    <w:rsid w:val="007A4432"/>
    <w:rsid w:val="007A4469"/>
    <w:rsid w:val="007A44E8"/>
    <w:rsid w:val="007A45BE"/>
    <w:rsid w:val="007A4742"/>
    <w:rsid w:val="007A4A30"/>
    <w:rsid w:val="007A4B25"/>
    <w:rsid w:val="007A4B2D"/>
    <w:rsid w:val="007A4BF5"/>
    <w:rsid w:val="007A530B"/>
    <w:rsid w:val="007A544E"/>
    <w:rsid w:val="007A57EB"/>
    <w:rsid w:val="007A5D20"/>
    <w:rsid w:val="007A6119"/>
    <w:rsid w:val="007A65CB"/>
    <w:rsid w:val="007A6672"/>
    <w:rsid w:val="007A6B03"/>
    <w:rsid w:val="007A6EE9"/>
    <w:rsid w:val="007A7174"/>
    <w:rsid w:val="007A71BF"/>
    <w:rsid w:val="007A762A"/>
    <w:rsid w:val="007A7632"/>
    <w:rsid w:val="007A767F"/>
    <w:rsid w:val="007A77AB"/>
    <w:rsid w:val="007B01CC"/>
    <w:rsid w:val="007B03ED"/>
    <w:rsid w:val="007B04B0"/>
    <w:rsid w:val="007B0543"/>
    <w:rsid w:val="007B0675"/>
    <w:rsid w:val="007B0714"/>
    <w:rsid w:val="007B091E"/>
    <w:rsid w:val="007B0B70"/>
    <w:rsid w:val="007B0C61"/>
    <w:rsid w:val="007B0EED"/>
    <w:rsid w:val="007B0F02"/>
    <w:rsid w:val="007B10A4"/>
    <w:rsid w:val="007B111A"/>
    <w:rsid w:val="007B1397"/>
    <w:rsid w:val="007B14E0"/>
    <w:rsid w:val="007B17DD"/>
    <w:rsid w:val="007B19D0"/>
    <w:rsid w:val="007B1B02"/>
    <w:rsid w:val="007B22F7"/>
    <w:rsid w:val="007B2499"/>
    <w:rsid w:val="007B2890"/>
    <w:rsid w:val="007B2CCE"/>
    <w:rsid w:val="007B3094"/>
    <w:rsid w:val="007B317C"/>
    <w:rsid w:val="007B32F2"/>
    <w:rsid w:val="007B35A2"/>
    <w:rsid w:val="007B3AA1"/>
    <w:rsid w:val="007B3B04"/>
    <w:rsid w:val="007B3DD8"/>
    <w:rsid w:val="007B3ED7"/>
    <w:rsid w:val="007B4077"/>
    <w:rsid w:val="007B4357"/>
    <w:rsid w:val="007B4538"/>
    <w:rsid w:val="007B45C4"/>
    <w:rsid w:val="007B46AB"/>
    <w:rsid w:val="007B46C8"/>
    <w:rsid w:val="007B470A"/>
    <w:rsid w:val="007B49F4"/>
    <w:rsid w:val="007B4C1B"/>
    <w:rsid w:val="007B4D89"/>
    <w:rsid w:val="007B4F76"/>
    <w:rsid w:val="007B4FD7"/>
    <w:rsid w:val="007B520B"/>
    <w:rsid w:val="007B5281"/>
    <w:rsid w:val="007B5336"/>
    <w:rsid w:val="007B5799"/>
    <w:rsid w:val="007B57D3"/>
    <w:rsid w:val="007B57EC"/>
    <w:rsid w:val="007B589A"/>
    <w:rsid w:val="007B5A0D"/>
    <w:rsid w:val="007B5B34"/>
    <w:rsid w:val="007B5C04"/>
    <w:rsid w:val="007B5DF3"/>
    <w:rsid w:val="007B5FCD"/>
    <w:rsid w:val="007B60C8"/>
    <w:rsid w:val="007B61CF"/>
    <w:rsid w:val="007B63F9"/>
    <w:rsid w:val="007B65EE"/>
    <w:rsid w:val="007B6836"/>
    <w:rsid w:val="007B6A0C"/>
    <w:rsid w:val="007B6D07"/>
    <w:rsid w:val="007B7139"/>
    <w:rsid w:val="007B7299"/>
    <w:rsid w:val="007B7315"/>
    <w:rsid w:val="007B7572"/>
    <w:rsid w:val="007B76CE"/>
    <w:rsid w:val="007B7B4B"/>
    <w:rsid w:val="007B7EC9"/>
    <w:rsid w:val="007C01BB"/>
    <w:rsid w:val="007C02AB"/>
    <w:rsid w:val="007C02D4"/>
    <w:rsid w:val="007C0456"/>
    <w:rsid w:val="007C0460"/>
    <w:rsid w:val="007C070B"/>
    <w:rsid w:val="007C082C"/>
    <w:rsid w:val="007C10C7"/>
    <w:rsid w:val="007C13D4"/>
    <w:rsid w:val="007C1485"/>
    <w:rsid w:val="007C18A3"/>
    <w:rsid w:val="007C1C9E"/>
    <w:rsid w:val="007C1E6D"/>
    <w:rsid w:val="007C1FAE"/>
    <w:rsid w:val="007C1FEF"/>
    <w:rsid w:val="007C22BD"/>
    <w:rsid w:val="007C22F7"/>
    <w:rsid w:val="007C27E2"/>
    <w:rsid w:val="007C2961"/>
    <w:rsid w:val="007C2D24"/>
    <w:rsid w:val="007C2D76"/>
    <w:rsid w:val="007C2E05"/>
    <w:rsid w:val="007C319C"/>
    <w:rsid w:val="007C329B"/>
    <w:rsid w:val="007C3447"/>
    <w:rsid w:val="007C34F9"/>
    <w:rsid w:val="007C3558"/>
    <w:rsid w:val="007C3A70"/>
    <w:rsid w:val="007C3C36"/>
    <w:rsid w:val="007C3CF7"/>
    <w:rsid w:val="007C3E7E"/>
    <w:rsid w:val="007C3E92"/>
    <w:rsid w:val="007C41A9"/>
    <w:rsid w:val="007C45C3"/>
    <w:rsid w:val="007C46FB"/>
    <w:rsid w:val="007C4704"/>
    <w:rsid w:val="007C483A"/>
    <w:rsid w:val="007C4997"/>
    <w:rsid w:val="007C4B69"/>
    <w:rsid w:val="007C4DB4"/>
    <w:rsid w:val="007C527F"/>
    <w:rsid w:val="007C575A"/>
    <w:rsid w:val="007C58CD"/>
    <w:rsid w:val="007C59BA"/>
    <w:rsid w:val="007C5A03"/>
    <w:rsid w:val="007C5A45"/>
    <w:rsid w:val="007C5C38"/>
    <w:rsid w:val="007C5C99"/>
    <w:rsid w:val="007C5D11"/>
    <w:rsid w:val="007C5F33"/>
    <w:rsid w:val="007C6069"/>
    <w:rsid w:val="007C60ED"/>
    <w:rsid w:val="007C6116"/>
    <w:rsid w:val="007C62C9"/>
    <w:rsid w:val="007C6370"/>
    <w:rsid w:val="007C64CE"/>
    <w:rsid w:val="007C64EA"/>
    <w:rsid w:val="007C67FF"/>
    <w:rsid w:val="007C6905"/>
    <w:rsid w:val="007C6A4A"/>
    <w:rsid w:val="007C709C"/>
    <w:rsid w:val="007C7632"/>
    <w:rsid w:val="007C7781"/>
    <w:rsid w:val="007C7B64"/>
    <w:rsid w:val="007C7BA6"/>
    <w:rsid w:val="007D00CB"/>
    <w:rsid w:val="007D0386"/>
    <w:rsid w:val="007D052B"/>
    <w:rsid w:val="007D0620"/>
    <w:rsid w:val="007D0C76"/>
    <w:rsid w:val="007D0EAD"/>
    <w:rsid w:val="007D0F1F"/>
    <w:rsid w:val="007D1004"/>
    <w:rsid w:val="007D1149"/>
    <w:rsid w:val="007D1289"/>
    <w:rsid w:val="007D13FE"/>
    <w:rsid w:val="007D15AB"/>
    <w:rsid w:val="007D1B54"/>
    <w:rsid w:val="007D1C1F"/>
    <w:rsid w:val="007D223E"/>
    <w:rsid w:val="007D24F8"/>
    <w:rsid w:val="007D2535"/>
    <w:rsid w:val="007D26DF"/>
    <w:rsid w:val="007D2783"/>
    <w:rsid w:val="007D2881"/>
    <w:rsid w:val="007D2B17"/>
    <w:rsid w:val="007D2C70"/>
    <w:rsid w:val="007D2E20"/>
    <w:rsid w:val="007D2EFB"/>
    <w:rsid w:val="007D31AC"/>
    <w:rsid w:val="007D3210"/>
    <w:rsid w:val="007D338A"/>
    <w:rsid w:val="007D340A"/>
    <w:rsid w:val="007D37A9"/>
    <w:rsid w:val="007D385F"/>
    <w:rsid w:val="007D39AA"/>
    <w:rsid w:val="007D3B53"/>
    <w:rsid w:val="007D3E18"/>
    <w:rsid w:val="007D411D"/>
    <w:rsid w:val="007D41B4"/>
    <w:rsid w:val="007D445A"/>
    <w:rsid w:val="007D4594"/>
    <w:rsid w:val="007D467F"/>
    <w:rsid w:val="007D46D9"/>
    <w:rsid w:val="007D4769"/>
    <w:rsid w:val="007D4B70"/>
    <w:rsid w:val="007D4FCE"/>
    <w:rsid w:val="007D513B"/>
    <w:rsid w:val="007D5367"/>
    <w:rsid w:val="007D536F"/>
    <w:rsid w:val="007D53FC"/>
    <w:rsid w:val="007D547F"/>
    <w:rsid w:val="007D559C"/>
    <w:rsid w:val="007D5961"/>
    <w:rsid w:val="007D5A82"/>
    <w:rsid w:val="007D5BFB"/>
    <w:rsid w:val="007D5C49"/>
    <w:rsid w:val="007D5CBB"/>
    <w:rsid w:val="007D60FE"/>
    <w:rsid w:val="007D6144"/>
    <w:rsid w:val="007D61B0"/>
    <w:rsid w:val="007D62C2"/>
    <w:rsid w:val="007D6595"/>
    <w:rsid w:val="007D65C8"/>
    <w:rsid w:val="007D6885"/>
    <w:rsid w:val="007D6910"/>
    <w:rsid w:val="007D6A29"/>
    <w:rsid w:val="007D6AE8"/>
    <w:rsid w:val="007D6BB8"/>
    <w:rsid w:val="007D6BD6"/>
    <w:rsid w:val="007D6F2A"/>
    <w:rsid w:val="007D6FB7"/>
    <w:rsid w:val="007D71D8"/>
    <w:rsid w:val="007D7240"/>
    <w:rsid w:val="007D72E6"/>
    <w:rsid w:val="007D737E"/>
    <w:rsid w:val="007D740A"/>
    <w:rsid w:val="007D7426"/>
    <w:rsid w:val="007D74AD"/>
    <w:rsid w:val="007D7524"/>
    <w:rsid w:val="007D7693"/>
    <w:rsid w:val="007D7A68"/>
    <w:rsid w:val="007D7BB0"/>
    <w:rsid w:val="007D7EAF"/>
    <w:rsid w:val="007E0181"/>
    <w:rsid w:val="007E0234"/>
    <w:rsid w:val="007E0292"/>
    <w:rsid w:val="007E0715"/>
    <w:rsid w:val="007E07BE"/>
    <w:rsid w:val="007E095F"/>
    <w:rsid w:val="007E0B4E"/>
    <w:rsid w:val="007E0F10"/>
    <w:rsid w:val="007E1036"/>
    <w:rsid w:val="007E111D"/>
    <w:rsid w:val="007E123D"/>
    <w:rsid w:val="007E17EF"/>
    <w:rsid w:val="007E1921"/>
    <w:rsid w:val="007E1EBE"/>
    <w:rsid w:val="007E21BC"/>
    <w:rsid w:val="007E2355"/>
    <w:rsid w:val="007E258C"/>
    <w:rsid w:val="007E25F6"/>
    <w:rsid w:val="007E28B3"/>
    <w:rsid w:val="007E28B9"/>
    <w:rsid w:val="007E29CE"/>
    <w:rsid w:val="007E2B2F"/>
    <w:rsid w:val="007E2F90"/>
    <w:rsid w:val="007E3220"/>
    <w:rsid w:val="007E327D"/>
    <w:rsid w:val="007E3332"/>
    <w:rsid w:val="007E33F2"/>
    <w:rsid w:val="007E340A"/>
    <w:rsid w:val="007E34A2"/>
    <w:rsid w:val="007E34E7"/>
    <w:rsid w:val="007E3A26"/>
    <w:rsid w:val="007E3D7C"/>
    <w:rsid w:val="007E3EA4"/>
    <w:rsid w:val="007E3FDA"/>
    <w:rsid w:val="007E40EE"/>
    <w:rsid w:val="007E4158"/>
    <w:rsid w:val="007E45D1"/>
    <w:rsid w:val="007E4853"/>
    <w:rsid w:val="007E48B7"/>
    <w:rsid w:val="007E492D"/>
    <w:rsid w:val="007E4BB3"/>
    <w:rsid w:val="007E4CD7"/>
    <w:rsid w:val="007E503F"/>
    <w:rsid w:val="007E5094"/>
    <w:rsid w:val="007E50EB"/>
    <w:rsid w:val="007E5552"/>
    <w:rsid w:val="007E56EE"/>
    <w:rsid w:val="007E585E"/>
    <w:rsid w:val="007E5DCC"/>
    <w:rsid w:val="007E6019"/>
    <w:rsid w:val="007E609E"/>
    <w:rsid w:val="007E61F0"/>
    <w:rsid w:val="007E624E"/>
    <w:rsid w:val="007E6427"/>
    <w:rsid w:val="007E66E3"/>
    <w:rsid w:val="007E6746"/>
    <w:rsid w:val="007E6817"/>
    <w:rsid w:val="007E6984"/>
    <w:rsid w:val="007E69C9"/>
    <w:rsid w:val="007E7777"/>
    <w:rsid w:val="007E7A08"/>
    <w:rsid w:val="007E7A39"/>
    <w:rsid w:val="007E7E2B"/>
    <w:rsid w:val="007F0141"/>
    <w:rsid w:val="007F05CB"/>
    <w:rsid w:val="007F06D6"/>
    <w:rsid w:val="007F08E5"/>
    <w:rsid w:val="007F09D0"/>
    <w:rsid w:val="007F0D34"/>
    <w:rsid w:val="007F0DBA"/>
    <w:rsid w:val="007F0FE2"/>
    <w:rsid w:val="007F1383"/>
    <w:rsid w:val="007F14E2"/>
    <w:rsid w:val="007F167F"/>
    <w:rsid w:val="007F179E"/>
    <w:rsid w:val="007F1909"/>
    <w:rsid w:val="007F1A25"/>
    <w:rsid w:val="007F230C"/>
    <w:rsid w:val="007F23FC"/>
    <w:rsid w:val="007F2571"/>
    <w:rsid w:val="007F2606"/>
    <w:rsid w:val="007F2634"/>
    <w:rsid w:val="007F281B"/>
    <w:rsid w:val="007F2E66"/>
    <w:rsid w:val="007F3121"/>
    <w:rsid w:val="007F31E0"/>
    <w:rsid w:val="007F31EC"/>
    <w:rsid w:val="007F3332"/>
    <w:rsid w:val="007F339B"/>
    <w:rsid w:val="007F33C1"/>
    <w:rsid w:val="007F383D"/>
    <w:rsid w:val="007F3DF5"/>
    <w:rsid w:val="007F3EE7"/>
    <w:rsid w:val="007F3F0B"/>
    <w:rsid w:val="007F3FDB"/>
    <w:rsid w:val="007F444C"/>
    <w:rsid w:val="007F4756"/>
    <w:rsid w:val="007F479A"/>
    <w:rsid w:val="007F498E"/>
    <w:rsid w:val="007F4AF8"/>
    <w:rsid w:val="007F4E53"/>
    <w:rsid w:val="007F4FCA"/>
    <w:rsid w:val="007F574F"/>
    <w:rsid w:val="007F58E8"/>
    <w:rsid w:val="007F59ED"/>
    <w:rsid w:val="007F5B43"/>
    <w:rsid w:val="007F5BB7"/>
    <w:rsid w:val="007F5C31"/>
    <w:rsid w:val="007F5CC3"/>
    <w:rsid w:val="007F6032"/>
    <w:rsid w:val="007F607B"/>
    <w:rsid w:val="007F6119"/>
    <w:rsid w:val="007F631B"/>
    <w:rsid w:val="007F6469"/>
    <w:rsid w:val="007F699E"/>
    <w:rsid w:val="007F6B75"/>
    <w:rsid w:val="007F6E2A"/>
    <w:rsid w:val="007F6EFF"/>
    <w:rsid w:val="007F70F6"/>
    <w:rsid w:val="007F71AC"/>
    <w:rsid w:val="007F72C1"/>
    <w:rsid w:val="007F72ED"/>
    <w:rsid w:val="007F7BDB"/>
    <w:rsid w:val="007F7C35"/>
    <w:rsid w:val="007F7CB6"/>
    <w:rsid w:val="007F7D93"/>
    <w:rsid w:val="007F7E06"/>
    <w:rsid w:val="0080014C"/>
    <w:rsid w:val="00800461"/>
    <w:rsid w:val="00800467"/>
    <w:rsid w:val="0080056A"/>
    <w:rsid w:val="00800661"/>
    <w:rsid w:val="008007E8"/>
    <w:rsid w:val="008008CC"/>
    <w:rsid w:val="008009F0"/>
    <w:rsid w:val="00800E7C"/>
    <w:rsid w:val="00800F4D"/>
    <w:rsid w:val="00801081"/>
    <w:rsid w:val="008011A5"/>
    <w:rsid w:val="00801B10"/>
    <w:rsid w:val="00801B62"/>
    <w:rsid w:val="00801B94"/>
    <w:rsid w:val="00801FBE"/>
    <w:rsid w:val="00801FEB"/>
    <w:rsid w:val="00801FEE"/>
    <w:rsid w:val="008021F0"/>
    <w:rsid w:val="00802254"/>
    <w:rsid w:val="0080239C"/>
    <w:rsid w:val="0080243F"/>
    <w:rsid w:val="00802569"/>
    <w:rsid w:val="008029AC"/>
    <w:rsid w:val="00802AE6"/>
    <w:rsid w:val="00802D3D"/>
    <w:rsid w:val="00802E1E"/>
    <w:rsid w:val="00802ECD"/>
    <w:rsid w:val="00802FF5"/>
    <w:rsid w:val="00803015"/>
    <w:rsid w:val="008032DE"/>
    <w:rsid w:val="00803C00"/>
    <w:rsid w:val="00803CA2"/>
    <w:rsid w:val="00803E46"/>
    <w:rsid w:val="00803FA3"/>
    <w:rsid w:val="008040A8"/>
    <w:rsid w:val="008043F2"/>
    <w:rsid w:val="00804A57"/>
    <w:rsid w:val="00804AA5"/>
    <w:rsid w:val="0080500E"/>
    <w:rsid w:val="0080518F"/>
    <w:rsid w:val="00805236"/>
    <w:rsid w:val="008052BE"/>
    <w:rsid w:val="0080530B"/>
    <w:rsid w:val="00805374"/>
    <w:rsid w:val="0080554A"/>
    <w:rsid w:val="008055DA"/>
    <w:rsid w:val="00805641"/>
    <w:rsid w:val="00805658"/>
    <w:rsid w:val="008056CB"/>
    <w:rsid w:val="00805883"/>
    <w:rsid w:val="00805B4C"/>
    <w:rsid w:val="00805B87"/>
    <w:rsid w:val="00805D0A"/>
    <w:rsid w:val="00805D4A"/>
    <w:rsid w:val="00805F25"/>
    <w:rsid w:val="00806179"/>
    <w:rsid w:val="00806586"/>
    <w:rsid w:val="008065E3"/>
    <w:rsid w:val="00806A1A"/>
    <w:rsid w:val="00806AC8"/>
    <w:rsid w:val="00806AEE"/>
    <w:rsid w:val="00806B4A"/>
    <w:rsid w:val="00806B7A"/>
    <w:rsid w:val="00806CB6"/>
    <w:rsid w:val="00806EF0"/>
    <w:rsid w:val="00807013"/>
    <w:rsid w:val="00807030"/>
    <w:rsid w:val="008073ED"/>
    <w:rsid w:val="008075DB"/>
    <w:rsid w:val="00807758"/>
    <w:rsid w:val="0080783C"/>
    <w:rsid w:val="0080795F"/>
    <w:rsid w:val="00807D2C"/>
    <w:rsid w:val="00807DAD"/>
    <w:rsid w:val="0081009F"/>
    <w:rsid w:val="00810168"/>
    <w:rsid w:val="008101BE"/>
    <w:rsid w:val="0081063A"/>
    <w:rsid w:val="0081087A"/>
    <w:rsid w:val="0081097F"/>
    <w:rsid w:val="00810C4D"/>
    <w:rsid w:val="00810E48"/>
    <w:rsid w:val="00810F4D"/>
    <w:rsid w:val="00811239"/>
    <w:rsid w:val="008116D5"/>
    <w:rsid w:val="0081174D"/>
    <w:rsid w:val="0081189A"/>
    <w:rsid w:val="008119A7"/>
    <w:rsid w:val="00811BDA"/>
    <w:rsid w:val="00811CCC"/>
    <w:rsid w:val="00811F17"/>
    <w:rsid w:val="00811FF7"/>
    <w:rsid w:val="00812234"/>
    <w:rsid w:val="008122F3"/>
    <w:rsid w:val="00812790"/>
    <w:rsid w:val="00812E2F"/>
    <w:rsid w:val="00812EA6"/>
    <w:rsid w:val="0081318B"/>
    <w:rsid w:val="008134BF"/>
    <w:rsid w:val="008135E1"/>
    <w:rsid w:val="0081386A"/>
    <w:rsid w:val="00813C8B"/>
    <w:rsid w:val="00814063"/>
    <w:rsid w:val="008140AF"/>
    <w:rsid w:val="008143CF"/>
    <w:rsid w:val="008144BC"/>
    <w:rsid w:val="008147D7"/>
    <w:rsid w:val="00814804"/>
    <w:rsid w:val="00814A3C"/>
    <w:rsid w:val="0081521B"/>
    <w:rsid w:val="00815312"/>
    <w:rsid w:val="00815519"/>
    <w:rsid w:val="008155BF"/>
    <w:rsid w:val="00815812"/>
    <w:rsid w:val="00815C27"/>
    <w:rsid w:val="00815D54"/>
    <w:rsid w:val="00816042"/>
    <w:rsid w:val="00816207"/>
    <w:rsid w:val="00816338"/>
    <w:rsid w:val="00816599"/>
    <w:rsid w:val="00816658"/>
    <w:rsid w:val="00816932"/>
    <w:rsid w:val="008169D2"/>
    <w:rsid w:val="00816C9C"/>
    <w:rsid w:val="00816F22"/>
    <w:rsid w:val="00816F5D"/>
    <w:rsid w:val="00817191"/>
    <w:rsid w:val="00817A12"/>
    <w:rsid w:val="00817B00"/>
    <w:rsid w:val="0082037D"/>
    <w:rsid w:val="0082069B"/>
    <w:rsid w:val="008206C3"/>
    <w:rsid w:val="00820785"/>
    <w:rsid w:val="008209E0"/>
    <w:rsid w:val="00820B40"/>
    <w:rsid w:val="00820EE2"/>
    <w:rsid w:val="008210AD"/>
    <w:rsid w:val="00821567"/>
    <w:rsid w:val="008216A6"/>
    <w:rsid w:val="0082180C"/>
    <w:rsid w:val="00821843"/>
    <w:rsid w:val="00821B12"/>
    <w:rsid w:val="00821B66"/>
    <w:rsid w:val="0082241B"/>
    <w:rsid w:val="008225FF"/>
    <w:rsid w:val="00822674"/>
    <w:rsid w:val="00822764"/>
    <w:rsid w:val="00822AD9"/>
    <w:rsid w:val="00822BE5"/>
    <w:rsid w:val="008232F8"/>
    <w:rsid w:val="008233ED"/>
    <w:rsid w:val="008236A6"/>
    <w:rsid w:val="00823758"/>
    <w:rsid w:val="008238CC"/>
    <w:rsid w:val="00823A84"/>
    <w:rsid w:val="00823AB0"/>
    <w:rsid w:val="00824217"/>
    <w:rsid w:val="00824375"/>
    <w:rsid w:val="008244C6"/>
    <w:rsid w:val="00824751"/>
    <w:rsid w:val="0082487C"/>
    <w:rsid w:val="00824927"/>
    <w:rsid w:val="008249F9"/>
    <w:rsid w:val="00824CF2"/>
    <w:rsid w:val="00824DA8"/>
    <w:rsid w:val="00825189"/>
    <w:rsid w:val="008251BB"/>
    <w:rsid w:val="0082565A"/>
    <w:rsid w:val="008257E1"/>
    <w:rsid w:val="00825823"/>
    <w:rsid w:val="00825889"/>
    <w:rsid w:val="00825B0C"/>
    <w:rsid w:val="00825B71"/>
    <w:rsid w:val="00825C1C"/>
    <w:rsid w:val="00825DDF"/>
    <w:rsid w:val="00825E31"/>
    <w:rsid w:val="00825E36"/>
    <w:rsid w:val="0082648B"/>
    <w:rsid w:val="0082697E"/>
    <w:rsid w:val="00826996"/>
    <w:rsid w:val="00826EDB"/>
    <w:rsid w:val="0082723A"/>
    <w:rsid w:val="008272A7"/>
    <w:rsid w:val="00827684"/>
    <w:rsid w:val="008276E4"/>
    <w:rsid w:val="008277E0"/>
    <w:rsid w:val="0082785F"/>
    <w:rsid w:val="00827C0C"/>
    <w:rsid w:val="00827C73"/>
    <w:rsid w:val="00827DF1"/>
    <w:rsid w:val="00827FBC"/>
    <w:rsid w:val="008302B0"/>
    <w:rsid w:val="0083030A"/>
    <w:rsid w:val="008303FE"/>
    <w:rsid w:val="00830682"/>
    <w:rsid w:val="00830773"/>
    <w:rsid w:val="00830A66"/>
    <w:rsid w:val="00830CF9"/>
    <w:rsid w:val="0083104B"/>
    <w:rsid w:val="00831127"/>
    <w:rsid w:val="0083146C"/>
    <w:rsid w:val="00831572"/>
    <w:rsid w:val="008315A1"/>
    <w:rsid w:val="00831785"/>
    <w:rsid w:val="008318E9"/>
    <w:rsid w:val="008319F5"/>
    <w:rsid w:val="008320E0"/>
    <w:rsid w:val="008321CB"/>
    <w:rsid w:val="008322DC"/>
    <w:rsid w:val="0083230A"/>
    <w:rsid w:val="00832513"/>
    <w:rsid w:val="00832611"/>
    <w:rsid w:val="008326E2"/>
    <w:rsid w:val="0083283D"/>
    <w:rsid w:val="00832AE5"/>
    <w:rsid w:val="00832BEC"/>
    <w:rsid w:val="00832CE4"/>
    <w:rsid w:val="00832DAC"/>
    <w:rsid w:val="0083300C"/>
    <w:rsid w:val="00833078"/>
    <w:rsid w:val="008330AB"/>
    <w:rsid w:val="00833164"/>
    <w:rsid w:val="008332D9"/>
    <w:rsid w:val="008338AB"/>
    <w:rsid w:val="00833A09"/>
    <w:rsid w:val="00833AC5"/>
    <w:rsid w:val="00833C2D"/>
    <w:rsid w:val="00833E0D"/>
    <w:rsid w:val="00834023"/>
    <w:rsid w:val="008342F6"/>
    <w:rsid w:val="0083454F"/>
    <w:rsid w:val="0083479C"/>
    <w:rsid w:val="00834D11"/>
    <w:rsid w:val="00834D7D"/>
    <w:rsid w:val="00834E19"/>
    <w:rsid w:val="00834EBE"/>
    <w:rsid w:val="00835016"/>
    <w:rsid w:val="00835198"/>
    <w:rsid w:val="008351F5"/>
    <w:rsid w:val="00835619"/>
    <w:rsid w:val="008359AE"/>
    <w:rsid w:val="00835BED"/>
    <w:rsid w:val="00835CC9"/>
    <w:rsid w:val="00835D9B"/>
    <w:rsid w:val="00835DA1"/>
    <w:rsid w:val="00835ECE"/>
    <w:rsid w:val="00835F90"/>
    <w:rsid w:val="00836040"/>
    <w:rsid w:val="00836061"/>
    <w:rsid w:val="008360DD"/>
    <w:rsid w:val="0083618C"/>
    <w:rsid w:val="00836272"/>
    <w:rsid w:val="0083627B"/>
    <w:rsid w:val="00836378"/>
    <w:rsid w:val="008364EC"/>
    <w:rsid w:val="008365C6"/>
    <w:rsid w:val="00836A54"/>
    <w:rsid w:val="00836B7A"/>
    <w:rsid w:val="00836B93"/>
    <w:rsid w:val="00836E0A"/>
    <w:rsid w:val="008370BB"/>
    <w:rsid w:val="00837453"/>
    <w:rsid w:val="00837494"/>
    <w:rsid w:val="008376FA"/>
    <w:rsid w:val="008378DD"/>
    <w:rsid w:val="008378EE"/>
    <w:rsid w:val="008379BB"/>
    <w:rsid w:val="00837E87"/>
    <w:rsid w:val="00840128"/>
    <w:rsid w:val="0084038C"/>
    <w:rsid w:val="0084062F"/>
    <w:rsid w:val="008409D5"/>
    <w:rsid w:val="00840D97"/>
    <w:rsid w:val="00840EBC"/>
    <w:rsid w:val="00840F90"/>
    <w:rsid w:val="008412B8"/>
    <w:rsid w:val="008416DE"/>
    <w:rsid w:val="008417F0"/>
    <w:rsid w:val="0084199F"/>
    <w:rsid w:val="00841FA8"/>
    <w:rsid w:val="008422F7"/>
    <w:rsid w:val="008423B9"/>
    <w:rsid w:val="008426AE"/>
    <w:rsid w:val="0084288A"/>
    <w:rsid w:val="00842B9C"/>
    <w:rsid w:val="008437B5"/>
    <w:rsid w:val="008437C9"/>
    <w:rsid w:val="00843920"/>
    <w:rsid w:val="008439A0"/>
    <w:rsid w:val="00843C30"/>
    <w:rsid w:val="00843DDC"/>
    <w:rsid w:val="008442D0"/>
    <w:rsid w:val="00844554"/>
    <w:rsid w:val="00844733"/>
    <w:rsid w:val="00844925"/>
    <w:rsid w:val="00844B65"/>
    <w:rsid w:val="00844D7A"/>
    <w:rsid w:val="00844F28"/>
    <w:rsid w:val="0084502E"/>
    <w:rsid w:val="008454AC"/>
    <w:rsid w:val="00845632"/>
    <w:rsid w:val="00845763"/>
    <w:rsid w:val="0084588C"/>
    <w:rsid w:val="00845B71"/>
    <w:rsid w:val="00845BA2"/>
    <w:rsid w:val="00845D7E"/>
    <w:rsid w:val="00845DEB"/>
    <w:rsid w:val="00845E4D"/>
    <w:rsid w:val="00846335"/>
    <w:rsid w:val="008464AE"/>
    <w:rsid w:val="008464D0"/>
    <w:rsid w:val="0084660A"/>
    <w:rsid w:val="008467FC"/>
    <w:rsid w:val="008467FD"/>
    <w:rsid w:val="00846ABA"/>
    <w:rsid w:val="00846ABC"/>
    <w:rsid w:val="00846B14"/>
    <w:rsid w:val="00846E50"/>
    <w:rsid w:val="0084705F"/>
    <w:rsid w:val="008470D6"/>
    <w:rsid w:val="0084761A"/>
    <w:rsid w:val="00847672"/>
    <w:rsid w:val="00847852"/>
    <w:rsid w:val="00847DE6"/>
    <w:rsid w:val="00847F05"/>
    <w:rsid w:val="00847F56"/>
    <w:rsid w:val="00847F6E"/>
    <w:rsid w:val="008501A1"/>
    <w:rsid w:val="008503FB"/>
    <w:rsid w:val="008504E1"/>
    <w:rsid w:val="0085073F"/>
    <w:rsid w:val="008508BF"/>
    <w:rsid w:val="00850AA8"/>
    <w:rsid w:val="00850E23"/>
    <w:rsid w:val="00850F71"/>
    <w:rsid w:val="00851097"/>
    <w:rsid w:val="00851239"/>
    <w:rsid w:val="008519CD"/>
    <w:rsid w:val="008519D6"/>
    <w:rsid w:val="008519DD"/>
    <w:rsid w:val="00851CED"/>
    <w:rsid w:val="00851D7F"/>
    <w:rsid w:val="008521DE"/>
    <w:rsid w:val="00852AE2"/>
    <w:rsid w:val="00852D59"/>
    <w:rsid w:val="00853135"/>
    <w:rsid w:val="00853151"/>
    <w:rsid w:val="008533D1"/>
    <w:rsid w:val="008535A9"/>
    <w:rsid w:val="00853745"/>
    <w:rsid w:val="0085386D"/>
    <w:rsid w:val="00853AA7"/>
    <w:rsid w:val="00853BFE"/>
    <w:rsid w:val="0085404F"/>
    <w:rsid w:val="008541A9"/>
    <w:rsid w:val="008543D2"/>
    <w:rsid w:val="008546BB"/>
    <w:rsid w:val="008548CA"/>
    <w:rsid w:val="00854D55"/>
    <w:rsid w:val="00854D7F"/>
    <w:rsid w:val="008558EE"/>
    <w:rsid w:val="00855AB3"/>
    <w:rsid w:val="00855CF8"/>
    <w:rsid w:val="00855DBE"/>
    <w:rsid w:val="00855E4C"/>
    <w:rsid w:val="008564DB"/>
    <w:rsid w:val="0085651D"/>
    <w:rsid w:val="0085654A"/>
    <w:rsid w:val="00856887"/>
    <w:rsid w:val="00856D3F"/>
    <w:rsid w:val="00856E0B"/>
    <w:rsid w:val="00856E45"/>
    <w:rsid w:val="00856EDE"/>
    <w:rsid w:val="00857099"/>
    <w:rsid w:val="00857129"/>
    <w:rsid w:val="008572E4"/>
    <w:rsid w:val="00857A36"/>
    <w:rsid w:val="00857AD6"/>
    <w:rsid w:val="00857E57"/>
    <w:rsid w:val="00857E90"/>
    <w:rsid w:val="00857F82"/>
    <w:rsid w:val="00860125"/>
    <w:rsid w:val="00860240"/>
    <w:rsid w:val="008603BB"/>
    <w:rsid w:val="0086061E"/>
    <w:rsid w:val="00860AC6"/>
    <w:rsid w:val="00860AEB"/>
    <w:rsid w:val="00860B9D"/>
    <w:rsid w:val="00860EA4"/>
    <w:rsid w:val="00861160"/>
    <w:rsid w:val="0086131B"/>
    <w:rsid w:val="0086139B"/>
    <w:rsid w:val="008614D9"/>
    <w:rsid w:val="00861C25"/>
    <w:rsid w:val="00861CF6"/>
    <w:rsid w:val="00861E38"/>
    <w:rsid w:val="0086204B"/>
    <w:rsid w:val="0086253F"/>
    <w:rsid w:val="008625F9"/>
    <w:rsid w:val="00862674"/>
    <w:rsid w:val="00862A1E"/>
    <w:rsid w:val="00862B4A"/>
    <w:rsid w:val="00862B9B"/>
    <w:rsid w:val="00862C9A"/>
    <w:rsid w:val="00862D05"/>
    <w:rsid w:val="008631A0"/>
    <w:rsid w:val="008631AC"/>
    <w:rsid w:val="00863307"/>
    <w:rsid w:val="0086334C"/>
    <w:rsid w:val="00863464"/>
    <w:rsid w:val="008634DC"/>
    <w:rsid w:val="0086381A"/>
    <w:rsid w:val="00863834"/>
    <w:rsid w:val="00863A4A"/>
    <w:rsid w:val="00863BA1"/>
    <w:rsid w:val="00863C05"/>
    <w:rsid w:val="00863EF6"/>
    <w:rsid w:val="008641F4"/>
    <w:rsid w:val="00864284"/>
    <w:rsid w:val="00864711"/>
    <w:rsid w:val="00864788"/>
    <w:rsid w:val="008648CE"/>
    <w:rsid w:val="008649F6"/>
    <w:rsid w:val="00864B29"/>
    <w:rsid w:val="00864BD1"/>
    <w:rsid w:val="00864DEF"/>
    <w:rsid w:val="0086534A"/>
    <w:rsid w:val="0086535C"/>
    <w:rsid w:val="008654BE"/>
    <w:rsid w:val="00865644"/>
    <w:rsid w:val="00865A9E"/>
    <w:rsid w:val="00865CE2"/>
    <w:rsid w:val="00865D00"/>
    <w:rsid w:val="008660BC"/>
    <w:rsid w:val="00866327"/>
    <w:rsid w:val="0086635F"/>
    <w:rsid w:val="0086644C"/>
    <w:rsid w:val="0086667B"/>
    <w:rsid w:val="00866949"/>
    <w:rsid w:val="00866C24"/>
    <w:rsid w:val="00866DF6"/>
    <w:rsid w:val="00866F5D"/>
    <w:rsid w:val="0086707F"/>
    <w:rsid w:val="00867526"/>
    <w:rsid w:val="00867680"/>
    <w:rsid w:val="00867B76"/>
    <w:rsid w:val="00867DC0"/>
    <w:rsid w:val="0087013C"/>
    <w:rsid w:val="00870294"/>
    <w:rsid w:val="00870404"/>
    <w:rsid w:val="008707B9"/>
    <w:rsid w:val="00870963"/>
    <w:rsid w:val="00870B56"/>
    <w:rsid w:val="00870E29"/>
    <w:rsid w:val="00870E61"/>
    <w:rsid w:val="0087112B"/>
    <w:rsid w:val="00871376"/>
    <w:rsid w:val="0087139D"/>
    <w:rsid w:val="008715B9"/>
    <w:rsid w:val="0087172B"/>
    <w:rsid w:val="008718BA"/>
    <w:rsid w:val="00871D44"/>
    <w:rsid w:val="00871E4E"/>
    <w:rsid w:val="0087211E"/>
    <w:rsid w:val="0087288B"/>
    <w:rsid w:val="00872C8F"/>
    <w:rsid w:val="00872DBD"/>
    <w:rsid w:val="00872DEB"/>
    <w:rsid w:val="00872F65"/>
    <w:rsid w:val="00873170"/>
    <w:rsid w:val="00873254"/>
    <w:rsid w:val="008732F2"/>
    <w:rsid w:val="00873B75"/>
    <w:rsid w:val="00873FF6"/>
    <w:rsid w:val="00874573"/>
    <w:rsid w:val="008745B6"/>
    <w:rsid w:val="008746C7"/>
    <w:rsid w:val="008747AD"/>
    <w:rsid w:val="008748B2"/>
    <w:rsid w:val="00874952"/>
    <w:rsid w:val="00874B3D"/>
    <w:rsid w:val="00874CA8"/>
    <w:rsid w:val="00874F83"/>
    <w:rsid w:val="008750AD"/>
    <w:rsid w:val="0087534F"/>
    <w:rsid w:val="00875DE3"/>
    <w:rsid w:val="00875F52"/>
    <w:rsid w:val="00876178"/>
    <w:rsid w:val="00876369"/>
    <w:rsid w:val="008763CC"/>
    <w:rsid w:val="00876566"/>
    <w:rsid w:val="0087657D"/>
    <w:rsid w:val="008765DC"/>
    <w:rsid w:val="00876609"/>
    <w:rsid w:val="00876694"/>
    <w:rsid w:val="00876882"/>
    <w:rsid w:val="008769C8"/>
    <w:rsid w:val="00876A2C"/>
    <w:rsid w:val="00876AD8"/>
    <w:rsid w:val="00876C2C"/>
    <w:rsid w:val="00876C4F"/>
    <w:rsid w:val="00876D7A"/>
    <w:rsid w:val="00876FD6"/>
    <w:rsid w:val="0087725D"/>
    <w:rsid w:val="00877737"/>
    <w:rsid w:val="008779E9"/>
    <w:rsid w:val="00877CAF"/>
    <w:rsid w:val="00877DC4"/>
    <w:rsid w:val="00877F01"/>
    <w:rsid w:val="00877FE1"/>
    <w:rsid w:val="00877FF7"/>
    <w:rsid w:val="0088010B"/>
    <w:rsid w:val="00880663"/>
    <w:rsid w:val="0088094F"/>
    <w:rsid w:val="00880B43"/>
    <w:rsid w:val="00880B4F"/>
    <w:rsid w:val="00880C23"/>
    <w:rsid w:val="00881000"/>
    <w:rsid w:val="008813E8"/>
    <w:rsid w:val="008814F8"/>
    <w:rsid w:val="00881DF8"/>
    <w:rsid w:val="00882378"/>
    <w:rsid w:val="00882406"/>
    <w:rsid w:val="008828C0"/>
    <w:rsid w:val="00882A09"/>
    <w:rsid w:val="00882AA4"/>
    <w:rsid w:val="00882D76"/>
    <w:rsid w:val="00882E6A"/>
    <w:rsid w:val="00882F30"/>
    <w:rsid w:val="00882F39"/>
    <w:rsid w:val="008830C0"/>
    <w:rsid w:val="0088318A"/>
    <w:rsid w:val="00883193"/>
    <w:rsid w:val="008835B1"/>
    <w:rsid w:val="008835D8"/>
    <w:rsid w:val="00883691"/>
    <w:rsid w:val="0088385A"/>
    <w:rsid w:val="00883901"/>
    <w:rsid w:val="00883CFE"/>
    <w:rsid w:val="008842F9"/>
    <w:rsid w:val="00884398"/>
    <w:rsid w:val="008846FE"/>
    <w:rsid w:val="008847A8"/>
    <w:rsid w:val="008849BF"/>
    <w:rsid w:val="008849E4"/>
    <w:rsid w:val="00884E70"/>
    <w:rsid w:val="0088504A"/>
    <w:rsid w:val="008851A6"/>
    <w:rsid w:val="008851E6"/>
    <w:rsid w:val="0088535D"/>
    <w:rsid w:val="00885416"/>
    <w:rsid w:val="008854B2"/>
    <w:rsid w:val="0088590A"/>
    <w:rsid w:val="00885956"/>
    <w:rsid w:val="00885C6E"/>
    <w:rsid w:val="00885D84"/>
    <w:rsid w:val="00885EEF"/>
    <w:rsid w:val="008865D9"/>
    <w:rsid w:val="008868CC"/>
    <w:rsid w:val="008869B5"/>
    <w:rsid w:val="00886A60"/>
    <w:rsid w:val="00886CB5"/>
    <w:rsid w:val="00886EA8"/>
    <w:rsid w:val="00887048"/>
    <w:rsid w:val="00887067"/>
    <w:rsid w:val="0088709F"/>
    <w:rsid w:val="008870AA"/>
    <w:rsid w:val="008870E2"/>
    <w:rsid w:val="00887111"/>
    <w:rsid w:val="0088728A"/>
    <w:rsid w:val="0088744E"/>
    <w:rsid w:val="00887855"/>
    <w:rsid w:val="0088794A"/>
    <w:rsid w:val="00887CF4"/>
    <w:rsid w:val="00887D4A"/>
    <w:rsid w:val="00887DEE"/>
    <w:rsid w:val="0089013F"/>
    <w:rsid w:val="008902B7"/>
    <w:rsid w:val="00890698"/>
    <w:rsid w:val="00890846"/>
    <w:rsid w:val="00890C90"/>
    <w:rsid w:val="00890D63"/>
    <w:rsid w:val="00891069"/>
    <w:rsid w:val="00891117"/>
    <w:rsid w:val="00891173"/>
    <w:rsid w:val="00891193"/>
    <w:rsid w:val="00891266"/>
    <w:rsid w:val="008912CE"/>
    <w:rsid w:val="0089139E"/>
    <w:rsid w:val="0089174F"/>
    <w:rsid w:val="008918AA"/>
    <w:rsid w:val="008918E4"/>
    <w:rsid w:val="00891965"/>
    <w:rsid w:val="00891B8F"/>
    <w:rsid w:val="00891C2E"/>
    <w:rsid w:val="00891D6B"/>
    <w:rsid w:val="00891F7A"/>
    <w:rsid w:val="00891FD8"/>
    <w:rsid w:val="00892069"/>
    <w:rsid w:val="00892173"/>
    <w:rsid w:val="0089221F"/>
    <w:rsid w:val="00892752"/>
    <w:rsid w:val="008928ED"/>
    <w:rsid w:val="00892A1D"/>
    <w:rsid w:val="00892B0B"/>
    <w:rsid w:val="00892BA6"/>
    <w:rsid w:val="00892BC6"/>
    <w:rsid w:val="00892D74"/>
    <w:rsid w:val="0089332B"/>
    <w:rsid w:val="0089334A"/>
    <w:rsid w:val="008934CF"/>
    <w:rsid w:val="00893538"/>
    <w:rsid w:val="00893687"/>
    <w:rsid w:val="008938ED"/>
    <w:rsid w:val="00893A3B"/>
    <w:rsid w:val="00893A40"/>
    <w:rsid w:val="00893EB0"/>
    <w:rsid w:val="00893FFB"/>
    <w:rsid w:val="008940A6"/>
    <w:rsid w:val="008940CB"/>
    <w:rsid w:val="0089411F"/>
    <w:rsid w:val="00894199"/>
    <w:rsid w:val="008943DA"/>
    <w:rsid w:val="00894B63"/>
    <w:rsid w:val="00894CB9"/>
    <w:rsid w:val="00894ED5"/>
    <w:rsid w:val="00895481"/>
    <w:rsid w:val="00895483"/>
    <w:rsid w:val="00895646"/>
    <w:rsid w:val="0089565D"/>
    <w:rsid w:val="0089570E"/>
    <w:rsid w:val="00895756"/>
    <w:rsid w:val="0089577C"/>
    <w:rsid w:val="0089578A"/>
    <w:rsid w:val="008959C6"/>
    <w:rsid w:val="00895AD8"/>
    <w:rsid w:val="00895C98"/>
    <w:rsid w:val="00895D54"/>
    <w:rsid w:val="00895EF9"/>
    <w:rsid w:val="00895FCE"/>
    <w:rsid w:val="00896239"/>
    <w:rsid w:val="0089638B"/>
    <w:rsid w:val="0089663A"/>
    <w:rsid w:val="0089674A"/>
    <w:rsid w:val="0089674F"/>
    <w:rsid w:val="008968B7"/>
    <w:rsid w:val="00896934"/>
    <w:rsid w:val="00896ABF"/>
    <w:rsid w:val="00896E0E"/>
    <w:rsid w:val="00896EBB"/>
    <w:rsid w:val="0089710E"/>
    <w:rsid w:val="00897A57"/>
    <w:rsid w:val="00897AF2"/>
    <w:rsid w:val="00897BF5"/>
    <w:rsid w:val="008A0165"/>
    <w:rsid w:val="008A02FA"/>
    <w:rsid w:val="008A0558"/>
    <w:rsid w:val="008A0651"/>
    <w:rsid w:val="008A06FF"/>
    <w:rsid w:val="008A07D3"/>
    <w:rsid w:val="008A0B61"/>
    <w:rsid w:val="008A0C45"/>
    <w:rsid w:val="008A0C8B"/>
    <w:rsid w:val="008A0F4C"/>
    <w:rsid w:val="008A1579"/>
    <w:rsid w:val="008A180F"/>
    <w:rsid w:val="008A18D0"/>
    <w:rsid w:val="008A1B31"/>
    <w:rsid w:val="008A1EBB"/>
    <w:rsid w:val="008A1F79"/>
    <w:rsid w:val="008A2195"/>
    <w:rsid w:val="008A21F8"/>
    <w:rsid w:val="008A22F8"/>
    <w:rsid w:val="008A2535"/>
    <w:rsid w:val="008A277D"/>
    <w:rsid w:val="008A289D"/>
    <w:rsid w:val="008A298E"/>
    <w:rsid w:val="008A2AF8"/>
    <w:rsid w:val="008A2D49"/>
    <w:rsid w:val="008A2E06"/>
    <w:rsid w:val="008A2F2B"/>
    <w:rsid w:val="008A2FC2"/>
    <w:rsid w:val="008A31EA"/>
    <w:rsid w:val="008A33D8"/>
    <w:rsid w:val="008A3471"/>
    <w:rsid w:val="008A35ED"/>
    <w:rsid w:val="008A38CF"/>
    <w:rsid w:val="008A39AB"/>
    <w:rsid w:val="008A3C2B"/>
    <w:rsid w:val="008A3E84"/>
    <w:rsid w:val="008A3ECD"/>
    <w:rsid w:val="008A40E0"/>
    <w:rsid w:val="008A419C"/>
    <w:rsid w:val="008A426A"/>
    <w:rsid w:val="008A4574"/>
    <w:rsid w:val="008A47EA"/>
    <w:rsid w:val="008A492E"/>
    <w:rsid w:val="008A4938"/>
    <w:rsid w:val="008A5253"/>
    <w:rsid w:val="008A537E"/>
    <w:rsid w:val="008A54F0"/>
    <w:rsid w:val="008A5999"/>
    <w:rsid w:val="008A5AC1"/>
    <w:rsid w:val="008A5D47"/>
    <w:rsid w:val="008A5E57"/>
    <w:rsid w:val="008A5EA5"/>
    <w:rsid w:val="008A603C"/>
    <w:rsid w:val="008A60AF"/>
    <w:rsid w:val="008A60FF"/>
    <w:rsid w:val="008A612E"/>
    <w:rsid w:val="008A63E2"/>
    <w:rsid w:val="008A64F3"/>
    <w:rsid w:val="008A64FD"/>
    <w:rsid w:val="008A6616"/>
    <w:rsid w:val="008A6630"/>
    <w:rsid w:val="008A663E"/>
    <w:rsid w:val="008A66DA"/>
    <w:rsid w:val="008A66F1"/>
    <w:rsid w:val="008A67AE"/>
    <w:rsid w:val="008A69C0"/>
    <w:rsid w:val="008A6A44"/>
    <w:rsid w:val="008A6F92"/>
    <w:rsid w:val="008A7138"/>
    <w:rsid w:val="008A7349"/>
    <w:rsid w:val="008A73EE"/>
    <w:rsid w:val="008A7807"/>
    <w:rsid w:val="008A7857"/>
    <w:rsid w:val="008A7AC1"/>
    <w:rsid w:val="008A7BC7"/>
    <w:rsid w:val="008A7C4B"/>
    <w:rsid w:val="008A7C73"/>
    <w:rsid w:val="008A7DFF"/>
    <w:rsid w:val="008B03B2"/>
    <w:rsid w:val="008B0739"/>
    <w:rsid w:val="008B07C9"/>
    <w:rsid w:val="008B094A"/>
    <w:rsid w:val="008B096F"/>
    <w:rsid w:val="008B0AB7"/>
    <w:rsid w:val="008B0AD0"/>
    <w:rsid w:val="008B0DD8"/>
    <w:rsid w:val="008B0F2E"/>
    <w:rsid w:val="008B0F91"/>
    <w:rsid w:val="008B172F"/>
    <w:rsid w:val="008B19B8"/>
    <w:rsid w:val="008B1F0E"/>
    <w:rsid w:val="008B1F54"/>
    <w:rsid w:val="008B2951"/>
    <w:rsid w:val="008B2F57"/>
    <w:rsid w:val="008B32EB"/>
    <w:rsid w:val="008B36CB"/>
    <w:rsid w:val="008B373D"/>
    <w:rsid w:val="008B3A6B"/>
    <w:rsid w:val="008B3BF4"/>
    <w:rsid w:val="008B3CED"/>
    <w:rsid w:val="008B3D71"/>
    <w:rsid w:val="008B3DF1"/>
    <w:rsid w:val="008B4244"/>
    <w:rsid w:val="008B434D"/>
    <w:rsid w:val="008B449C"/>
    <w:rsid w:val="008B46EF"/>
    <w:rsid w:val="008B4747"/>
    <w:rsid w:val="008B49DF"/>
    <w:rsid w:val="008B49FB"/>
    <w:rsid w:val="008B4A81"/>
    <w:rsid w:val="008B4D0D"/>
    <w:rsid w:val="008B4DCE"/>
    <w:rsid w:val="008B4E67"/>
    <w:rsid w:val="008B4F31"/>
    <w:rsid w:val="008B4F36"/>
    <w:rsid w:val="008B527C"/>
    <w:rsid w:val="008B52CF"/>
    <w:rsid w:val="008B5667"/>
    <w:rsid w:val="008B56DA"/>
    <w:rsid w:val="008B56DD"/>
    <w:rsid w:val="008B5764"/>
    <w:rsid w:val="008B5770"/>
    <w:rsid w:val="008B5786"/>
    <w:rsid w:val="008B5A34"/>
    <w:rsid w:val="008B5B31"/>
    <w:rsid w:val="008B5BB9"/>
    <w:rsid w:val="008B5D48"/>
    <w:rsid w:val="008B6045"/>
    <w:rsid w:val="008B60A9"/>
    <w:rsid w:val="008B62D9"/>
    <w:rsid w:val="008B67B3"/>
    <w:rsid w:val="008B692D"/>
    <w:rsid w:val="008B69F5"/>
    <w:rsid w:val="008B6A70"/>
    <w:rsid w:val="008B6BB4"/>
    <w:rsid w:val="008B6DC9"/>
    <w:rsid w:val="008B6E8C"/>
    <w:rsid w:val="008B6EB5"/>
    <w:rsid w:val="008B71DD"/>
    <w:rsid w:val="008B7602"/>
    <w:rsid w:val="008B7630"/>
    <w:rsid w:val="008B7730"/>
    <w:rsid w:val="008B7777"/>
    <w:rsid w:val="008B7A16"/>
    <w:rsid w:val="008B7CEC"/>
    <w:rsid w:val="008B7E37"/>
    <w:rsid w:val="008B7E96"/>
    <w:rsid w:val="008B7EF9"/>
    <w:rsid w:val="008B7FCE"/>
    <w:rsid w:val="008C001E"/>
    <w:rsid w:val="008C0164"/>
    <w:rsid w:val="008C01AE"/>
    <w:rsid w:val="008C01F8"/>
    <w:rsid w:val="008C0927"/>
    <w:rsid w:val="008C0AAA"/>
    <w:rsid w:val="008C13BD"/>
    <w:rsid w:val="008C14F2"/>
    <w:rsid w:val="008C1658"/>
    <w:rsid w:val="008C1757"/>
    <w:rsid w:val="008C188B"/>
    <w:rsid w:val="008C18A0"/>
    <w:rsid w:val="008C1A1C"/>
    <w:rsid w:val="008C1ACD"/>
    <w:rsid w:val="008C200A"/>
    <w:rsid w:val="008C21BD"/>
    <w:rsid w:val="008C2227"/>
    <w:rsid w:val="008C2359"/>
    <w:rsid w:val="008C2378"/>
    <w:rsid w:val="008C253E"/>
    <w:rsid w:val="008C2577"/>
    <w:rsid w:val="008C2589"/>
    <w:rsid w:val="008C25A1"/>
    <w:rsid w:val="008C26AE"/>
    <w:rsid w:val="008C2801"/>
    <w:rsid w:val="008C2885"/>
    <w:rsid w:val="008C2B3E"/>
    <w:rsid w:val="008C2D9F"/>
    <w:rsid w:val="008C31C2"/>
    <w:rsid w:val="008C34DF"/>
    <w:rsid w:val="008C37A4"/>
    <w:rsid w:val="008C39CD"/>
    <w:rsid w:val="008C3BAD"/>
    <w:rsid w:val="008C3BD6"/>
    <w:rsid w:val="008C3BE9"/>
    <w:rsid w:val="008C4572"/>
    <w:rsid w:val="008C4674"/>
    <w:rsid w:val="008C4A9E"/>
    <w:rsid w:val="008C4AD7"/>
    <w:rsid w:val="008C4BB1"/>
    <w:rsid w:val="008C4BCC"/>
    <w:rsid w:val="008C4D39"/>
    <w:rsid w:val="008C51BF"/>
    <w:rsid w:val="008C5581"/>
    <w:rsid w:val="008C558E"/>
    <w:rsid w:val="008C5775"/>
    <w:rsid w:val="008C57C3"/>
    <w:rsid w:val="008C5C50"/>
    <w:rsid w:val="008C5D93"/>
    <w:rsid w:val="008C60C9"/>
    <w:rsid w:val="008C631A"/>
    <w:rsid w:val="008C672F"/>
    <w:rsid w:val="008C6949"/>
    <w:rsid w:val="008C6A30"/>
    <w:rsid w:val="008C6ADB"/>
    <w:rsid w:val="008C6CCE"/>
    <w:rsid w:val="008C6D9F"/>
    <w:rsid w:val="008C70F1"/>
    <w:rsid w:val="008C7113"/>
    <w:rsid w:val="008C7255"/>
    <w:rsid w:val="008C7349"/>
    <w:rsid w:val="008C7415"/>
    <w:rsid w:val="008C74E6"/>
    <w:rsid w:val="008C770E"/>
    <w:rsid w:val="008C7A74"/>
    <w:rsid w:val="008C7AA2"/>
    <w:rsid w:val="008C7B1A"/>
    <w:rsid w:val="008C7C9C"/>
    <w:rsid w:val="008C7D47"/>
    <w:rsid w:val="008C7DD2"/>
    <w:rsid w:val="008C7E43"/>
    <w:rsid w:val="008C7FFB"/>
    <w:rsid w:val="008D01C7"/>
    <w:rsid w:val="008D0344"/>
    <w:rsid w:val="008D07C6"/>
    <w:rsid w:val="008D07FB"/>
    <w:rsid w:val="008D0B7B"/>
    <w:rsid w:val="008D0F41"/>
    <w:rsid w:val="008D1699"/>
    <w:rsid w:val="008D19C6"/>
    <w:rsid w:val="008D1ACB"/>
    <w:rsid w:val="008D1C56"/>
    <w:rsid w:val="008D2002"/>
    <w:rsid w:val="008D20CF"/>
    <w:rsid w:val="008D2539"/>
    <w:rsid w:val="008D25AD"/>
    <w:rsid w:val="008D291E"/>
    <w:rsid w:val="008D2A1A"/>
    <w:rsid w:val="008D2C45"/>
    <w:rsid w:val="008D2CC9"/>
    <w:rsid w:val="008D313C"/>
    <w:rsid w:val="008D314F"/>
    <w:rsid w:val="008D319B"/>
    <w:rsid w:val="008D3364"/>
    <w:rsid w:val="008D3406"/>
    <w:rsid w:val="008D3753"/>
    <w:rsid w:val="008D37B8"/>
    <w:rsid w:val="008D37CE"/>
    <w:rsid w:val="008D4335"/>
    <w:rsid w:val="008D4893"/>
    <w:rsid w:val="008D48E8"/>
    <w:rsid w:val="008D4B97"/>
    <w:rsid w:val="008D5517"/>
    <w:rsid w:val="008D5606"/>
    <w:rsid w:val="008D57DB"/>
    <w:rsid w:val="008D5884"/>
    <w:rsid w:val="008D593C"/>
    <w:rsid w:val="008D5AE7"/>
    <w:rsid w:val="008D5B5D"/>
    <w:rsid w:val="008D5C2C"/>
    <w:rsid w:val="008D5CD1"/>
    <w:rsid w:val="008D5D46"/>
    <w:rsid w:val="008D5D55"/>
    <w:rsid w:val="008D5DCE"/>
    <w:rsid w:val="008D5FB8"/>
    <w:rsid w:val="008D6050"/>
    <w:rsid w:val="008D68EC"/>
    <w:rsid w:val="008D7A8B"/>
    <w:rsid w:val="008D7C5F"/>
    <w:rsid w:val="008D7ECC"/>
    <w:rsid w:val="008E016C"/>
    <w:rsid w:val="008E019F"/>
    <w:rsid w:val="008E01D6"/>
    <w:rsid w:val="008E04C5"/>
    <w:rsid w:val="008E0595"/>
    <w:rsid w:val="008E0B69"/>
    <w:rsid w:val="008E108C"/>
    <w:rsid w:val="008E10B6"/>
    <w:rsid w:val="008E10BA"/>
    <w:rsid w:val="008E1310"/>
    <w:rsid w:val="008E1382"/>
    <w:rsid w:val="008E172B"/>
    <w:rsid w:val="008E18E4"/>
    <w:rsid w:val="008E195C"/>
    <w:rsid w:val="008E1BC4"/>
    <w:rsid w:val="008E202E"/>
    <w:rsid w:val="008E220D"/>
    <w:rsid w:val="008E2614"/>
    <w:rsid w:val="008E2646"/>
    <w:rsid w:val="008E2706"/>
    <w:rsid w:val="008E29F1"/>
    <w:rsid w:val="008E2B24"/>
    <w:rsid w:val="008E2F9E"/>
    <w:rsid w:val="008E3431"/>
    <w:rsid w:val="008E3456"/>
    <w:rsid w:val="008E35E4"/>
    <w:rsid w:val="008E3891"/>
    <w:rsid w:val="008E3A2D"/>
    <w:rsid w:val="008E3AC5"/>
    <w:rsid w:val="008E3CB9"/>
    <w:rsid w:val="008E3CE4"/>
    <w:rsid w:val="008E3DE0"/>
    <w:rsid w:val="008E3E83"/>
    <w:rsid w:val="008E3F30"/>
    <w:rsid w:val="008E4083"/>
    <w:rsid w:val="008E414E"/>
    <w:rsid w:val="008E43A6"/>
    <w:rsid w:val="008E456F"/>
    <w:rsid w:val="008E473F"/>
    <w:rsid w:val="008E4A72"/>
    <w:rsid w:val="008E4AAE"/>
    <w:rsid w:val="008E4B2D"/>
    <w:rsid w:val="008E4F5A"/>
    <w:rsid w:val="008E5016"/>
    <w:rsid w:val="008E5111"/>
    <w:rsid w:val="008E51C2"/>
    <w:rsid w:val="008E51F8"/>
    <w:rsid w:val="008E5250"/>
    <w:rsid w:val="008E5602"/>
    <w:rsid w:val="008E6038"/>
    <w:rsid w:val="008E648E"/>
    <w:rsid w:val="008E65E3"/>
    <w:rsid w:val="008E675E"/>
    <w:rsid w:val="008E695B"/>
    <w:rsid w:val="008E6986"/>
    <w:rsid w:val="008E6B49"/>
    <w:rsid w:val="008E6D58"/>
    <w:rsid w:val="008E6F03"/>
    <w:rsid w:val="008E6F39"/>
    <w:rsid w:val="008E7031"/>
    <w:rsid w:val="008E77D1"/>
    <w:rsid w:val="008E7817"/>
    <w:rsid w:val="008E7ABF"/>
    <w:rsid w:val="008E7C9D"/>
    <w:rsid w:val="008E7FDB"/>
    <w:rsid w:val="008F01B6"/>
    <w:rsid w:val="008F050B"/>
    <w:rsid w:val="008F05B5"/>
    <w:rsid w:val="008F080F"/>
    <w:rsid w:val="008F0864"/>
    <w:rsid w:val="008F0E26"/>
    <w:rsid w:val="008F109E"/>
    <w:rsid w:val="008F1272"/>
    <w:rsid w:val="008F12EF"/>
    <w:rsid w:val="008F1374"/>
    <w:rsid w:val="008F1380"/>
    <w:rsid w:val="008F1714"/>
    <w:rsid w:val="008F18DE"/>
    <w:rsid w:val="008F193B"/>
    <w:rsid w:val="008F1C0E"/>
    <w:rsid w:val="008F1C92"/>
    <w:rsid w:val="008F1E02"/>
    <w:rsid w:val="008F1EAD"/>
    <w:rsid w:val="008F2153"/>
    <w:rsid w:val="008F2560"/>
    <w:rsid w:val="008F273F"/>
    <w:rsid w:val="008F298D"/>
    <w:rsid w:val="008F2B1F"/>
    <w:rsid w:val="008F2E26"/>
    <w:rsid w:val="008F2EB1"/>
    <w:rsid w:val="008F30B4"/>
    <w:rsid w:val="008F31EB"/>
    <w:rsid w:val="008F348F"/>
    <w:rsid w:val="008F3545"/>
    <w:rsid w:val="008F365C"/>
    <w:rsid w:val="008F3C94"/>
    <w:rsid w:val="008F3DD6"/>
    <w:rsid w:val="008F4044"/>
    <w:rsid w:val="008F4306"/>
    <w:rsid w:val="008F440B"/>
    <w:rsid w:val="008F46FF"/>
    <w:rsid w:val="008F4725"/>
    <w:rsid w:val="008F477A"/>
    <w:rsid w:val="008F4B15"/>
    <w:rsid w:val="008F4FD3"/>
    <w:rsid w:val="008F5356"/>
    <w:rsid w:val="008F5480"/>
    <w:rsid w:val="008F5658"/>
    <w:rsid w:val="008F57B3"/>
    <w:rsid w:val="008F5880"/>
    <w:rsid w:val="008F5995"/>
    <w:rsid w:val="008F5AE7"/>
    <w:rsid w:val="008F5C6B"/>
    <w:rsid w:val="008F5D71"/>
    <w:rsid w:val="008F60E3"/>
    <w:rsid w:val="008F63F7"/>
    <w:rsid w:val="008F640A"/>
    <w:rsid w:val="008F647D"/>
    <w:rsid w:val="008F65FA"/>
    <w:rsid w:val="008F66A5"/>
    <w:rsid w:val="008F66EE"/>
    <w:rsid w:val="008F684B"/>
    <w:rsid w:val="008F6971"/>
    <w:rsid w:val="008F6F10"/>
    <w:rsid w:val="008F7383"/>
    <w:rsid w:val="008F751D"/>
    <w:rsid w:val="008F79C6"/>
    <w:rsid w:val="008F7CF5"/>
    <w:rsid w:val="0090000F"/>
    <w:rsid w:val="009000B0"/>
    <w:rsid w:val="009000D3"/>
    <w:rsid w:val="0090026B"/>
    <w:rsid w:val="00900493"/>
    <w:rsid w:val="00900B8C"/>
    <w:rsid w:val="00900B97"/>
    <w:rsid w:val="00900F93"/>
    <w:rsid w:val="009014A0"/>
    <w:rsid w:val="00901C73"/>
    <w:rsid w:val="00901E19"/>
    <w:rsid w:val="00901EA6"/>
    <w:rsid w:val="009022D3"/>
    <w:rsid w:val="009022E6"/>
    <w:rsid w:val="009025EE"/>
    <w:rsid w:val="009029FD"/>
    <w:rsid w:val="00902A5E"/>
    <w:rsid w:val="00902A72"/>
    <w:rsid w:val="00902CBE"/>
    <w:rsid w:val="00902F2D"/>
    <w:rsid w:val="00902F9F"/>
    <w:rsid w:val="00903210"/>
    <w:rsid w:val="009034E0"/>
    <w:rsid w:val="009034E2"/>
    <w:rsid w:val="00903BE1"/>
    <w:rsid w:val="00903C2E"/>
    <w:rsid w:val="0090413B"/>
    <w:rsid w:val="00904146"/>
    <w:rsid w:val="0090436B"/>
    <w:rsid w:val="00904404"/>
    <w:rsid w:val="00904484"/>
    <w:rsid w:val="009044D5"/>
    <w:rsid w:val="009045E6"/>
    <w:rsid w:val="0090462E"/>
    <w:rsid w:val="00904FC9"/>
    <w:rsid w:val="00905265"/>
    <w:rsid w:val="00905402"/>
    <w:rsid w:val="009055D1"/>
    <w:rsid w:val="0090579B"/>
    <w:rsid w:val="009057B3"/>
    <w:rsid w:val="009057BA"/>
    <w:rsid w:val="00905875"/>
    <w:rsid w:val="00905C60"/>
    <w:rsid w:val="00905CA7"/>
    <w:rsid w:val="00905D0A"/>
    <w:rsid w:val="009061C3"/>
    <w:rsid w:val="00906549"/>
    <w:rsid w:val="00906635"/>
    <w:rsid w:val="00906690"/>
    <w:rsid w:val="009067B0"/>
    <w:rsid w:val="00906BC0"/>
    <w:rsid w:val="00906C89"/>
    <w:rsid w:val="00906E26"/>
    <w:rsid w:val="009070F5"/>
    <w:rsid w:val="00907302"/>
    <w:rsid w:val="00907640"/>
    <w:rsid w:val="00907A9E"/>
    <w:rsid w:val="00907EDD"/>
    <w:rsid w:val="00910022"/>
    <w:rsid w:val="009103AF"/>
    <w:rsid w:val="009104D4"/>
    <w:rsid w:val="0091065D"/>
    <w:rsid w:val="00910B47"/>
    <w:rsid w:val="00910DAF"/>
    <w:rsid w:val="00911203"/>
    <w:rsid w:val="0091138E"/>
    <w:rsid w:val="0091141B"/>
    <w:rsid w:val="00911828"/>
    <w:rsid w:val="00911B0D"/>
    <w:rsid w:val="00911B49"/>
    <w:rsid w:val="00911DC7"/>
    <w:rsid w:val="00912657"/>
    <w:rsid w:val="00912A07"/>
    <w:rsid w:val="00912A56"/>
    <w:rsid w:val="00912E62"/>
    <w:rsid w:val="00912F13"/>
    <w:rsid w:val="0091337E"/>
    <w:rsid w:val="009133F8"/>
    <w:rsid w:val="00913462"/>
    <w:rsid w:val="0091358F"/>
    <w:rsid w:val="0091371F"/>
    <w:rsid w:val="00913731"/>
    <w:rsid w:val="00913A64"/>
    <w:rsid w:val="00913ED3"/>
    <w:rsid w:val="0091406D"/>
    <w:rsid w:val="009142E3"/>
    <w:rsid w:val="00914341"/>
    <w:rsid w:val="00914364"/>
    <w:rsid w:val="00914B16"/>
    <w:rsid w:val="00914CC7"/>
    <w:rsid w:val="00914CD3"/>
    <w:rsid w:val="00914E90"/>
    <w:rsid w:val="00915012"/>
    <w:rsid w:val="0091513D"/>
    <w:rsid w:val="009157AC"/>
    <w:rsid w:val="009157EC"/>
    <w:rsid w:val="009159A4"/>
    <w:rsid w:val="00915C15"/>
    <w:rsid w:val="0091610F"/>
    <w:rsid w:val="009161DE"/>
    <w:rsid w:val="00916297"/>
    <w:rsid w:val="00916365"/>
    <w:rsid w:val="0091649D"/>
    <w:rsid w:val="0091660D"/>
    <w:rsid w:val="00916769"/>
    <w:rsid w:val="0091681F"/>
    <w:rsid w:val="00916CC2"/>
    <w:rsid w:val="00917026"/>
    <w:rsid w:val="00917095"/>
    <w:rsid w:val="00917274"/>
    <w:rsid w:val="00917288"/>
    <w:rsid w:val="0091742D"/>
    <w:rsid w:val="009178A6"/>
    <w:rsid w:val="00917E61"/>
    <w:rsid w:val="009204E0"/>
    <w:rsid w:val="00920671"/>
    <w:rsid w:val="00920775"/>
    <w:rsid w:val="00920A2E"/>
    <w:rsid w:val="009211E2"/>
    <w:rsid w:val="009217C3"/>
    <w:rsid w:val="00921802"/>
    <w:rsid w:val="009219DB"/>
    <w:rsid w:val="00921A85"/>
    <w:rsid w:val="00921C52"/>
    <w:rsid w:val="00921D4F"/>
    <w:rsid w:val="00922136"/>
    <w:rsid w:val="009221A5"/>
    <w:rsid w:val="00922288"/>
    <w:rsid w:val="00922388"/>
    <w:rsid w:val="00922CF9"/>
    <w:rsid w:val="00922E67"/>
    <w:rsid w:val="00922F98"/>
    <w:rsid w:val="009231EA"/>
    <w:rsid w:val="0092328C"/>
    <w:rsid w:val="00923303"/>
    <w:rsid w:val="00923469"/>
    <w:rsid w:val="00923A3A"/>
    <w:rsid w:val="00923C24"/>
    <w:rsid w:val="00923CA7"/>
    <w:rsid w:val="00923D04"/>
    <w:rsid w:val="00923D07"/>
    <w:rsid w:val="00923D15"/>
    <w:rsid w:val="00923E0D"/>
    <w:rsid w:val="00923EEA"/>
    <w:rsid w:val="0092401C"/>
    <w:rsid w:val="0092434E"/>
    <w:rsid w:val="00924429"/>
    <w:rsid w:val="0092462C"/>
    <w:rsid w:val="00924789"/>
    <w:rsid w:val="009248B1"/>
    <w:rsid w:val="00924973"/>
    <w:rsid w:val="00924AF3"/>
    <w:rsid w:val="00924B03"/>
    <w:rsid w:val="00924B8E"/>
    <w:rsid w:val="00924F6B"/>
    <w:rsid w:val="00925138"/>
    <w:rsid w:val="00925535"/>
    <w:rsid w:val="00925928"/>
    <w:rsid w:val="00925986"/>
    <w:rsid w:val="009259DE"/>
    <w:rsid w:val="00925A36"/>
    <w:rsid w:val="00925AC6"/>
    <w:rsid w:val="00925C68"/>
    <w:rsid w:val="00925DF3"/>
    <w:rsid w:val="009260CD"/>
    <w:rsid w:val="009262AC"/>
    <w:rsid w:val="00926365"/>
    <w:rsid w:val="0092657A"/>
    <w:rsid w:val="009266F3"/>
    <w:rsid w:val="00926769"/>
    <w:rsid w:val="009267AD"/>
    <w:rsid w:val="00926A1E"/>
    <w:rsid w:val="00926B2A"/>
    <w:rsid w:val="00926CA8"/>
    <w:rsid w:val="00926E49"/>
    <w:rsid w:val="0092703F"/>
    <w:rsid w:val="009270CA"/>
    <w:rsid w:val="00927828"/>
    <w:rsid w:val="00927983"/>
    <w:rsid w:val="00927B39"/>
    <w:rsid w:val="00927C68"/>
    <w:rsid w:val="00927E09"/>
    <w:rsid w:val="009301F6"/>
    <w:rsid w:val="0093031D"/>
    <w:rsid w:val="009304A6"/>
    <w:rsid w:val="0093070C"/>
    <w:rsid w:val="00930C54"/>
    <w:rsid w:val="009311C1"/>
    <w:rsid w:val="00931393"/>
    <w:rsid w:val="0093142A"/>
    <w:rsid w:val="00931564"/>
    <w:rsid w:val="00931E79"/>
    <w:rsid w:val="00931F4D"/>
    <w:rsid w:val="00932449"/>
    <w:rsid w:val="00932E98"/>
    <w:rsid w:val="00933038"/>
    <w:rsid w:val="0093375D"/>
    <w:rsid w:val="00933B68"/>
    <w:rsid w:val="00933D4F"/>
    <w:rsid w:val="00933E6A"/>
    <w:rsid w:val="0093446E"/>
    <w:rsid w:val="00934741"/>
    <w:rsid w:val="00934949"/>
    <w:rsid w:val="00934968"/>
    <w:rsid w:val="00934A56"/>
    <w:rsid w:val="00934B25"/>
    <w:rsid w:val="00934C2B"/>
    <w:rsid w:val="00935774"/>
    <w:rsid w:val="009357B2"/>
    <w:rsid w:val="00935A10"/>
    <w:rsid w:val="00935BC8"/>
    <w:rsid w:val="00935E75"/>
    <w:rsid w:val="0093653E"/>
    <w:rsid w:val="009365C4"/>
    <w:rsid w:val="00936769"/>
    <w:rsid w:val="00936A5A"/>
    <w:rsid w:val="00936AF5"/>
    <w:rsid w:val="00936D1D"/>
    <w:rsid w:val="009371DF"/>
    <w:rsid w:val="009371EC"/>
    <w:rsid w:val="009375F6"/>
    <w:rsid w:val="0093762C"/>
    <w:rsid w:val="00937722"/>
    <w:rsid w:val="00937EA7"/>
    <w:rsid w:val="0094001D"/>
    <w:rsid w:val="0094009F"/>
    <w:rsid w:val="00940216"/>
    <w:rsid w:val="009402E4"/>
    <w:rsid w:val="009404EF"/>
    <w:rsid w:val="00940519"/>
    <w:rsid w:val="0094054A"/>
    <w:rsid w:val="00940717"/>
    <w:rsid w:val="009407A1"/>
    <w:rsid w:val="009407F5"/>
    <w:rsid w:val="009408A2"/>
    <w:rsid w:val="009408B1"/>
    <w:rsid w:val="00940D7C"/>
    <w:rsid w:val="00940EB4"/>
    <w:rsid w:val="0094118A"/>
    <w:rsid w:val="009411DE"/>
    <w:rsid w:val="00941320"/>
    <w:rsid w:val="009415CE"/>
    <w:rsid w:val="009416A2"/>
    <w:rsid w:val="00941717"/>
    <w:rsid w:val="009417B9"/>
    <w:rsid w:val="00941858"/>
    <w:rsid w:val="009418F6"/>
    <w:rsid w:val="00941A40"/>
    <w:rsid w:val="00941BD6"/>
    <w:rsid w:val="00941DD3"/>
    <w:rsid w:val="009421F4"/>
    <w:rsid w:val="00942264"/>
    <w:rsid w:val="00942338"/>
    <w:rsid w:val="00942798"/>
    <w:rsid w:val="0094294F"/>
    <w:rsid w:val="00942958"/>
    <w:rsid w:val="0094299A"/>
    <w:rsid w:val="0094299E"/>
    <w:rsid w:val="00942BD7"/>
    <w:rsid w:val="00942DFB"/>
    <w:rsid w:val="00942E76"/>
    <w:rsid w:val="00942F45"/>
    <w:rsid w:val="009434DB"/>
    <w:rsid w:val="0094365D"/>
    <w:rsid w:val="00943865"/>
    <w:rsid w:val="00943918"/>
    <w:rsid w:val="00943BCA"/>
    <w:rsid w:val="00943D3A"/>
    <w:rsid w:val="00943D95"/>
    <w:rsid w:val="00944110"/>
    <w:rsid w:val="009448A4"/>
    <w:rsid w:val="00944AA7"/>
    <w:rsid w:val="00944BC9"/>
    <w:rsid w:val="00944E5D"/>
    <w:rsid w:val="0094547C"/>
    <w:rsid w:val="00945731"/>
    <w:rsid w:val="009458AB"/>
    <w:rsid w:val="00945A6E"/>
    <w:rsid w:val="0094607C"/>
    <w:rsid w:val="009463C0"/>
    <w:rsid w:val="00946408"/>
    <w:rsid w:val="00946890"/>
    <w:rsid w:val="009468AD"/>
    <w:rsid w:val="00946934"/>
    <w:rsid w:val="009469F2"/>
    <w:rsid w:val="00946BD8"/>
    <w:rsid w:val="00946DFA"/>
    <w:rsid w:val="00947303"/>
    <w:rsid w:val="0094763D"/>
    <w:rsid w:val="00947B1A"/>
    <w:rsid w:val="00947C6A"/>
    <w:rsid w:val="00947D35"/>
    <w:rsid w:val="009500BD"/>
    <w:rsid w:val="0095044C"/>
    <w:rsid w:val="009507A3"/>
    <w:rsid w:val="009507C4"/>
    <w:rsid w:val="009508AA"/>
    <w:rsid w:val="009509DD"/>
    <w:rsid w:val="00950A87"/>
    <w:rsid w:val="00950E0F"/>
    <w:rsid w:val="0095122C"/>
    <w:rsid w:val="00951298"/>
    <w:rsid w:val="0095152E"/>
    <w:rsid w:val="009515AD"/>
    <w:rsid w:val="00951653"/>
    <w:rsid w:val="0095182C"/>
    <w:rsid w:val="00951853"/>
    <w:rsid w:val="00951907"/>
    <w:rsid w:val="00951C20"/>
    <w:rsid w:val="00951EBD"/>
    <w:rsid w:val="0095223E"/>
    <w:rsid w:val="00952BB8"/>
    <w:rsid w:val="00952FFC"/>
    <w:rsid w:val="00953042"/>
    <w:rsid w:val="00953205"/>
    <w:rsid w:val="00953605"/>
    <w:rsid w:val="009537F5"/>
    <w:rsid w:val="00953A09"/>
    <w:rsid w:val="00953CA0"/>
    <w:rsid w:val="00953E72"/>
    <w:rsid w:val="00954283"/>
    <w:rsid w:val="0095435B"/>
    <w:rsid w:val="00954408"/>
    <w:rsid w:val="0095441D"/>
    <w:rsid w:val="0095487C"/>
    <w:rsid w:val="00954E9B"/>
    <w:rsid w:val="0095520C"/>
    <w:rsid w:val="00955719"/>
    <w:rsid w:val="00955998"/>
    <w:rsid w:val="009559CB"/>
    <w:rsid w:val="00955B10"/>
    <w:rsid w:val="00955C85"/>
    <w:rsid w:val="00955E40"/>
    <w:rsid w:val="00955FDC"/>
    <w:rsid w:val="00956237"/>
    <w:rsid w:val="009562B0"/>
    <w:rsid w:val="009562BD"/>
    <w:rsid w:val="00956362"/>
    <w:rsid w:val="00956C06"/>
    <w:rsid w:val="00956D2E"/>
    <w:rsid w:val="009570C0"/>
    <w:rsid w:val="009571DC"/>
    <w:rsid w:val="00957226"/>
    <w:rsid w:val="0095728E"/>
    <w:rsid w:val="00957804"/>
    <w:rsid w:val="00957D26"/>
    <w:rsid w:val="00957E70"/>
    <w:rsid w:val="00957E80"/>
    <w:rsid w:val="00960019"/>
    <w:rsid w:val="009602EE"/>
    <w:rsid w:val="00960375"/>
    <w:rsid w:val="009607C8"/>
    <w:rsid w:val="009608C5"/>
    <w:rsid w:val="009608F4"/>
    <w:rsid w:val="00960C59"/>
    <w:rsid w:val="00960F14"/>
    <w:rsid w:val="009610D2"/>
    <w:rsid w:val="009611F2"/>
    <w:rsid w:val="00961679"/>
    <w:rsid w:val="009618B6"/>
    <w:rsid w:val="009619E1"/>
    <w:rsid w:val="009619E8"/>
    <w:rsid w:val="00961C15"/>
    <w:rsid w:val="00961CDB"/>
    <w:rsid w:val="00961D24"/>
    <w:rsid w:val="00961ECE"/>
    <w:rsid w:val="0096207A"/>
    <w:rsid w:val="00962217"/>
    <w:rsid w:val="009624E4"/>
    <w:rsid w:val="00962523"/>
    <w:rsid w:val="0096254E"/>
    <w:rsid w:val="0096275F"/>
    <w:rsid w:val="0096289D"/>
    <w:rsid w:val="009628BD"/>
    <w:rsid w:val="009629D0"/>
    <w:rsid w:val="00962B08"/>
    <w:rsid w:val="00962E09"/>
    <w:rsid w:val="00963034"/>
    <w:rsid w:val="00963532"/>
    <w:rsid w:val="009636D4"/>
    <w:rsid w:val="009637BC"/>
    <w:rsid w:val="0096398D"/>
    <w:rsid w:val="00963D06"/>
    <w:rsid w:val="00963FE7"/>
    <w:rsid w:val="009640AD"/>
    <w:rsid w:val="009646CB"/>
    <w:rsid w:val="00964CB6"/>
    <w:rsid w:val="00964CE2"/>
    <w:rsid w:val="00964F3E"/>
    <w:rsid w:val="00965019"/>
    <w:rsid w:val="00965346"/>
    <w:rsid w:val="0096565C"/>
    <w:rsid w:val="009656B5"/>
    <w:rsid w:val="00965EF3"/>
    <w:rsid w:val="00966585"/>
    <w:rsid w:val="00966BC8"/>
    <w:rsid w:val="00966DD4"/>
    <w:rsid w:val="00966DEC"/>
    <w:rsid w:val="0096718F"/>
    <w:rsid w:val="0096720F"/>
    <w:rsid w:val="00967264"/>
    <w:rsid w:val="00967705"/>
    <w:rsid w:val="00967722"/>
    <w:rsid w:val="00967775"/>
    <w:rsid w:val="00967876"/>
    <w:rsid w:val="009679C4"/>
    <w:rsid w:val="00967B79"/>
    <w:rsid w:val="00967D6A"/>
    <w:rsid w:val="00967E21"/>
    <w:rsid w:val="00970070"/>
    <w:rsid w:val="009704E6"/>
    <w:rsid w:val="00970AA7"/>
    <w:rsid w:val="00970C90"/>
    <w:rsid w:val="00971044"/>
    <w:rsid w:val="009710F4"/>
    <w:rsid w:val="009713DD"/>
    <w:rsid w:val="009719C1"/>
    <w:rsid w:val="00971A42"/>
    <w:rsid w:val="00971ACF"/>
    <w:rsid w:val="00971CD0"/>
    <w:rsid w:val="00971DC1"/>
    <w:rsid w:val="00971EA9"/>
    <w:rsid w:val="00971EAF"/>
    <w:rsid w:val="00972105"/>
    <w:rsid w:val="009721A2"/>
    <w:rsid w:val="009722AF"/>
    <w:rsid w:val="009724BD"/>
    <w:rsid w:val="0097255F"/>
    <w:rsid w:val="00972886"/>
    <w:rsid w:val="00972942"/>
    <w:rsid w:val="00972972"/>
    <w:rsid w:val="00972B82"/>
    <w:rsid w:val="00972BC9"/>
    <w:rsid w:val="00972DC3"/>
    <w:rsid w:val="009731F6"/>
    <w:rsid w:val="0097329D"/>
    <w:rsid w:val="009735DC"/>
    <w:rsid w:val="009737EC"/>
    <w:rsid w:val="00973CA7"/>
    <w:rsid w:val="00973CDC"/>
    <w:rsid w:val="00973FAE"/>
    <w:rsid w:val="009742ED"/>
    <w:rsid w:val="009743E3"/>
    <w:rsid w:val="00974549"/>
    <w:rsid w:val="0097463C"/>
    <w:rsid w:val="00974B41"/>
    <w:rsid w:val="00974EB9"/>
    <w:rsid w:val="00975404"/>
    <w:rsid w:val="00975511"/>
    <w:rsid w:val="0097551F"/>
    <w:rsid w:val="0097560B"/>
    <w:rsid w:val="009757D0"/>
    <w:rsid w:val="0097582B"/>
    <w:rsid w:val="00975863"/>
    <w:rsid w:val="00975950"/>
    <w:rsid w:val="009759BB"/>
    <w:rsid w:val="00975CA1"/>
    <w:rsid w:val="00975D1E"/>
    <w:rsid w:val="0097640F"/>
    <w:rsid w:val="009766B8"/>
    <w:rsid w:val="00976726"/>
    <w:rsid w:val="009767D0"/>
    <w:rsid w:val="0097681C"/>
    <w:rsid w:val="0097706E"/>
    <w:rsid w:val="0097788C"/>
    <w:rsid w:val="0097792F"/>
    <w:rsid w:val="00977E72"/>
    <w:rsid w:val="0098002A"/>
    <w:rsid w:val="009802D9"/>
    <w:rsid w:val="0098037A"/>
    <w:rsid w:val="009804C5"/>
    <w:rsid w:val="0098079B"/>
    <w:rsid w:val="00980D4E"/>
    <w:rsid w:val="00980F6A"/>
    <w:rsid w:val="00980FF9"/>
    <w:rsid w:val="00981207"/>
    <w:rsid w:val="00981246"/>
    <w:rsid w:val="0098137B"/>
    <w:rsid w:val="0098137F"/>
    <w:rsid w:val="0098159F"/>
    <w:rsid w:val="0098176B"/>
    <w:rsid w:val="0098199E"/>
    <w:rsid w:val="00981D77"/>
    <w:rsid w:val="00981F60"/>
    <w:rsid w:val="00982385"/>
    <w:rsid w:val="0098291D"/>
    <w:rsid w:val="009829C9"/>
    <w:rsid w:val="00982A01"/>
    <w:rsid w:val="00982A5D"/>
    <w:rsid w:val="00982ADE"/>
    <w:rsid w:val="00982C82"/>
    <w:rsid w:val="00982E38"/>
    <w:rsid w:val="00983001"/>
    <w:rsid w:val="009832CD"/>
    <w:rsid w:val="0098331B"/>
    <w:rsid w:val="00983327"/>
    <w:rsid w:val="0098333F"/>
    <w:rsid w:val="009833FE"/>
    <w:rsid w:val="00983450"/>
    <w:rsid w:val="00983B15"/>
    <w:rsid w:val="00983C13"/>
    <w:rsid w:val="00983C23"/>
    <w:rsid w:val="00983CAF"/>
    <w:rsid w:val="00983CE5"/>
    <w:rsid w:val="0098401C"/>
    <w:rsid w:val="009845BE"/>
    <w:rsid w:val="00984660"/>
    <w:rsid w:val="00984D61"/>
    <w:rsid w:val="00984D94"/>
    <w:rsid w:val="00984E2B"/>
    <w:rsid w:val="00985171"/>
    <w:rsid w:val="0098524B"/>
    <w:rsid w:val="00985260"/>
    <w:rsid w:val="009852B1"/>
    <w:rsid w:val="00985376"/>
    <w:rsid w:val="00985B1D"/>
    <w:rsid w:val="00985B58"/>
    <w:rsid w:val="00985C47"/>
    <w:rsid w:val="00985C57"/>
    <w:rsid w:val="00985E2C"/>
    <w:rsid w:val="00986379"/>
    <w:rsid w:val="00986755"/>
    <w:rsid w:val="009869D9"/>
    <w:rsid w:val="00986A3F"/>
    <w:rsid w:val="00986BCA"/>
    <w:rsid w:val="00987246"/>
    <w:rsid w:val="00987564"/>
    <w:rsid w:val="0098773D"/>
    <w:rsid w:val="0098789D"/>
    <w:rsid w:val="009879FB"/>
    <w:rsid w:val="00987CDE"/>
    <w:rsid w:val="00987FBC"/>
    <w:rsid w:val="00987FC8"/>
    <w:rsid w:val="00990084"/>
    <w:rsid w:val="0099085D"/>
    <w:rsid w:val="00991263"/>
    <w:rsid w:val="009913EC"/>
    <w:rsid w:val="0099140F"/>
    <w:rsid w:val="00991416"/>
    <w:rsid w:val="009914DC"/>
    <w:rsid w:val="00991682"/>
    <w:rsid w:val="00991797"/>
    <w:rsid w:val="009917A7"/>
    <w:rsid w:val="009918AE"/>
    <w:rsid w:val="009921C4"/>
    <w:rsid w:val="00992303"/>
    <w:rsid w:val="0099247C"/>
    <w:rsid w:val="00992724"/>
    <w:rsid w:val="00992756"/>
    <w:rsid w:val="009927BF"/>
    <w:rsid w:val="0099286B"/>
    <w:rsid w:val="00992B7E"/>
    <w:rsid w:val="00992BDC"/>
    <w:rsid w:val="00992D42"/>
    <w:rsid w:val="00992EE4"/>
    <w:rsid w:val="00992F1C"/>
    <w:rsid w:val="00992F9A"/>
    <w:rsid w:val="00993400"/>
    <w:rsid w:val="0099347A"/>
    <w:rsid w:val="009934B3"/>
    <w:rsid w:val="00993519"/>
    <w:rsid w:val="00993832"/>
    <w:rsid w:val="009938DE"/>
    <w:rsid w:val="00993D45"/>
    <w:rsid w:val="00993D54"/>
    <w:rsid w:val="00993EC7"/>
    <w:rsid w:val="00993F86"/>
    <w:rsid w:val="009940AF"/>
    <w:rsid w:val="00994140"/>
    <w:rsid w:val="00994237"/>
    <w:rsid w:val="00994328"/>
    <w:rsid w:val="00994752"/>
    <w:rsid w:val="009948B8"/>
    <w:rsid w:val="00994939"/>
    <w:rsid w:val="00994B9A"/>
    <w:rsid w:val="00994C31"/>
    <w:rsid w:val="00994C9C"/>
    <w:rsid w:val="00994D4D"/>
    <w:rsid w:val="00994E5B"/>
    <w:rsid w:val="00994EF5"/>
    <w:rsid w:val="00995044"/>
    <w:rsid w:val="0099531D"/>
    <w:rsid w:val="00995393"/>
    <w:rsid w:val="00995556"/>
    <w:rsid w:val="009956D9"/>
    <w:rsid w:val="009957C7"/>
    <w:rsid w:val="0099585B"/>
    <w:rsid w:val="00995A0D"/>
    <w:rsid w:val="00995E16"/>
    <w:rsid w:val="00996034"/>
    <w:rsid w:val="0099611F"/>
    <w:rsid w:val="00996122"/>
    <w:rsid w:val="009963AF"/>
    <w:rsid w:val="00996839"/>
    <w:rsid w:val="00996B1F"/>
    <w:rsid w:val="00996E8E"/>
    <w:rsid w:val="00996FB5"/>
    <w:rsid w:val="00997004"/>
    <w:rsid w:val="00997183"/>
    <w:rsid w:val="00997269"/>
    <w:rsid w:val="00997309"/>
    <w:rsid w:val="00997393"/>
    <w:rsid w:val="009973C9"/>
    <w:rsid w:val="00997581"/>
    <w:rsid w:val="0099784A"/>
    <w:rsid w:val="00997B00"/>
    <w:rsid w:val="00997CEC"/>
    <w:rsid w:val="00997D00"/>
    <w:rsid w:val="00997DEA"/>
    <w:rsid w:val="00997DF8"/>
    <w:rsid w:val="009A00EC"/>
    <w:rsid w:val="009A03FE"/>
    <w:rsid w:val="009A0425"/>
    <w:rsid w:val="009A0510"/>
    <w:rsid w:val="009A0614"/>
    <w:rsid w:val="009A07F1"/>
    <w:rsid w:val="009A0837"/>
    <w:rsid w:val="009A0DE7"/>
    <w:rsid w:val="009A1194"/>
    <w:rsid w:val="009A136E"/>
    <w:rsid w:val="009A1507"/>
    <w:rsid w:val="009A15CC"/>
    <w:rsid w:val="009A16F5"/>
    <w:rsid w:val="009A16FD"/>
    <w:rsid w:val="009A1755"/>
    <w:rsid w:val="009A1781"/>
    <w:rsid w:val="009A17E4"/>
    <w:rsid w:val="009A1911"/>
    <w:rsid w:val="009A1B1A"/>
    <w:rsid w:val="009A1C9E"/>
    <w:rsid w:val="009A24A8"/>
    <w:rsid w:val="009A2744"/>
    <w:rsid w:val="009A2AFB"/>
    <w:rsid w:val="009A2D11"/>
    <w:rsid w:val="009A2DDE"/>
    <w:rsid w:val="009A3223"/>
    <w:rsid w:val="009A340C"/>
    <w:rsid w:val="009A389D"/>
    <w:rsid w:val="009A3C4E"/>
    <w:rsid w:val="009A3CD3"/>
    <w:rsid w:val="009A3EC5"/>
    <w:rsid w:val="009A3FD1"/>
    <w:rsid w:val="009A410F"/>
    <w:rsid w:val="009A432A"/>
    <w:rsid w:val="009A47B1"/>
    <w:rsid w:val="009A4906"/>
    <w:rsid w:val="009A49B1"/>
    <w:rsid w:val="009A4A8A"/>
    <w:rsid w:val="009A4ABA"/>
    <w:rsid w:val="009A4BCD"/>
    <w:rsid w:val="009A4DB0"/>
    <w:rsid w:val="009A515E"/>
    <w:rsid w:val="009A52C2"/>
    <w:rsid w:val="009A551E"/>
    <w:rsid w:val="009A56E5"/>
    <w:rsid w:val="009A58AA"/>
    <w:rsid w:val="009A5DB2"/>
    <w:rsid w:val="009A5EC3"/>
    <w:rsid w:val="009A61BA"/>
    <w:rsid w:val="009A632A"/>
    <w:rsid w:val="009A670B"/>
    <w:rsid w:val="009A6752"/>
    <w:rsid w:val="009A6ACC"/>
    <w:rsid w:val="009A6BD5"/>
    <w:rsid w:val="009A6C94"/>
    <w:rsid w:val="009A6CA4"/>
    <w:rsid w:val="009A70B0"/>
    <w:rsid w:val="009A7150"/>
    <w:rsid w:val="009A7187"/>
    <w:rsid w:val="009A71BB"/>
    <w:rsid w:val="009A720D"/>
    <w:rsid w:val="009A7411"/>
    <w:rsid w:val="009A7606"/>
    <w:rsid w:val="009A7677"/>
    <w:rsid w:val="009A7B7A"/>
    <w:rsid w:val="009A7D1D"/>
    <w:rsid w:val="009A7E43"/>
    <w:rsid w:val="009A7E6E"/>
    <w:rsid w:val="009B00CA"/>
    <w:rsid w:val="009B00EB"/>
    <w:rsid w:val="009B0196"/>
    <w:rsid w:val="009B0868"/>
    <w:rsid w:val="009B0B63"/>
    <w:rsid w:val="009B0BB9"/>
    <w:rsid w:val="009B0BCB"/>
    <w:rsid w:val="009B0E2A"/>
    <w:rsid w:val="009B1130"/>
    <w:rsid w:val="009B1133"/>
    <w:rsid w:val="009B11D3"/>
    <w:rsid w:val="009B129C"/>
    <w:rsid w:val="009B1346"/>
    <w:rsid w:val="009B143F"/>
    <w:rsid w:val="009B163B"/>
    <w:rsid w:val="009B1782"/>
    <w:rsid w:val="009B1964"/>
    <w:rsid w:val="009B1975"/>
    <w:rsid w:val="009B1A93"/>
    <w:rsid w:val="009B1AE1"/>
    <w:rsid w:val="009B1DBA"/>
    <w:rsid w:val="009B1EAE"/>
    <w:rsid w:val="009B23C5"/>
    <w:rsid w:val="009B244B"/>
    <w:rsid w:val="009B2528"/>
    <w:rsid w:val="009B25EF"/>
    <w:rsid w:val="009B262F"/>
    <w:rsid w:val="009B27D2"/>
    <w:rsid w:val="009B2CDC"/>
    <w:rsid w:val="009B2D8F"/>
    <w:rsid w:val="009B2FD6"/>
    <w:rsid w:val="009B3023"/>
    <w:rsid w:val="009B309E"/>
    <w:rsid w:val="009B329A"/>
    <w:rsid w:val="009B32DD"/>
    <w:rsid w:val="009B3606"/>
    <w:rsid w:val="009B37E8"/>
    <w:rsid w:val="009B39A9"/>
    <w:rsid w:val="009B39D6"/>
    <w:rsid w:val="009B39E6"/>
    <w:rsid w:val="009B3A61"/>
    <w:rsid w:val="009B3ACD"/>
    <w:rsid w:val="009B3C47"/>
    <w:rsid w:val="009B3D22"/>
    <w:rsid w:val="009B3FA2"/>
    <w:rsid w:val="009B4146"/>
    <w:rsid w:val="009B4197"/>
    <w:rsid w:val="009B46F0"/>
    <w:rsid w:val="009B4980"/>
    <w:rsid w:val="009B4B2C"/>
    <w:rsid w:val="009B4E3A"/>
    <w:rsid w:val="009B5106"/>
    <w:rsid w:val="009B519B"/>
    <w:rsid w:val="009B5401"/>
    <w:rsid w:val="009B5733"/>
    <w:rsid w:val="009B57EB"/>
    <w:rsid w:val="009B59AE"/>
    <w:rsid w:val="009B5A1E"/>
    <w:rsid w:val="009B5B35"/>
    <w:rsid w:val="009B5B4A"/>
    <w:rsid w:val="009B5CEB"/>
    <w:rsid w:val="009B5D56"/>
    <w:rsid w:val="009B60F1"/>
    <w:rsid w:val="009B66B2"/>
    <w:rsid w:val="009B6A01"/>
    <w:rsid w:val="009B6CCC"/>
    <w:rsid w:val="009B6DF0"/>
    <w:rsid w:val="009B6EA0"/>
    <w:rsid w:val="009B6F36"/>
    <w:rsid w:val="009B723B"/>
    <w:rsid w:val="009B74B7"/>
    <w:rsid w:val="009B7951"/>
    <w:rsid w:val="009B7E55"/>
    <w:rsid w:val="009B7FA5"/>
    <w:rsid w:val="009C014A"/>
    <w:rsid w:val="009C01AE"/>
    <w:rsid w:val="009C01BF"/>
    <w:rsid w:val="009C0272"/>
    <w:rsid w:val="009C0637"/>
    <w:rsid w:val="009C0805"/>
    <w:rsid w:val="009C0BBF"/>
    <w:rsid w:val="009C0CB5"/>
    <w:rsid w:val="009C0E95"/>
    <w:rsid w:val="009C110C"/>
    <w:rsid w:val="009C11B0"/>
    <w:rsid w:val="009C16EB"/>
    <w:rsid w:val="009C17F2"/>
    <w:rsid w:val="009C19CD"/>
    <w:rsid w:val="009C1ADE"/>
    <w:rsid w:val="009C1C76"/>
    <w:rsid w:val="009C1CC1"/>
    <w:rsid w:val="009C1CE7"/>
    <w:rsid w:val="009C1F85"/>
    <w:rsid w:val="009C205C"/>
    <w:rsid w:val="009C2181"/>
    <w:rsid w:val="009C260A"/>
    <w:rsid w:val="009C2648"/>
    <w:rsid w:val="009C27C6"/>
    <w:rsid w:val="009C2C8F"/>
    <w:rsid w:val="009C2CCB"/>
    <w:rsid w:val="009C2D5B"/>
    <w:rsid w:val="009C2ED0"/>
    <w:rsid w:val="009C336E"/>
    <w:rsid w:val="009C3436"/>
    <w:rsid w:val="009C3647"/>
    <w:rsid w:val="009C3702"/>
    <w:rsid w:val="009C3776"/>
    <w:rsid w:val="009C382E"/>
    <w:rsid w:val="009C3AE4"/>
    <w:rsid w:val="009C3B32"/>
    <w:rsid w:val="009C4356"/>
    <w:rsid w:val="009C4472"/>
    <w:rsid w:val="009C45D1"/>
    <w:rsid w:val="009C471F"/>
    <w:rsid w:val="009C4967"/>
    <w:rsid w:val="009C4987"/>
    <w:rsid w:val="009C49ED"/>
    <w:rsid w:val="009C4A7D"/>
    <w:rsid w:val="009C4A81"/>
    <w:rsid w:val="009C4D4F"/>
    <w:rsid w:val="009C4DB9"/>
    <w:rsid w:val="009C4E0F"/>
    <w:rsid w:val="009C4E6F"/>
    <w:rsid w:val="009C50A6"/>
    <w:rsid w:val="009C5523"/>
    <w:rsid w:val="009C5618"/>
    <w:rsid w:val="009C56A5"/>
    <w:rsid w:val="009C5777"/>
    <w:rsid w:val="009C5863"/>
    <w:rsid w:val="009C594B"/>
    <w:rsid w:val="009C5C83"/>
    <w:rsid w:val="009C5E92"/>
    <w:rsid w:val="009C5F4B"/>
    <w:rsid w:val="009C6076"/>
    <w:rsid w:val="009C6082"/>
    <w:rsid w:val="009C620F"/>
    <w:rsid w:val="009C64FA"/>
    <w:rsid w:val="009C67BC"/>
    <w:rsid w:val="009C68B9"/>
    <w:rsid w:val="009C69A3"/>
    <w:rsid w:val="009C6E3F"/>
    <w:rsid w:val="009C6FED"/>
    <w:rsid w:val="009C7035"/>
    <w:rsid w:val="009C7DD8"/>
    <w:rsid w:val="009C7EDA"/>
    <w:rsid w:val="009D0388"/>
    <w:rsid w:val="009D0851"/>
    <w:rsid w:val="009D0E90"/>
    <w:rsid w:val="009D0EFD"/>
    <w:rsid w:val="009D1095"/>
    <w:rsid w:val="009D117C"/>
    <w:rsid w:val="009D124F"/>
    <w:rsid w:val="009D14A0"/>
    <w:rsid w:val="009D167D"/>
    <w:rsid w:val="009D16C7"/>
    <w:rsid w:val="009D19F0"/>
    <w:rsid w:val="009D1A72"/>
    <w:rsid w:val="009D1EA2"/>
    <w:rsid w:val="009D1F98"/>
    <w:rsid w:val="009D2067"/>
    <w:rsid w:val="009D20D0"/>
    <w:rsid w:val="009D233A"/>
    <w:rsid w:val="009D23BD"/>
    <w:rsid w:val="009D2455"/>
    <w:rsid w:val="009D2C09"/>
    <w:rsid w:val="009D2D25"/>
    <w:rsid w:val="009D2E0B"/>
    <w:rsid w:val="009D2F29"/>
    <w:rsid w:val="009D314A"/>
    <w:rsid w:val="009D32C5"/>
    <w:rsid w:val="009D32D1"/>
    <w:rsid w:val="009D331E"/>
    <w:rsid w:val="009D338B"/>
    <w:rsid w:val="009D366D"/>
    <w:rsid w:val="009D39CA"/>
    <w:rsid w:val="009D410E"/>
    <w:rsid w:val="009D443A"/>
    <w:rsid w:val="009D44D7"/>
    <w:rsid w:val="009D4611"/>
    <w:rsid w:val="009D467F"/>
    <w:rsid w:val="009D4A64"/>
    <w:rsid w:val="009D4F0C"/>
    <w:rsid w:val="009D4F52"/>
    <w:rsid w:val="009D5275"/>
    <w:rsid w:val="009D564A"/>
    <w:rsid w:val="009D5715"/>
    <w:rsid w:val="009D597A"/>
    <w:rsid w:val="009D5C6E"/>
    <w:rsid w:val="009D61F7"/>
    <w:rsid w:val="009D622C"/>
    <w:rsid w:val="009D673B"/>
    <w:rsid w:val="009D68CC"/>
    <w:rsid w:val="009D68D0"/>
    <w:rsid w:val="009D6CD8"/>
    <w:rsid w:val="009D739A"/>
    <w:rsid w:val="009D73A3"/>
    <w:rsid w:val="009D755A"/>
    <w:rsid w:val="009D757F"/>
    <w:rsid w:val="009D7821"/>
    <w:rsid w:val="009D7937"/>
    <w:rsid w:val="009D7941"/>
    <w:rsid w:val="009D7B75"/>
    <w:rsid w:val="009D7DED"/>
    <w:rsid w:val="009D7E54"/>
    <w:rsid w:val="009D7F67"/>
    <w:rsid w:val="009D7F90"/>
    <w:rsid w:val="009E005B"/>
    <w:rsid w:val="009E00A4"/>
    <w:rsid w:val="009E07E5"/>
    <w:rsid w:val="009E0962"/>
    <w:rsid w:val="009E0DD4"/>
    <w:rsid w:val="009E12F2"/>
    <w:rsid w:val="009E1607"/>
    <w:rsid w:val="009E18C9"/>
    <w:rsid w:val="009E1AA5"/>
    <w:rsid w:val="009E1C0E"/>
    <w:rsid w:val="009E1DE9"/>
    <w:rsid w:val="009E1F22"/>
    <w:rsid w:val="009E1F6A"/>
    <w:rsid w:val="009E2040"/>
    <w:rsid w:val="009E2065"/>
    <w:rsid w:val="009E27AA"/>
    <w:rsid w:val="009E2877"/>
    <w:rsid w:val="009E2A51"/>
    <w:rsid w:val="009E2D21"/>
    <w:rsid w:val="009E3054"/>
    <w:rsid w:val="009E310B"/>
    <w:rsid w:val="009E314C"/>
    <w:rsid w:val="009E32A2"/>
    <w:rsid w:val="009E352C"/>
    <w:rsid w:val="009E35C3"/>
    <w:rsid w:val="009E38D4"/>
    <w:rsid w:val="009E3945"/>
    <w:rsid w:val="009E3A01"/>
    <w:rsid w:val="009E3ABB"/>
    <w:rsid w:val="009E3B32"/>
    <w:rsid w:val="009E3BBA"/>
    <w:rsid w:val="009E3D3A"/>
    <w:rsid w:val="009E3E21"/>
    <w:rsid w:val="009E3E27"/>
    <w:rsid w:val="009E3F9D"/>
    <w:rsid w:val="009E3FF1"/>
    <w:rsid w:val="009E41A2"/>
    <w:rsid w:val="009E4314"/>
    <w:rsid w:val="009E46F4"/>
    <w:rsid w:val="009E4727"/>
    <w:rsid w:val="009E47B7"/>
    <w:rsid w:val="009E48F4"/>
    <w:rsid w:val="009E4BFD"/>
    <w:rsid w:val="009E555C"/>
    <w:rsid w:val="009E55C4"/>
    <w:rsid w:val="009E58CF"/>
    <w:rsid w:val="009E5C9D"/>
    <w:rsid w:val="009E5D28"/>
    <w:rsid w:val="009E5DA8"/>
    <w:rsid w:val="009E5E1F"/>
    <w:rsid w:val="009E5FC3"/>
    <w:rsid w:val="009E60C3"/>
    <w:rsid w:val="009E633F"/>
    <w:rsid w:val="009E636B"/>
    <w:rsid w:val="009E640F"/>
    <w:rsid w:val="009E665D"/>
    <w:rsid w:val="009E673F"/>
    <w:rsid w:val="009E69FB"/>
    <w:rsid w:val="009E6A92"/>
    <w:rsid w:val="009E6BA6"/>
    <w:rsid w:val="009E6D63"/>
    <w:rsid w:val="009E6D81"/>
    <w:rsid w:val="009E70F0"/>
    <w:rsid w:val="009E7102"/>
    <w:rsid w:val="009E76FA"/>
    <w:rsid w:val="009E7A06"/>
    <w:rsid w:val="009E7C03"/>
    <w:rsid w:val="009E7E45"/>
    <w:rsid w:val="009E7E53"/>
    <w:rsid w:val="009E7F47"/>
    <w:rsid w:val="009F00AF"/>
    <w:rsid w:val="009F00DB"/>
    <w:rsid w:val="009F016A"/>
    <w:rsid w:val="009F02D3"/>
    <w:rsid w:val="009F03FC"/>
    <w:rsid w:val="009F0511"/>
    <w:rsid w:val="009F0A77"/>
    <w:rsid w:val="009F0A7C"/>
    <w:rsid w:val="009F0C20"/>
    <w:rsid w:val="009F0C9D"/>
    <w:rsid w:val="009F0D32"/>
    <w:rsid w:val="009F1045"/>
    <w:rsid w:val="009F11F4"/>
    <w:rsid w:val="009F132D"/>
    <w:rsid w:val="009F14BE"/>
    <w:rsid w:val="009F1542"/>
    <w:rsid w:val="009F16CD"/>
    <w:rsid w:val="009F1B09"/>
    <w:rsid w:val="009F1C2A"/>
    <w:rsid w:val="009F1DB2"/>
    <w:rsid w:val="009F2149"/>
    <w:rsid w:val="009F229A"/>
    <w:rsid w:val="009F2312"/>
    <w:rsid w:val="009F24BF"/>
    <w:rsid w:val="009F26F4"/>
    <w:rsid w:val="009F2750"/>
    <w:rsid w:val="009F2B32"/>
    <w:rsid w:val="009F2F4C"/>
    <w:rsid w:val="009F2FEA"/>
    <w:rsid w:val="009F320F"/>
    <w:rsid w:val="009F35FB"/>
    <w:rsid w:val="009F3DCE"/>
    <w:rsid w:val="009F3F45"/>
    <w:rsid w:val="009F3F4F"/>
    <w:rsid w:val="009F4060"/>
    <w:rsid w:val="009F40B9"/>
    <w:rsid w:val="009F4114"/>
    <w:rsid w:val="009F442F"/>
    <w:rsid w:val="009F4558"/>
    <w:rsid w:val="009F45DE"/>
    <w:rsid w:val="009F460A"/>
    <w:rsid w:val="009F4938"/>
    <w:rsid w:val="009F49BC"/>
    <w:rsid w:val="009F4B5E"/>
    <w:rsid w:val="009F4BDF"/>
    <w:rsid w:val="009F4C48"/>
    <w:rsid w:val="009F4C50"/>
    <w:rsid w:val="009F4DDD"/>
    <w:rsid w:val="009F50E1"/>
    <w:rsid w:val="009F527E"/>
    <w:rsid w:val="009F5286"/>
    <w:rsid w:val="009F5298"/>
    <w:rsid w:val="009F5347"/>
    <w:rsid w:val="009F57D3"/>
    <w:rsid w:val="009F5900"/>
    <w:rsid w:val="009F59BD"/>
    <w:rsid w:val="009F5B44"/>
    <w:rsid w:val="009F5B49"/>
    <w:rsid w:val="009F5B81"/>
    <w:rsid w:val="009F5C93"/>
    <w:rsid w:val="009F6590"/>
    <w:rsid w:val="009F6656"/>
    <w:rsid w:val="009F673E"/>
    <w:rsid w:val="009F67FC"/>
    <w:rsid w:val="009F691B"/>
    <w:rsid w:val="009F6C79"/>
    <w:rsid w:val="009F6F11"/>
    <w:rsid w:val="009F70FB"/>
    <w:rsid w:val="009F74BC"/>
    <w:rsid w:val="009F7710"/>
    <w:rsid w:val="009F775C"/>
    <w:rsid w:val="009F799B"/>
    <w:rsid w:val="009F7B89"/>
    <w:rsid w:val="009F7C56"/>
    <w:rsid w:val="009F7E56"/>
    <w:rsid w:val="00A00056"/>
    <w:rsid w:val="00A00196"/>
    <w:rsid w:val="00A00275"/>
    <w:rsid w:val="00A0031B"/>
    <w:rsid w:val="00A0071B"/>
    <w:rsid w:val="00A00D0F"/>
    <w:rsid w:val="00A00D8C"/>
    <w:rsid w:val="00A0122D"/>
    <w:rsid w:val="00A015D1"/>
    <w:rsid w:val="00A016E2"/>
    <w:rsid w:val="00A01762"/>
    <w:rsid w:val="00A017C1"/>
    <w:rsid w:val="00A01997"/>
    <w:rsid w:val="00A019D2"/>
    <w:rsid w:val="00A01A0E"/>
    <w:rsid w:val="00A01E68"/>
    <w:rsid w:val="00A02053"/>
    <w:rsid w:val="00A022C3"/>
    <w:rsid w:val="00A02755"/>
    <w:rsid w:val="00A028D5"/>
    <w:rsid w:val="00A02B84"/>
    <w:rsid w:val="00A02D84"/>
    <w:rsid w:val="00A03060"/>
    <w:rsid w:val="00A031CA"/>
    <w:rsid w:val="00A03232"/>
    <w:rsid w:val="00A03245"/>
    <w:rsid w:val="00A03519"/>
    <w:rsid w:val="00A03713"/>
    <w:rsid w:val="00A038E5"/>
    <w:rsid w:val="00A03EAA"/>
    <w:rsid w:val="00A03F5A"/>
    <w:rsid w:val="00A04385"/>
    <w:rsid w:val="00A045B9"/>
    <w:rsid w:val="00A04640"/>
    <w:rsid w:val="00A048D3"/>
    <w:rsid w:val="00A049F1"/>
    <w:rsid w:val="00A04BFD"/>
    <w:rsid w:val="00A04D4C"/>
    <w:rsid w:val="00A04F22"/>
    <w:rsid w:val="00A051FF"/>
    <w:rsid w:val="00A0550F"/>
    <w:rsid w:val="00A05541"/>
    <w:rsid w:val="00A05593"/>
    <w:rsid w:val="00A055D7"/>
    <w:rsid w:val="00A05695"/>
    <w:rsid w:val="00A05711"/>
    <w:rsid w:val="00A057F8"/>
    <w:rsid w:val="00A05822"/>
    <w:rsid w:val="00A05989"/>
    <w:rsid w:val="00A06049"/>
    <w:rsid w:val="00A062BC"/>
    <w:rsid w:val="00A0638A"/>
    <w:rsid w:val="00A066AB"/>
    <w:rsid w:val="00A0689B"/>
    <w:rsid w:val="00A069FB"/>
    <w:rsid w:val="00A06A6B"/>
    <w:rsid w:val="00A06C8E"/>
    <w:rsid w:val="00A06C9D"/>
    <w:rsid w:val="00A06DA2"/>
    <w:rsid w:val="00A06E65"/>
    <w:rsid w:val="00A073AC"/>
    <w:rsid w:val="00A073F5"/>
    <w:rsid w:val="00A07F89"/>
    <w:rsid w:val="00A07FDE"/>
    <w:rsid w:val="00A1033D"/>
    <w:rsid w:val="00A1064E"/>
    <w:rsid w:val="00A10769"/>
    <w:rsid w:val="00A10A55"/>
    <w:rsid w:val="00A10CCF"/>
    <w:rsid w:val="00A11201"/>
    <w:rsid w:val="00A11631"/>
    <w:rsid w:val="00A117F8"/>
    <w:rsid w:val="00A11812"/>
    <w:rsid w:val="00A11B07"/>
    <w:rsid w:val="00A11B76"/>
    <w:rsid w:val="00A121B1"/>
    <w:rsid w:val="00A1228A"/>
    <w:rsid w:val="00A12334"/>
    <w:rsid w:val="00A123A3"/>
    <w:rsid w:val="00A123D1"/>
    <w:rsid w:val="00A1249D"/>
    <w:rsid w:val="00A125DF"/>
    <w:rsid w:val="00A1261E"/>
    <w:rsid w:val="00A127E4"/>
    <w:rsid w:val="00A12887"/>
    <w:rsid w:val="00A128BA"/>
    <w:rsid w:val="00A129F6"/>
    <w:rsid w:val="00A12C1C"/>
    <w:rsid w:val="00A12EAD"/>
    <w:rsid w:val="00A13286"/>
    <w:rsid w:val="00A137F6"/>
    <w:rsid w:val="00A13863"/>
    <w:rsid w:val="00A13900"/>
    <w:rsid w:val="00A13A01"/>
    <w:rsid w:val="00A13A9E"/>
    <w:rsid w:val="00A13D5C"/>
    <w:rsid w:val="00A13D72"/>
    <w:rsid w:val="00A1436C"/>
    <w:rsid w:val="00A14598"/>
    <w:rsid w:val="00A145B6"/>
    <w:rsid w:val="00A146BF"/>
    <w:rsid w:val="00A14A03"/>
    <w:rsid w:val="00A14A24"/>
    <w:rsid w:val="00A14CE1"/>
    <w:rsid w:val="00A14D34"/>
    <w:rsid w:val="00A153F5"/>
    <w:rsid w:val="00A1546A"/>
    <w:rsid w:val="00A154C5"/>
    <w:rsid w:val="00A154D7"/>
    <w:rsid w:val="00A1570D"/>
    <w:rsid w:val="00A159CB"/>
    <w:rsid w:val="00A16056"/>
    <w:rsid w:val="00A16205"/>
    <w:rsid w:val="00A1621D"/>
    <w:rsid w:val="00A16234"/>
    <w:rsid w:val="00A1634D"/>
    <w:rsid w:val="00A16417"/>
    <w:rsid w:val="00A16526"/>
    <w:rsid w:val="00A16568"/>
    <w:rsid w:val="00A1686B"/>
    <w:rsid w:val="00A16ACB"/>
    <w:rsid w:val="00A16B73"/>
    <w:rsid w:val="00A16CDB"/>
    <w:rsid w:val="00A16DBC"/>
    <w:rsid w:val="00A17223"/>
    <w:rsid w:val="00A174CB"/>
    <w:rsid w:val="00A1783C"/>
    <w:rsid w:val="00A17AC9"/>
    <w:rsid w:val="00A17E13"/>
    <w:rsid w:val="00A17F56"/>
    <w:rsid w:val="00A2002F"/>
    <w:rsid w:val="00A205BF"/>
    <w:rsid w:val="00A20B32"/>
    <w:rsid w:val="00A20C9C"/>
    <w:rsid w:val="00A20D07"/>
    <w:rsid w:val="00A20DB8"/>
    <w:rsid w:val="00A20FBE"/>
    <w:rsid w:val="00A21016"/>
    <w:rsid w:val="00A2104F"/>
    <w:rsid w:val="00A210E6"/>
    <w:rsid w:val="00A2112B"/>
    <w:rsid w:val="00A21410"/>
    <w:rsid w:val="00A214DE"/>
    <w:rsid w:val="00A21804"/>
    <w:rsid w:val="00A219FB"/>
    <w:rsid w:val="00A21B1D"/>
    <w:rsid w:val="00A21D51"/>
    <w:rsid w:val="00A21EA3"/>
    <w:rsid w:val="00A2216B"/>
    <w:rsid w:val="00A2234E"/>
    <w:rsid w:val="00A223A3"/>
    <w:rsid w:val="00A225A8"/>
    <w:rsid w:val="00A226FC"/>
    <w:rsid w:val="00A22D10"/>
    <w:rsid w:val="00A22F2B"/>
    <w:rsid w:val="00A230D6"/>
    <w:rsid w:val="00A23522"/>
    <w:rsid w:val="00A236D6"/>
    <w:rsid w:val="00A23AC0"/>
    <w:rsid w:val="00A23B5A"/>
    <w:rsid w:val="00A23BB7"/>
    <w:rsid w:val="00A23CDC"/>
    <w:rsid w:val="00A23FA3"/>
    <w:rsid w:val="00A24327"/>
    <w:rsid w:val="00A24349"/>
    <w:rsid w:val="00A243ED"/>
    <w:rsid w:val="00A24445"/>
    <w:rsid w:val="00A24773"/>
    <w:rsid w:val="00A24A45"/>
    <w:rsid w:val="00A24B1C"/>
    <w:rsid w:val="00A25002"/>
    <w:rsid w:val="00A25235"/>
    <w:rsid w:val="00A25454"/>
    <w:rsid w:val="00A25602"/>
    <w:rsid w:val="00A2561F"/>
    <w:rsid w:val="00A25716"/>
    <w:rsid w:val="00A25A0C"/>
    <w:rsid w:val="00A25D44"/>
    <w:rsid w:val="00A26017"/>
    <w:rsid w:val="00A261D1"/>
    <w:rsid w:val="00A26542"/>
    <w:rsid w:val="00A26798"/>
    <w:rsid w:val="00A26B6E"/>
    <w:rsid w:val="00A26CD8"/>
    <w:rsid w:val="00A26CE5"/>
    <w:rsid w:val="00A26D82"/>
    <w:rsid w:val="00A26DB3"/>
    <w:rsid w:val="00A26FFB"/>
    <w:rsid w:val="00A27055"/>
    <w:rsid w:val="00A27060"/>
    <w:rsid w:val="00A272F9"/>
    <w:rsid w:val="00A27622"/>
    <w:rsid w:val="00A27775"/>
    <w:rsid w:val="00A279A2"/>
    <w:rsid w:val="00A27A1A"/>
    <w:rsid w:val="00A27A48"/>
    <w:rsid w:val="00A27B6E"/>
    <w:rsid w:val="00A27BC9"/>
    <w:rsid w:val="00A27DDC"/>
    <w:rsid w:val="00A30888"/>
    <w:rsid w:val="00A30B19"/>
    <w:rsid w:val="00A30DEE"/>
    <w:rsid w:val="00A315CD"/>
    <w:rsid w:val="00A31681"/>
    <w:rsid w:val="00A318D2"/>
    <w:rsid w:val="00A3198A"/>
    <w:rsid w:val="00A31A90"/>
    <w:rsid w:val="00A31C2B"/>
    <w:rsid w:val="00A31D5F"/>
    <w:rsid w:val="00A32013"/>
    <w:rsid w:val="00A323D5"/>
    <w:rsid w:val="00A325A6"/>
    <w:rsid w:val="00A325E7"/>
    <w:rsid w:val="00A32894"/>
    <w:rsid w:val="00A32908"/>
    <w:rsid w:val="00A32958"/>
    <w:rsid w:val="00A32B8E"/>
    <w:rsid w:val="00A32BAB"/>
    <w:rsid w:val="00A32BC4"/>
    <w:rsid w:val="00A32D7A"/>
    <w:rsid w:val="00A32E49"/>
    <w:rsid w:val="00A32E70"/>
    <w:rsid w:val="00A32E98"/>
    <w:rsid w:val="00A33085"/>
    <w:rsid w:val="00A3312C"/>
    <w:rsid w:val="00A3352D"/>
    <w:rsid w:val="00A335C3"/>
    <w:rsid w:val="00A33846"/>
    <w:rsid w:val="00A33918"/>
    <w:rsid w:val="00A33992"/>
    <w:rsid w:val="00A33AAC"/>
    <w:rsid w:val="00A33DB5"/>
    <w:rsid w:val="00A33DE7"/>
    <w:rsid w:val="00A33E6B"/>
    <w:rsid w:val="00A3426A"/>
    <w:rsid w:val="00A3456A"/>
    <w:rsid w:val="00A34582"/>
    <w:rsid w:val="00A34585"/>
    <w:rsid w:val="00A345B1"/>
    <w:rsid w:val="00A34612"/>
    <w:rsid w:val="00A34681"/>
    <w:rsid w:val="00A34718"/>
    <w:rsid w:val="00A347AB"/>
    <w:rsid w:val="00A3497F"/>
    <w:rsid w:val="00A34A30"/>
    <w:rsid w:val="00A34C78"/>
    <w:rsid w:val="00A3526C"/>
    <w:rsid w:val="00A3561E"/>
    <w:rsid w:val="00A35821"/>
    <w:rsid w:val="00A359BE"/>
    <w:rsid w:val="00A35B7E"/>
    <w:rsid w:val="00A35CD3"/>
    <w:rsid w:val="00A35DD2"/>
    <w:rsid w:val="00A362A1"/>
    <w:rsid w:val="00A363B5"/>
    <w:rsid w:val="00A36841"/>
    <w:rsid w:val="00A369BB"/>
    <w:rsid w:val="00A369D8"/>
    <w:rsid w:val="00A36AF1"/>
    <w:rsid w:val="00A36B29"/>
    <w:rsid w:val="00A36DB8"/>
    <w:rsid w:val="00A3735A"/>
    <w:rsid w:val="00A3746B"/>
    <w:rsid w:val="00A37A3E"/>
    <w:rsid w:val="00A37DB2"/>
    <w:rsid w:val="00A37E91"/>
    <w:rsid w:val="00A40134"/>
    <w:rsid w:val="00A4059C"/>
    <w:rsid w:val="00A409EB"/>
    <w:rsid w:val="00A40BA7"/>
    <w:rsid w:val="00A40C78"/>
    <w:rsid w:val="00A40D4D"/>
    <w:rsid w:val="00A40DBB"/>
    <w:rsid w:val="00A40E52"/>
    <w:rsid w:val="00A411E7"/>
    <w:rsid w:val="00A41217"/>
    <w:rsid w:val="00A412FE"/>
    <w:rsid w:val="00A41300"/>
    <w:rsid w:val="00A41364"/>
    <w:rsid w:val="00A414EC"/>
    <w:rsid w:val="00A41A0B"/>
    <w:rsid w:val="00A41B43"/>
    <w:rsid w:val="00A41BB4"/>
    <w:rsid w:val="00A41C98"/>
    <w:rsid w:val="00A420A6"/>
    <w:rsid w:val="00A4215C"/>
    <w:rsid w:val="00A42D86"/>
    <w:rsid w:val="00A42DB1"/>
    <w:rsid w:val="00A42E41"/>
    <w:rsid w:val="00A4307F"/>
    <w:rsid w:val="00A43301"/>
    <w:rsid w:val="00A43314"/>
    <w:rsid w:val="00A433B2"/>
    <w:rsid w:val="00A43928"/>
    <w:rsid w:val="00A439EA"/>
    <w:rsid w:val="00A43B66"/>
    <w:rsid w:val="00A43CEC"/>
    <w:rsid w:val="00A4412E"/>
    <w:rsid w:val="00A44215"/>
    <w:rsid w:val="00A44243"/>
    <w:rsid w:val="00A442B4"/>
    <w:rsid w:val="00A4436F"/>
    <w:rsid w:val="00A443A2"/>
    <w:rsid w:val="00A44668"/>
    <w:rsid w:val="00A4467E"/>
    <w:rsid w:val="00A446C5"/>
    <w:rsid w:val="00A44848"/>
    <w:rsid w:val="00A44910"/>
    <w:rsid w:val="00A44A8A"/>
    <w:rsid w:val="00A44A92"/>
    <w:rsid w:val="00A44B66"/>
    <w:rsid w:val="00A44BFA"/>
    <w:rsid w:val="00A44CA1"/>
    <w:rsid w:val="00A44DE7"/>
    <w:rsid w:val="00A44EFE"/>
    <w:rsid w:val="00A4502D"/>
    <w:rsid w:val="00A45057"/>
    <w:rsid w:val="00A452A8"/>
    <w:rsid w:val="00A45348"/>
    <w:rsid w:val="00A45479"/>
    <w:rsid w:val="00A454DF"/>
    <w:rsid w:val="00A45588"/>
    <w:rsid w:val="00A45C7D"/>
    <w:rsid w:val="00A45CB9"/>
    <w:rsid w:val="00A45DAD"/>
    <w:rsid w:val="00A45DAF"/>
    <w:rsid w:val="00A45F29"/>
    <w:rsid w:val="00A45FCF"/>
    <w:rsid w:val="00A461DB"/>
    <w:rsid w:val="00A4632D"/>
    <w:rsid w:val="00A46562"/>
    <w:rsid w:val="00A46732"/>
    <w:rsid w:val="00A467E5"/>
    <w:rsid w:val="00A46811"/>
    <w:rsid w:val="00A46907"/>
    <w:rsid w:val="00A4692B"/>
    <w:rsid w:val="00A46CAD"/>
    <w:rsid w:val="00A46CE4"/>
    <w:rsid w:val="00A47262"/>
    <w:rsid w:val="00A472C9"/>
    <w:rsid w:val="00A475BA"/>
    <w:rsid w:val="00A47607"/>
    <w:rsid w:val="00A4770C"/>
    <w:rsid w:val="00A47711"/>
    <w:rsid w:val="00A477E0"/>
    <w:rsid w:val="00A479EB"/>
    <w:rsid w:val="00A47A11"/>
    <w:rsid w:val="00A47BA5"/>
    <w:rsid w:val="00A5002D"/>
    <w:rsid w:val="00A50182"/>
    <w:rsid w:val="00A5024F"/>
    <w:rsid w:val="00A5034C"/>
    <w:rsid w:val="00A50361"/>
    <w:rsid w:val="00A50417"/>
    <w:rsid w:val="00A5082D"/>
    <w:rsid w:val="00A508DE"/>
    <w:rsid w:val="00A50AC9"/>
    <w:rsid w:val="00A50F5D"/>
    <w:rsid w:val="00A5114B"/>
    <w:rsid w:val="00A511A7"/>
    <w:rsid w:val="00A511FB"/>
    <w:rsid w:val="00A51380"/>
    <w:rsid w:val="00A514F7"/>
    <w:rsid w:val="00A51D23"/>
    <w:rsid w:val="00A51FA2"/>
    <w:rsid w:val="00A5221D"/>
    <w:rsid w:val="00A5260E"/>
    <w:rsid w:val="00A52A5C"/>
    <w:rsid w:val="00A52B79"/>
    <w:rsid w:val="00A52C6D"/>
    <w:rsid w:val="00A52F33"/>
    <w:rsid w:val="00A52F5F"/>
    <w:rsid w:val="00A52FBA"/>
    <w:rsid w:val="00A52FC5"/>
    <w:rsid w:val="00A532A7"/>
    <w:rsid w:val="00A53473"/>
    <w:rsid w:val="00A536DE"/>
    <w:rsid w:val="00A5394D"/>
    <w:rsid w:val="00A5458F"/>
    <w:rsid w:val="00A545B7"/>
    <w:rsid w:val="00A54716"/>
    <w:rsid w:val="00A54923"/>
    <w:rsid w:val="00A54A85"/>
    <w:rsid w:val="00A54E2D"/>
    <w:rsid w:val="00A54FD8"/>
    <w:rsid w:val="00A55160"/>
    <w:rsid w:val="00A55743"/>
    <w:rsid w:val="00A557FA"/>
    <w:rsid w:val="00A5583C"/>
    <w:rsid w:val="00A55C5B"/>
    <w:rsid w:val="00A55C8A"/>
    <w:rsid w:val="00A55C99"/>
    <w:rsid w:val="00A562EC"/>
    <w:rsid w:val="00A566A2"/>
    <w:rsid w:val="00A56AF0"/>
    <w:rsid w:val="00A56D5C"/>
    <w:rsid w:val="00A56E2D"/>
    <w:rsid w:val="00A56F13"/>
    <w:rsid w:val="00A571B0"/>
    <w:rsid w:val="00A572D0"/>
    <w:rsid w:val="00A57911"/>
    <w:rsid w:val="00A57B7F"/>
    <w:rsid w:val="00A57C0E"/>
    <w:rsid w:val="00A57D6D"/>
    <w:rsid w:val="00A57E7C"/>
    <w:rsid w:val="00A57F9E"/>
    <w:rsid w:val="00A600D6"/>
    <w:rsid w:val="00A6018D"/>
    <w:rsid w:val="00A602B3"/>
    <w:rsid w:val="00A60354"/>
    <w:rsid w:val="00A60632"/>
    <w:rsid w:val="00A6085D"/>
    <w:rsid w:val="00A60AEA"/>
    <w:rsid w:val="00A61356"/>
    <w:rsid w:val="00A61533"/>
    <w:rsid w:val="00A6156C"/>
    <w:rsid w:val="00A61587"/>
    <w:rsid w:val="00A616FB"/>
    <w:rsid w:val="00A617FE"/>
    <w:rsid w:val="00A61945"/>
    <w:rsid w:val="00A61A79"/>
    <w:rsid w:val="00A61AFC"/>
    <w:rsid w:val="00A61E3D"/>
    <w:rsid w:val="00A6251B"/>
    <w:rsid w:val="00A626BE"/>
    <w:rsid w:val="00A626D5"/>
    <w:rsid w:val="00A6272E"/>
    <w:rsid w:val="00A62939"/>
    <w:rsid w:val="00A62967"/>
    <w:rsid w:val="00A62B5D"/>
    <w:rsid w:val="00A62C97"/>
    <w:rsid w:val="00A62D20"/>
    <w:rsid w:val="00A62E64"/>
    <w:rsid w:val="00A62EEC"/>
    <w:rsid w:val="00A63228"/>
    <w:rsid w:val="00A6359C"/>
    <w:rsid w:val="00A6365A"/>
    <w:rsid w:val="00A63667"/>
    <w:rsid w:val="00A6366B"/>
    <w:rsid w:val="00A636FD"/>
    <w:rsid w:val="00A63754"/>
    <w:rsid w:val="00A63818"/>
    <w:rsid w:val="00A63C11"/>
    <w:rsid w:val="00A63DE0"/>
    <w:rsid w:val="00A63F7D"/>
    <w:rsid w:val="00A6408C"/>
    <w:rsid w:val="00A6419C"/>
    <w:rsid w:val="00A6432C"/>
    <w:rsid w:val="00A64659"/>
    <w:rsid w:val="00A64823"/>
    <w:rsid w:val="00A64A06"/>
    <w:rsid w:val="00A64CBE"/>
    <w:rsid w:val="00A653C4"/>
    <w:rsid w:val="00A65723"/>
    <w:rsid w:val="00A657BB"/>
    <w:rsid w:val="00A65ACA"/>
    <w:rsid w:val="00A65C3E"/>
    <w:rsid w:val="00A66159"/>
    <w:rsid w:val="00A66471"/>
    <w:rsid w:val="00A66615"/>
    <w:rsid w:val="00A669F2"/>
    <w:rsid w:val="00A66DA4"/>
    <w:rsid w:val="00A67032"/>
    <w:rsid w:val="00A67195"/>
    <w:rsid w:val="00A6727A"/>
    <w:rsid w:val="00A6729A"/>
    <w:rsid w:val="00A67532"/>
    <w:rsid w:val="00A67635"/>
    <w:rsid w:val="00A6764B"/>
    <w:rsid w:val="00A678E5"/>
    <w:rsid w:val="00A679DE"/>
    <w:rsid w:val="00A67D95"/>
    <w:rsid w:val="00A70201"/>
    <w:rsid w:val="00A7057C"/>
    <w:rsid w:val="00A705F3"/>
    <w:rsid w:val="00A708D8"/>
    <w:rsid w:val="00A70A0A"/>
    <w:rsid w:val="00A70AA6"/>
    <w:rsid w:val="00A70CDA"/>
    <w:rsid w:val="00A71049"/>
    <w:rsid w:val="00A715AD"/>
    <w:rsid w:val="00A71912"/>
    <w:rsid w:val="00A71D61"/>
    <w:rsid w:val="00A71E6F"/>
    <w:rsid w:val="00A72182"/>
    <w:rsid w:val="00A722EE"/>
    <w:rsid w:val="00A7244C"/>
    <w:rsid w:val="00A72455"/>
    <w:rsid w:val="00A724DD"/>
    <w:rsid w:val="00A72604"/>
    <w:rsid w:val="00A726B4"/>
    <w:rsid w:val="00A72904"/>
    <w:rsid w:val="00A72A16"/>
    <w:rsid w:val="00A72AA1"/>
    <w:rsid w:val="00A72CFA"/>
    <w:rsid w:val="00A72DB4"/>
    <w:rsid w:val="00A72E0A"/>
    <w:rsid w:val="00A72FA1"/>
    <w:rsid w:val="00A730FB"/>
    <w:rsid w:val="00A73306"/>
    <w:rsid w:val="00A733AC"/>
    <w:rsid w:val="00A734EA"/>
    <w:rsid w:val="00A735D8"/>
    <w:rsid w:val="00A7394F"/>
    <w:rsid w:val="00A73BB0"/>
    <w:rsid w:val="00A73FB1"/>
    <w:rsid w:val="00A7438F"/>
    <w:rsid w:val="00A745C2"/>
    <w:rsid w:val="00A7467E"/>
    <w:rsid w:val="00A74749"/>
    <w:rsid w:val="00A74802"/>
    <w:rsid w:val="00A749C6"/>
    <w:rsid w:val="00A74B64"/>
    <w:rsid w:val="00A74C5E"/>
    <w:rsid w:val="00A74D2D"/>
    <w:rsid w:val="00A74D42"/>
    <w:rsid w:val="00A74D48"/>
    <w:rsid w:val="00A74F3F"/>
    <w:rsid w:val="00A74F63"/>
    <w:rsid w:val="00A75360"/>
    <w:rsid w:val="00A75364"/>
    <w:rsid w:val="00A7547A"/>
    <w:rsid w:val="00A755B8"/>
    <w:rsid w:val="00A7578E"/>
    <w:rsid w:val="00A7585A"/>
    <w:rsid w:val="00A7586D"/>
    <w:rsid w:val="00A7596B"/>
    <w:rsid w:val="00A75BCB"/>
    <w:rsid w:val="00A75CD6"/>
    <w:rsid w:val="00A75D34"/>
    <w:rsid w:val="00A75FA8"/>
    <w:rsid w:val="00A76216"/>
    <w:rsid w:val="00A76295"/>
    <w:rsid w:val="00A76974"/>
    <w:rsid w:val="00A76992"/>
    <w:rsid w:val="00A76E64"/>
    <w:rsid w:val="00A76EE1"/>
    <w:rsid w:val="00A7701C"/>
    <w:rsid w:val="00A772D7"/>
    <w:rsid w:val="00A7737E"/>
    <w:rsid w:val="00A77422"/>
    <w:rsid w:val="00A774EE"/>
    <w:rsid w:val="00A77A90"/>
    <w:rsid w:val="00A77AF7"/>
    <w:rsid w:val="00A80014"/>
    <w:rsid w:val="00A802BA"/>
    <w:rsid w:val="00A80AC4"/>
    <w:rsid w:val="00A80B12"/>
    <w:rsid w:val="00A8112B"/>
    <w:rsid w:val="00A81162"/>
    <w:rsid w:val="00A814A0"/>
    <w:rsid w:val="00A82476"/>
    <w:rsid w:val="00A825A6"/>
    <w:rsid w:val="00A8285C"/>
    <w:rsid w:val="00A82A94"/>
    <w:rsid w:val="00A82E50"/>
    <w:rsid w:val="00A82E7F"/>
    <w:rsid w:val="00A83041"/>
    <w:rsid w:val="00A83219"/>
    <w:rsid w:val="00A835DF"/>
    <w:rsid w:val="00A83756"/>
    <w:rsid w:val="00A83951"/>
    <w:rsid w:val="00A83C25"/>
    <w:rsid w:val="00A83C81"/>
    <w:rsid w:val="00A83D46"/>
    <w:rsid w:val="00A83EF1"/>
    <w:rsid w:val="00A83EFC"/>
    <w:rsid w:val="00A83FCE"/>
    <w:rsid w:val="00A84152"/>
    <w:rsid w:val="00A8434F"/>
    <w:rsid w:val="00A84424"/>
    <w:rsid w:val="00A84BA2"/>
    <w:rsid w:val="00A84D86"/>
    <w:rsid w:val="00A84DC7"/>
    <w:rsid w:val="00A85053"/>
    <w:rsid w:val="00A85114"/>
    <w:rsid w:val="00A85223"/>
    <w:rsid w:val="00A85431"/>
    <w:rsid w:val="00A8548C"/>
    <w:rsid w:val="00A855AD"/>
    <w:rsid w:val="00A855FB"/>
    <w:rsid w:val="00A85663"/>
    <w:rsid w:val="00A8591E"/>
    <w:rsid w:val="00A85A42"/>
    <w:rsid w:val="00A85AC1"/>
    <w:rsid w:val="00A85DFC"/>
    <w:rsid w:val="00A86195"/>
    <w:rsid w:val="00A8632F"/>
    <w:rsid w:val="00A8668E"/>
    <w:rsid w:val="00A866AB"/>
    <w:rsid w:val="00A86850"/>
    <w:rsid w:val="00A86861"/>
    <w:rsid w:val="00A86B27"/>
    <w:rsid w:val="00A86CCC"/>
    <w:rsid w:val="00A86D44"/>
    <w:rsid w:val="00A86E25"/>
    <w:rsid w:val="00A86E66"/>
    <w:rsid w:val="00A87002"/>
    <w:rsid w:val="00A87035"/>
    <w:rsid w:val="00A87087"/>
    <w:rsid w:val="00A872EF"/>
    <w:rsid w:val="00A87332"/>
    <w:rsid w:val="00A87A13"/>
    <w:rsid w:val="00A87D56"/>
    <w:rsid w:val="00A87E98"/>
    <w:rsid w:val="00A90315"/>
    <w:rsid w:val="00A9032B"/>
    <w:rsid w:val="00A904F3"/>
    <w:rsid w:val="00A90825"/>
    <w:rsid w:val="00A90A83"/>
    <w:rsid w:val="00A90B03"/>
    <w:rsid w:val="00A90BBC"/>
    <w:rsid w:val="00A90E72"/>
    <w:rsid w:val="00A913F2"/>
    <w:rsid w:val="00A9181E"/>
    <w:rsid w:val="00A9194A"/>
    <w:rsid w:val="00A91BB3"/>
    <w:rsid w:val="00A91BDC"/>
    <w:rsid w:val="00A91DAE"/>
    <w:rsid w:val="00A91F14"/>
    <w:rsid w:val="00A92098"/>
    <w:rsid w:val="00A92170"/>
    <w:rsid w:val="00A924FE"/>
    <w:rsid w:val="00A924FF"/>
    <w:rsid w:val="00A925AB"/>
    <w:rsid w:val="00A9272E"/>
    <w:rsid w:val="00A927C7"/>
    <w:rsid w:val="00A9283B"/>
    <w:rsid w:val="00A928DE"/>
    <w:rsid w:val="00A929F4"/>
    <w:rsid w:val="00A92DB6"/>
    <w:rsid w:val="00A93299"/>
    <w:rsid w:val="00A9330A"/>
    <w:rsid w:val="00A93957"/>
    <w:rsid w:val="00A939F5"/>
    <w:rsid w:val="00A93A89"/>
    <w:rsid w:val="00A93AB8"/>
    <w:rsid w:val="00A93C1D"/>
    <w:rsid w:val="00A93CE4"/>
    <w:rsid w:val="00A93FC6"/>
    <w:rsid w:val="00A9409B"/>
    <w:rsid w:val="00A943A1"/>
    <w:rsid w:val="00A94417"/>
    <w:rsid w:val="00A9451E"/>
    <w:rsid w:val="00A94748"/>
    <w:rsid w:val="00A94750"/>
    <w:rsid w:val="00A94888"/>
    <w:rsid w:val="00A94930"/>
    <w:rsid w:val="00A94A71"/>
    <w:rsid w:val="00A94B67"/>
    <w:rsid w:val="00A94C81"/>
    <w:rsid w:val="00A94D17"/>
    <w:rsid w:val="00A94F21"/>
    <w:rsid w:val="00A94F37"/>
    <w:rsid w:val="00A94F7B"/>
    <w:rsid w:val="00A94F8E"/>
    <w:rsid w:val="00A950E3"/>
    <w:rsid w:val="00A955BB"/>
    <w:rsid w:val="00A95677"/>
    <w:rsid w:val="00A9591A"/>
    <w:rsid w:val="00A95E10"/>
    <w:rsid w:val="00A9650F"/>
    <w:rsid w:val="00A96619"/>
    <w:rsid w:val="00A96913"/>
    <w:rsid w:val="00A96981"/>
    <w:rsid w:val="00A96A3F"/>
    <w:rsid w:val="00A96A43"/>
    <w:rsid w:val="00A96F3F"/>
    <w:rsid w:val="00A97261"/>
    <w:rsid w:val="00A972CB"/>
    <w:rsid w:val="00A9758F"/>
    <w:rsid w:val="00A975AA"/>
    <w:rsid w:val="00A976D2"/>
    <w:rsid w:val="00A97798"/>
    <w:rsid w:val="00A97818"/>
    <w:rsid w:val="00A9790E"/>
    <w:rsid w:val="00A97949"/>
    <w:rsid w:val="00A97A23"/>
    <w:rsid w:val="00A97CC4"/>
    <w:rsid w:val="00A97F0C"/>
    <w:rsid w:val="00A97FB7"/>
    <w:rsid w:val="00AA0168"/>
    <w:rsid w:val="00AA024D"/>
    <w:rsid w:val="00AA04CA"/>
    <w:rsid w:val="00AA0765"/>
    <w:rsid w:val="00AA09A8"/>
    <w:rsid w:val="00AA19BC"/>
    <w:rsid w:val="00AA1A74"/>
    <w:rsid w:val="00AA1B8A"/>
    <w:rsid w:val="00AA1F6D"/>
    <w:rsid w:val="00AA2267"/>
    <w:rsid w:val="00AA22F8"/>
    <w:rsid w:val="00AA2419"/>
    <w:rsid w:val="00AA249C"/>
    <w:rsid w:val="00AA24B7"/>
    <w:rsid w:val="00AA276E"/>
    <w:rsid w:val="00AA27AF"/>
    <w:rsid w:val="00AA28E2"/>
    <w:rsid w:val="00AA2A4C"/>
    <w:rsid w:val="00AA306F"/>
    <w:rsid w:val="00AA34AD"/>
    <w:rsid w:val="00AA3508"/>
    <w:rsid w:val="00AA3616"/>
    <w:rsid w:val="00AA3B8E"/>
    <w:rsid w:val="00AA40D5"/>
    <w:rsid w:val="00AA45A2"/>
    <w:rsid w:val="00AA4ABF"/>
    <w:rsid w:val="00AA528C"/>
    <w:rsid w:val="00AA52A6"/>
    <w:rsid w:val="00AA5AA4"/>
    <w:rsid w:val="00AA5AC5"/>
    <w:rsid w:val="00AA5D54"/>
    <w:rsid w:val="00AA60CB"/>
    <w:rsid w:val="00AA64CF"/>
    <w:rsid w:val="00AA71BB"/>
    <w:rsid w:val="00AA7214"/>
    <w:rsid w:val="00AA75AB"/>
    <w:rsid w:val="00AA75F6"/>
    <w:rsid w:val="00AA773C"/>
    <w:rsid w:val="00AA7A4E"/>
    <w:rsid w:val="00AA7CD6"/>
    <w:rsid w:val="00AA7DEE"/>
    <w:rsid w:val="00AB001B"/>
    <w:rsid w:val="00AB052F"/>
    <w:rsid w:val="00AB0932"/>
    <w:rsid w:val="00AB0CAE"/>
    <w:rsid w:val="00AB0D02"/>
    <w:rsid w:val="00AB0F00"/>
    <w:rsid w:val="00AB121B"/>
    <w:rsid w:val="00AB1256"/>
    <w:rsid w:val="00AB1307"/>
    <w:rsid w:val="00AB14B5"/>
    <w:rsid w:val="00AB1655"/>
    <w:rsid w:val="00AB16D3"/>
    <w:rsid w:val="00AB1956"/>
    <w:rsid w:val="00AB1ABD"/>
    <w:rsid w:val="00AB1BC3"/>
    <w:rsid w:val="00AB208F"/>
    <w:rsid w:val="00AB22E0"/>
    <w:rsid w:val="00AB23CE"/>
    <w:rsid w:val="00AB254A"/>
    <w:rsid w:val="00AB2641"/>
    <w:rsid w:val="00AB2960"/>
    <w:rsid w:val="00AB29FA"/>
    <w:rsid w:val="00AB2B46"/>
    <w:rsid w:val="00AB30E1"/>
    <w:rsid w:val="00AB3B54"/>
    <w:rsid w:val="00AB3DAA"/>
    <w:rsid w:val="00AB40F8"/>
    <w:rsid w:val="00AB41FA"/>
    <w:rsid w:val="00AB431F"/>
    <w:rsid w:val="00AB4435"/>
    <w:rsid w:val="00AB459E"/>
    <w:rsid w:val="00AB4604"/>
    <w:rsid w:val="00AB46FF"/>
    <w:rsid w:val="00AB4771"/>
    <w:rsid w:val="00AB495F"/>
    <w:rsid w:val="00AB497D"/>
    <w:rsid w:val="00AB4ABA"/>
    <w:rsid w:val="00AB4C60"/>
    <w:rsid w:val="00AB4CC7"/>
    <w:rsid w:val="00AB4FF1"/>
    <w:rsid w:val="00AB50CE"/>
    <w:rsid w:val="00AB512E"/>
    <w:rsid w:val="00AB58BB"/>
    <w:rsid w:val="00AB5A0C"/>
    <w:rsid w:val="00AB5A6A"/>
    <w:rsid w:val="00AB5C66"/>
    <w:rsid w:val="00AB5E84"/>
    <w:rsid w:val="00AB64D9"/>
    <w:rsid w:val="00AB6559"/>
    <w:rsid w:val="00AB6661"/>
    <w:rsid w:val="00AB6762"/>
    <w:rsid w:val="00AB6854"/>
    <w:rsid w:val="00AB69EF"/>
    <w:rsid w:val="00AB6A1F"/>
    <w:rsid w:val="00AB6F03"/>
    <w:rsid w:val="00AB7487"/>
    <w:rsid w:val="00AB7AA1"/>
    <w:rsid w:val="00AB7DF6"/>
    <w:rsid w:val="00AB7E37"/>
    <w:rsid w:val="00AC020F"/>
    <w:rsid w:val="00AC0251"/>
    <w:rsid w:val="00AC059A"/>
    <w:rsid w:val="00AC06BE"/>
    <w:rsid w:val="00AC06E7"/>
    <w:rsid w:val="00AC0860"/>
    <w:rsid w:val="00AC087F"/>
    <w:rsid w:val="00AC098F"/>
    <w:rsid w:val="00AC0C14"/>
    <w:rsid w:val="00AC149D"/>
    <w:rsid w:val="00AC159F"/>
    <w:rsid w:val="00AC16BD"/>
    <w:rsid w:val="00AC18E9"/>
    <w:rsid w:val="00AC1AAD"/>
    <w:rsid w:val="00AC1B09"/>
    <w:rsid w:val="00AC1C5F"/>
    <w:rsid w:val="00AC1C92"/>
    <w:rsid w:val="00AC2015"/>
    <w:rsid w:val="00AC21AF"/>
    <w:rsid w:val="00AC2410"/>
    <w:rsid w:val="00AC266A"/>
    <w:rsid w:val="00AC2803"/>
    <w:rsid w:val="00AC287D"/>
    <w:rsid w:val="00AC2E67"/>
    <w:rsid w:val="00AC3302"/>
    <w:rsid w:val="00AC346F"/>
    <w:rsid w:val="00AC350B"/>
    <w:rsid w:val="00AC350C"/>
    <w:rsid w:val="00AC3583"/>
    <w:rsid w:val="00AC3827"/>
    <w:rsid w:val="00AC3964"/>
    <w:rsid w:val="00AC39F5"/>
    <w:rsid w:val="00AC42EA"/>
    <w:rsid w:val="00AC4335"/>
    <w:rsid w:val="00AC45CD"/>
    <w:rsid w:val="00AC495E"/>
    <w:rsid w:val="00AC4963"/>
    <w:rsid w:val="00AC4980"/>
    <w:rsid w:val="00AC49CC"/>
    <w:rsid w:val="00AC4F2C"/>
    <w:rsid w:val="00AC52A3"/>
    <w:rsid w:val="00AC5722"/>
    <w:rsid w:val="00AC59AC"/>
    <w:rsid w:val="00AC5AA5"/>
    <w:rsid w:val="00AC5BC6"/>
    <w:rsid w:val="00AC6014"/>
    <w:rsid w:val="00AC60A7"/>
    <w:rsid w:val="00AC62AE"/>
    <w:rsid w:val="00AC638E"/>
    <w:rsid w:val="00AC65CB"/>
    <w:rsid w:val="00AC6688"/>
    <w:rsid w:val="00AC6B41"/>
    <w:rsid w:val="00AC6C43"/>
    <w:rsid w:val="00AC6EE0"/>
    <w:rsid w:val="00AC6EE8"/>
    <w:rsid w:val="00AC71BE"/>
    <w:rsid w:val="00AC7310"/>
    <w:rsid w:val="00AC7681"/>
    <w:rsid w:val="00AC775C"/>
    <w:rsid w:val="00AC77A7"/>
    <w:rsid w:val="00AC7CC6"/>
    <w:rsid w:val="00AC7D08"/>
    <w:rsid w:val="00AC7D77"/>
    <w:rsid w:val="00AC7E5C"/>
    <w:rsid w:val="00AD002A"/>
    <w:rsid w:val="00AD0052"/>
    <w:rsid w:val="00AD0178"/>
    <w:rsid w:val="00AD0181"/>
    <w:rsid w:val="00AD03A5"/>
    <w:rsid w:val="00AD045C"/>
    <w:rsid w:val="00AD0531"/>
    <w:rsid w:val="00AD0600"/>
    <w:rsid w:val="00AD0798"/>
    <w:rsid w:val="00AD0867"/>
    <w:rsid w:val="00AD0A07"/>
    <w:rsid w:val="00AD0A26"/>
    <w:rsid w:val="00AD0EAD"/>
    <w:rsid w:val="00AD11D1"/>
    <w:rsid w:val="00AD125F"/>
    <w:rsid w:val="00AD145C"/>
    <w:rsid w:val="00AD14B0"/>
    <w:rsid w:val="00AD172A"/>
    <w:rsid w:val="00AD1739"/>
    <w:rsid w:val="00AD240C"/>
    <w:rsid w:val="00AD2638"/>
    <w:rsid w:val="00AD2679"/>
    <w:rsid w:val="00AD26C2"/>
    <w:rsid w:val="00AD27DC"/>
    <w:rsid w:val="00AD2AA0"/>
    <w:rsid w:val="00AD30DA"/>
    <w:rsid w:val="00AD3241"/>
    <w:rsid w:val="00AD34CF"/>
    <w:rsid w:val="00AD355C"/>
    <w:rsid w:val="00AD3676"/>
    <w:rsid w:val="00AD371B"/>
    <w:rsid w:val="00AD3B7B"/>
    <w:rsid w:val="00AD3F67"/>
    <w:rsid w:val="00AD42DD"/>
    <w:rsid w:val="00AD432B"/>
    <w:rsid w:val="00AD43FA"/>
    <w:rsid w:val="00AD44BC"/>
    <w:rsid w:val="00AD45A2"/>
    <w:rsid w:val="00AD4634"/>
    <w:rsid w:val="00AD46DE"/>
    <w:rsid w:val="00AD4775"/>
    <w:rsid w:val="00AD4828"/>
    <w:rsid w:val="00AD48C3"/>
    <w:rsid w:val="00AD4B3A"/>
    <w:rsid w:val="00AD4DA9"/>
    <w:rsid w:val="00AD4E5E"/>
    <w:rsid w:val="00AD5203"/>
    <w:rsid w:val="00AD5205"/>
    <w:rsid w:val="00AD600A"/>
    <w:rsid w:val="00AD6014"/>
    <w:rsid w:val="00AD610C"/>
    <w:rsid w:val="00AD64A4"/>
    <w:rsid w:val="00AD67A3"/>
    <w:rsid w:val="00AD6828"/>
    <w:rsid w:val="00AD684E"/>
    <w:rsid w:val="00AD6861"/>
    <w:rsid w:val="00AD699C"/>
    <w:rsid w:val="00AD6E90"/>
    <w:rsid w:val="00AD6ED4"/>
    <w:rsid w:val="00AD7001"/>
    <w:rsid w:val="00AD70BD"/>
    <w:rsid w:val="00AD726C"/>
    <w:rsid w:val="00AD743D"/>
    <w:rsid w:val="00AD76BE"/>
    <w:rsid w:val="00AD7A14"/>
    <w:rsid w:val="00AD7A16"/>
    <w:rsid w:val="00AD7AD5"/>
    <w:rsid w:val="00AD7D50"/>
    <w:rsid w:val="00AD7FDD"/>
    <w:rsid w:val="00AE0059"/>
    <w:rsid w:val="00AE048A"/>
    <w:rsid w:val="00AE04C2"/>
    <w:rsid w:val="00AE075E"/>
    <w:rsid w:val="00AE0CCA"/>
    <w:rsid w:val="00AE12B3"/>
    <w:rsid w:val="00AE13FE"/>
    <w:rsid w:val="00AE1523"/>
    <w:rsid w:val="00AE15FA"/>
    <w:rsid w:val="00AE1BB6"/>
    <w:rsid w:val="00AE1FB0"/>
    <w:rsid w:val="00AE241D"/>
    <w:rsid w:val="00AE2432"/>
    <w:rsid w:val="00AE261B"/>
    <w:rsid w:val="00AE283D"/>
    <w:rsid w:val="00AE29DD"/>
    <w:rsid w:val="00AE2C36"/>
    <w:rsid w:val="00AE2C7A"/>
    <w:rsid w:val="00AE2E87"/>
    <w:rsid w:val="00AE30CE"/>
    <w:rsid w:val="00AE340E"/>
    <w:rsid w:val="00AE3569"/>
    <w:rsid w:val="00AE39AC"/>
    <w:rsid w:val="00AE42BA"/>
    <w:rsid w:val="00AE4630"/>
    <w:rsid w:val="00AE4A02"/>
    <w:rsid w:val="00AE4B41"/>
    <w:rsid w:val="00AE4CBD"/>
    <w:rsid w:val="00AE4DCF"/>
    <w:rsid w:val="00AE50DF"/>
    <w:rsid w:val="00AE5308"/>
    <w:rsid w:val="00AE5818"/>
    <w:rsid w:val="00AE599B"/>
    <w:rsid w:val="00AE5B26"/>
    <w:rsid w:val="00AE5D92"/>
    <w:rsid w:val="00AE60DE"/>
    <w:rsid w:val="00AE6178"/>
    <w:rsid w:val="00AE63D5"/>
    <w:rsid w:val="00AE668F"/>
    <w:rsid w:val="00AE6DF5"/>
    <w:rsid w:val="00AE6FAB"/>
    <w:rsid w:val="00AE6FCB"/>
    <w:rsid w:val="00AE707C"/>
    <w:rsid w:val="00AE71B5"/>
    <w:rsid w:val="00AE7262"/>
    <w:rsid w:val="00AE72EA"/>
    <w:rsid w:val="00AE7343"/>
    <w:rsid w:val="00AE7494"/>
    <w:rsid w:val="00AE74E6"/>
    <w:rsid w:val="00AE7620"/>
    <w:rsid w:val="00AE7A7B"/>
    <w:rsid w:val="00AE7C17"/>
    <w:rsid w:val="00AE7DA6"/>
    <w:rsid w:val="00AF0122"/>
    <w:rsid w:val="00AF028B"/>
    <w:rsid w:val="00AF0418"/>
    <w:rsid w:val="00AF099C"/>
    <w:rsid w:val="00AF0A68"/>
    <w:rsid w:val="00AF0B0D"/>
    <w:rsid w:val="00AF0B24"/>
    <w:rsid w:val="00AF0CA2"/>
    <w:rsid w:val="00AF0F1A"/>
    <w:rsid w:val="00AF1278"/>
    <w:rsid w:val="00AF138D"/>
    <w:rsid w:val="00AF1462"/>
    <w:rsid w:val="00AF187F"/>
    <w:rsid w:val="00AF1979"/>
    <w:rsid w:val="00AF1B80"/>
    <w:rsid w:val="00AF1B81"/>
    <w:rsid w:val="00AF1E30"/>
    <w:rsid w:val="00AF2173"/>
    <w:rsid w:val="00AF22E8"/>
    <w:rsid w:val="00AF24D7"/>
    <w:rsid w:val="00AF27B2"/>
    <w:rsid w:val="00AF2909"/>
    <w:rsid w:val="00AF2B01"/>
    <w:rsid w:val="00AF2C45"/>
    <w:rsid w:val="00AF2D89"/>
    <w:rsid w:val="00AF2DC3"/>
    <w:rsid w:val="00AF2E41"/>
    <w:rsid w:val="00AF2ECD"/>
    <w:rsid w:val="00AF3049"/>
    <w:rsid w:val="00AF309D"/>
    <w:rsid w:val="00AF3231"/>
    <w:rsid w:val="00AF3348"/>
    <w:rsid w:val="00AF33B1"/>
    <w:rsid w:val="00AF3533"/>
    <w:rsid w:val="00AF3787"/>
    <w:rsid w:val="00AF3AFF"/>
    <w:rsid w:val="00AF3C35"/>
    <w:rsid w:val="00AF3D34"/>
    <w:rsid w:val="00AF3D62"/>
    <w:rsid w:val="00AF3E61"/>
    <w:rsid w:val="00AF3F4B"/>
    <w:rsid w:val="00AF3FC5"/>
    <w:rsid w:val="00AF413A"/>
    <w:rsid w:val="00AF425B"/>
    <w:rsid w:val="00AF4318"/>
    <w:rsid w:val="00AF4385"/>
    <w:rsid w:val="00AF4521"/>
    <w:rsid w:val="00AF45C2"/>
    <w:rsid w:val="00AF463A"/>
    <w:rsid w:val="00AF46CC"/>
    <w:rsid w:val="00AF488A"/>
    <w:rsid w:val="00AF4AC9"/>
    <w:rsid w:val="00AF4CA1"/>
    <w:rsid w:val="00AF4E18"/>
    <w:rsid w:val="00AF4F8A"/>
    <w:rsid w:val="00AF4F9B"/>
    <w:rsid w:val="00AF50FB"/>
    <w:rsid w:val="00AF51E8"/>
    <w:rsid w:val="00AF525F"/>
    <w:rsid w:val="00AF570E"/>
    <w:rsid w:val="00AF5744"/>
    <w:rsid w:val="00AF5AB7"/>
    <w:rsid w:val="00AF5E41"/>
    <w:rsid w:val="00AF643B"/>
    <w:rsid w:val="00AF6621"/>
    <w:rsid w:val="00AF6693"/>
    <w:rsid w:val="00AF69FF"/>
    <w:rsid w:val="00AF6A18"/>
    <w:rsid w:val="00AF6C8F"/>
    <w:rsid w:val="00AF6F7D"/>
    <w:rsid w:val="00AF76E0"/>
    <w:rsid w:val="00AF797C"/>
    <w:rsid w:val="00AF79CD"/>
    <w:rsid w:val="00AF7CDA"/>
    <w:rsid w:val="00AF7CFF"/>
    <w:rsid w:val="00AF7D9F"/>
    <w:rsid w:val="00AF7F8E"/>
    <w:rsid w:val="00B002A5"/>
    <w:rsid w:val="00B0080D"/>
    <w:rsid w:val="00B00B0D"/>
    <w:rsid w:val="00B00D6D"/>
    <w:rsid w:val="00B01460"/>
    <w:rsid w:val="00B01572"/>
    <w:rsid w:val="00B015BE"/>
    <w:rsid w:val="00B01707"/>
    <w:rsid w:val="00B01AA6"/>
    <w:rsid w:val="00B01BF1"/>
    <w:rsid w:val="00B01D1F"/>
    <w:rsid w:val="00B02046"/>
    <w:rsid w:val="00B02169"/>
    <w:rsid w:val="00B021AD"/>
    <w:rsid w:val="00B0255B"/>
    <w:rsid w:val="00B0259A"/>
    <w:rsid w:val="00B02AEA"/>
    <w:rsid w:val="00B02D91"/>
    <w:rsid w:val="00B02DE2"/>
    <w:rsid w:val="00B02E2B"/>
    <w:rsid w:val="00B03292"/>
    <w:rsid w:val="00B03539"/>
    <w:rsid w:val="00B03653"/>
    <w:rsid w:val="00B038E3"/>
    <w:rsid w:val="00B039A5"/>
    <w:rsid w:val="00B043D3"/>
    <w:rsid w:val="00B04503"/>
    <w:rsid w:val="00B04686"/>
    <w:rsid w:val="00B04A20"/>
    <w:rsid w:val="00B04BE5"/>
    <w:rsid w:val="00B05387"/>
    <w:rsid w:val="00B0573F"/>
    <w:rsid w:val="00B0597E"/>
    <w:rsid w:val="00B05EC1"/>
    <w:rsid w:val="00B05EC9"/>
    <w:rsid w:val="00B065D3"/>
    <w:rsid w:val="00B066F8"/>
    <w:rsid w:val="00B06733"/>
    <w:rsid w:val="00B068ED"/>
    <w:rsid w:val="00B06A18"/>
    <w:rsid w:val="00B06C94"/>
    <w:rsid w:val="00B06CAF"/>
    <w:rsid w:val="00B06E87"/>
    <w:rsid w:val="00B07686"/>
    <w:rsid w:val="00B10021"/>
    <w:rsid w:val="00B101C2"/>
    <w:rsid w:val="00B1026B"/>
    <w:rsid w:val="00B103CD"/>
    <w:rsid w:val="00B10407"/>
    <w:rsid w:val="00B1043A"/>
    <w:rsid w:val="00B1044A"/>
    <w:rsid w:val="00B104EC"/>
    <w:rsid w:val="00B105C0"/>
    <w:rsid w:val="00B1065D"/>
    <w:rsid w:val="00B1094A"/>
    <w:rsid w:val="00B10B21"/>
    <w:rsid w:val="00B10CEC"/>
    <w:rsid w:val="00B10EDE"/>
    <w:rsid w:val="00B11171"/>
    <w:rsid w:val="00B11388"/>
    <w:rsid w:val="00B1143B"/>
    <w:rsid w:val="00B11442"/>
    <w:rsid w:val="00B11906"/>
    <w:rsid w:val="00B119CC"/>
    <w:rsid w:val="00B11BCB"/>
    <w:rsid w:val="00B11C88"/>
    <w:rsid w:val="00B11F05"/>
    <w:rsid w:val="00B1207D"/>
    <w:rsid w:val="00B123E6"/>
    <w:rsid w:val="00B1270D"/>
    <w:rsid w:val="00B1285C"/>
    <w:rsid w:val="00B128F0"/>
    <w:rsid w:val="00B12A50"/>
    <w:rsid w:val="00B12A57"/>
    <w:rsid w:val="00B12BB0"/>
    <w:rsid w:val="00B12F25"/>
    <w:rsid w:val="00B12FF5"/>
    <w:rsid w:val="00B1307F"/>
    <w:rsid w:val="00B130BE"/>
    <w:rsid w:val="00B13241"/>
    <w:rsid w:val="00B13576"/>
    <w:rsid w:val="00B1367A"/>
    <w:rsid w:val="00B13745"/>
    <w:rsid w:val="00B13C57"/>
    <w:rsid w:val="00B13E95"/>
    <w:rsid w:val="00B13ECC"/>
    <w:rsid w:val="00B13F94"/>
    <w:rsid w:val="00B13FB3"/>
    <w:rsid w:val="00B140A3"/>
    <w:rsid w:val="00B14186"/>
    <w:rsid w:val="00B141AE"/>
    <w:rsid w:val="00B142E9"/>
    <w:rsid w:val="00B146BE"/>
    <w:rsid w:val="00B147D0"/>
    <w:rsid w:val="00B147E3"/>
    <w:rsid w:val="00B14897"/>
    <w:rsid w:val="00B14A1B"/>
    <w:rsid w:val="00B14E67"/>
    <w:rsid w:val="00B151EF"/>
    <w:rsid w:val="00B153E4"/>
    <w:rsid w:val="00B15489"/>
    <w:rsid w:val="00B154A1"/>
    <w:rsid w:val="00B154FF"/>
    <w:rsid w:val="00B155E0"/>
    <w:rsid w:val="00B157E6"/>
    <w:rsid w:val="00B15C1E"/>
    <w:rsid w:val="00B15FD4"/>
    <w:rsid w:val="00B16004"/>
    <w:rsid w:val="00B1674C"/>
    <w:rsid w:val="00B1676A"/>
    <w:rsid w:val="00B16A58"/>
    <w:rsid w:val="00B16CD1"/>
    <w:rsid w:val="00B16F04"/>
    <w:rsid w:val="00B1760A"/>
    <w:rsid w:val="00B1763A"/>
    <w:rsid w:val="00B176A6"/>
    <w:rsid w:val="00B1774A"/>
    <w:rsid w:val="00B17762"/>
    <w:rsid w:val="00B177AE"/>
    <w:rsid w:val="00B17C68"/>
    <w:rsid w:val="00B17FBF"/>
    <w:rsid w:val="00B20370"/>
    <w:rsid w:val="00B20586"/>
    <w:rsid w:val="00B20692"/>
    <w:rsid w:val="00B206CC"/>
    <w:rsid w:val="00B20807"/>
    <w:rsid w:val="00B209E6"/>
    <w:rsid w:val="00B20C67"/>
    <w:rsid w:val="00B20DE2"/>
    <w:rsid w:val="00B21311"/>
    <w:rsid w:val="00B213DA"/>
    <w:rsid w:val="00B2144C"/>
    <w:rsid w:val="00B2176F"/>
    <w:rsid w:val="00B219DC"/>
    <w:rsid w:val="00B21A0D"/>
    <w:rsid w:val="00B21B50"/>
    <w:rsid w:val="00B21BA8"/>
    <w:rsid w:val="00B21C47"/>
    <w:rsid w:val="00B21E6F"/>
    <w:rsid w:val="00B21EBC"/>
    <w:rsid w:val="00B21FBF"/>
    <w:rsid w:val="00B2217B"/>
    <w:rsid w:val="00B22273"/>
    <w:rsid w:val="00B222C1"/>
    <w:rsid w:val="00B225B1"/>
    <w:rsid w:val="00B2277E"/>
    <w:rsid w:val="00B2283B"/>
    <w:rsid w:val="00B22969"/>
    <w:rsid w:val="00B22A68"/>
    <w:rsid w:val="00B22ABC"/>
    <w:rsid w:val="00B22CD0"/>
    <w:rsid w:val="00B22CEC"/>
    <w:rsid w:val="00B23556"/>
    <w:rsid w:val="00B2386A"/>
    <w:rsid w:val="00B238BF"/>
    <w:rsid w:val="00B23A09"/>
    <w:rsid w:val="00B23AC1"/>
    <w:rsid w:val="00B23DCC"/>
    <w:rsid w:val="00B23EAF"/>
    <w:rsid w:val="00B23EF9"/>
    <w:rsid w:val="00B23F24"/>
    <w:rsid w:val="00B2401A"/>
    <w:rsid w:val="00B2409A"/>
    <w:rsid w:val="00B2434D"/>
    <w:rsid w:val="00B24414"/>
    <w:rsid w:val="00B2442B"/>
    <w:rsid w:val="00B24749"/>
    <w:rsid w:val="00B24862"/>
    <w:rsid w:val="00B2488A"/>
    <w:rsid w:val="00B24BD0"/>
    <w:rsid w:val="00B24F9B"/>
    <w:rsid w:val="00B24FB3"/>
    <w:rsid w:val="00B2532E"/>
    <w:rsid w:val="00B25391"/>
    <w:rsid w:val="00B253A5"/>
    <w:rsid w:val="00B258C9"/>
    <w:rsid w:val="00B25B69"/>
    <w:rsid w:val="00B25C72"/>
    <w:rsid w:val="00B25F8C"/>
    <w:rsid w:val="00B26010"/>
    <w:rsid w:val="00B262B2"/>
    <w:rsid w:val="00B264D9"/>
    <w:rsid w:val="00B26859"/>
    <w:rsid w:val="00B26907"/>
    <w:rsid w:val="00B26995"/>
    <w:rsid w:val="00B2699D"/>
    <w:rsid w:val="00B26ADF"/>
    <w:rsid w:val="00B26B7C"/>
    <w:rsid w:val="00B27196"/>
    <w:rsid w:val="00B27347"/>
    <w:rsid w:val="00B27704"/>
    <w:rsid w:val="00B278D8"/>
    <w:rsid w:val="00B27914"/>
    <w:rsid w:val="00B2795A"/>
    <w:rsid w:val="00B2798F"/>
    <w:rsid w:val="00B27BA9"/>
    <w:rsid w:val="00B30027"/>
    <w:rsid w:val="00B30061"/>
    <w:rsid w:val="00B300B1"/>
    <w:rsid w:val="00B300E6"/>
    <w:rsid w:val="00B3012E"/>
    <w:rsid w:val="00B302A2"/>
    <w:rsid w:val="00B305BE"/>
    <w:rsid w:val="00B30825"/>
    <w:rsid w:val="00B308F1"/>
    <w:rsid w:val="00B30A10"/>
    <w:rsid w:val="00B31260"/>
    <w:rsid w:val="00B3138D"/>
    <w:rsid w:val="00B313AD"/>
    <w:rsid w:val="00B31404"/>
    <w:rsid w:val="00B31435"/>
    <w:rsid w:val="00B31583"/>
    <w:rsid w:val="00B315EC"/>
    <w:rsid w:val="00B31773"/>
    <w:rsid w:val="00B3180B"/>
    <w:rsid w:val="00B31B28"/>
    <w:rsid w:val="00B31F6E"/>
    <w:rsid w:val="00B31FB6"/>
    <w:rsid w:val="00B32262"/>
    <w:rsid w:val="00B32345"/>
    <w:rsid w:val="00B3243A"/>
    <w:rsid w:val="00B32799"/>
    <w:rsid w:val="00B32A54"/>
    <w:rsid w:val="00B331E5"/>
    <w:rsid w:val="00B33644"/>
    <w:rsid w:val="00B33673"/>
    <w:rsid w:val="00B336F8"/>
    <w:rsid w:val="00B33B9E"/>
    <w:rsid w:val="00B33CCB"/>
    <w:rsid w:val="00B33D7A"/>
    <w:rsid w:val="00B33F1B"/>
    <w:rsid w:val="00B3466A"/>
    <w:rsid w:val="00B346B1"/>
    <w:rsid w:val="00B34C04"/>
    <w:rsid w:val="00B35303"/>
    <w:rsid w:val="00B3564D"/>
    <w:rsid w:val="00B357CD"/>
    <w:rsid w:val="00B3585C"/>
    <w:rsid w:val="00B35EC2"/>
    <w:rsid w:val="00B35F45"/>
    <w:rsid w:val="00B3628E"/>
    <w:rsid w:val="00B364DC"/>
    <w:rsid w:val="00B3651E"/>
    <w:rsid w:val="00B36539"/>
    <w:rsid w:val="00B3668E"/>
    <w:rsid w:val="00B36918"/>
    <w:rsid w:val="00B3695C"/>
    <w:rsid w:val="00B369C9"/>
    <w:rsid w:val="00B369F2"/>
    <w:rsid w:val="00B36DAA"/>
    <w:rsid w:val="00B36DD8"/>
    <w:rsid w:val="00B36EAC"/>
    <w:rsid w:val="00B37105"/>
    <w:rsid w:val="00B3745B"/>
    <w:rsid w:val="00B377D0"/>
    <w:rsid w:val="00B37885"/>
    <w:rsid w:val="00B37CC8"/>
    <w:rsid w:val="00B37D99"/>
    <w:rsid w:val="00B40074"/>
    <w:rsid w:val="00B40484"/>
    <w:rsid w:val="00B406BC"/>
    <w:rsid w:val="00B40717"/>
    <w:rsid w:val="00B40791"/>
    <w:rsid w:val="00B407B9"/>
    <w:rsid w:val="00B408D6"/>
    <w:rsid w:val="00B40CFD"/>
    <w:rsid w:val="00B40DB5"/>
    <w:rsid w:val="00B40EB3"/>
    <w:rsid w:val="00B40F84"/>
    <w:rsid w:val="00B4195D"/>
    <w:rsid w:val="00B41AB3"/>
    <w:rsid w:val="00B41B53"/>
    <w:rsid w:val="00B41EF9"/>
    <w:rsid w:val="00B4224F"/>
    <w:rsid w:val="00B422EC"/>
    <w:rsid w:val="00B4264B"/>
    <w:rsid w:val="00B426D3"/>
    <w:rsid w:val="00B428E6"/>
    <w:rsid w:val="00B42908"/>
    <w:rsid w:val="00B42ADD"/>
    <w:rsid w:val="00B42C84"/>
    <w:rsid w:val="00B42CCC"/>
    <w:rsid w:val="00B4303C"/>
    <w:rsid w:val="00B43192"/>
    <w:rsid w:val="00B43311"/>
    <w:rsid w:val="00B4372C"/>
    <w:rsid w:val="00B43738"/>
    <w:rsid w:val="00B43858"/>
    <w:rsid w:val="00B43A70"/>
    <w:rsid w:val="00B43AA1"/>
    <w:rsid w:val="00B43B22"/>
    <w:rsid w:val="00B43BF3"/>
    <w:rsid w:val="00B44895"/>
    <w:rsid w:val="00B44E12"/>
    <w:rsid w:val="00B45059"/>
    <w:rsid w:val="00B45169"/>
    <w:rsid w:val="00B451BF"/>
    <w:rsid w:val="00B45336"/>
    <w:rsid w:val="00B45B28"/>
    <w:rsid w:val="00B45BA5"/>
    <w:rsid w:val="00B4600B"/>
    <w:rsid w:val="00B46037"/>
    <w:rsid w:val="00B4607F"/>
    <w:rsid w:val="00B46173"/>
    <w:rsid w:val="00B46555"/>
    <w:rsid w:val="00B466B5"/>
    <w:rsid w:val="00B46939"/>
    <w:rsid w:val="00B46A4B"/>
    <w:rsid w:val="00B46AAF"/>
    <w:rsid w:val="00B46AB4"/>
    <w:rsid w:val="00B471F5"/>
    <w:rsid w:val="00B4741B"/>
    <w:rsid w:val="00B47639"/>
    <w:rsid w:val="00B478B5"/>
    <w:rsid w:val="00B4798D"/>
    <w:rsid w:val="00B47AFC"/>
    <w:rsid w:val="00B47D3B"/>
    <w:rsid w:val="00B5022C"/>
    <w:rsid w:val="00B502EF"/>
    <w:rsid w:val="00B5038D"/>
    <w:rsid w:val="00B505AF"/>
    <w:rsid w:val="00B50862"/>
    <w:rsid w:val="00B50B4C"/>
    <w:rsid w:val="00B50D5E"/>
    <w:rsid w:val="00B50E05"/>
    <w:rsid w:val="00B50EDC"/>
    <w:rsid w:val="00B51086"/>
    <w:rsid w:val="00B5128C"/>
    <w:rsid w:val="00B512B5"/>
    <w:rsid w:val="00B5135B"/>
    <w:rsid w:val="00B514DE"/>
    <w:rsid w:val="00B514F6"/>
    <w:rsid w:val="00B516F7"/>
    <w:rsid w:val="00B51A19"/>
    <w:rsid w:val="00B51CEC"/>
    <w:rsid w:val="00B51D29"/>
    <w:rsid w:val="00B521D5"/>
    <w:rsid w:val="00B5251E"/>
    <w:rsid w:val="00B5251F"/>
    <w:rsid w:val="00B52777"/>
    <w:rsid w:val="00B52C59"/>
    <w:rsid w:val="00B52DA7"/>
    <w:rsid w:val="00B52F00"/>
    <w:rsid w:val="00B5301E"/>
    <w:rsid w:val="00B5318F"/>
    <w:rsid w:val="00B5322F"/>
    <w:rsid w:val="00B5343B"/>
    <w:rsid w:val="00B53640"/>
    <w:rsid w:val="00B536F8"/>
    <w:rsid w:val="00B539F8"/>
    <w:rsid w:val="00B53A78"/>
    <w:rsid w:val="00B53BFE"/>
    <w:rsid w:val="00B53E2E"/>
    <w:rsid w:val="00B53E92"/>
    <w:rsid w:val="00B543F8"/>
    <w:rsid w:val="00B54FAE"/>
    <w:rsid w:val="00B55449"/>
    <w:rsid w:val="00B554D5"/>
    <w:rsid w:val="00B55515"/>
    <w:rsid w:val="00B556BB"/>
    <w:rsid w:val="00B55749"/>
    <w:rsid w:val="00B5595C"/>
    <w:rsid w:val="00B55A9D"/>
    <w:rsid w:val="00B55AC1"/>
    <w:rsid w:val="00B5612B"/>
    <w:rsid w:val="00B56B66"/>
    <w:rsid w:val="00B56BDE"/>
    <w:rsid w:val="00B56BF2"/>
    <w:rsid w:val="00B56D89"/>
    <w:rsid w:val="00B56E00"/>
    <w:rsid w:val="00B56EA5"/>
    <w:rsid w:val="00B57020"/>
    <w:rsid w:val="00B57083"/>
    <w:rsid w:val="00B57389"/>
    <w:rsid w:val="00B573A8"/>
    <w:rsid w:val="00B576BB"/>
    <w:rsid w:val="00B5792E"/>
    <w:rsid w:val="00B57992"/>
    <w:rsid w:val="00B57B46"/>
    <w:rsid w:val="00B57B4B"/>
    <w:rsid w:val="00B57DCA"/>
    <w:rsid w:val="00B57F2E"/>
    <w:rsid w:val="00B601B0"/>
    <w:rsid w:val="00B60531"/>
    <w:rsid w:val="00B60A49"/>
    <w:rsid w:val="00B60C5A"/>
    <w:rsid w:val="00B60C95"/>
    <w:rsid w:val="00B61311"/>
    <w:rsid w:val="00B61368"/>
    <w:rsid w:val="00B61434"/>
    <w:rsid w:val="00B61438"/>
    <w:rsid w:val="00B614FC"/>
    <w:rsid w:val="00B615EA"/>
    <w:rsid w:val="00B616C9"/>
    <w:rsid w:val="00B61776"/>
    <w:rsid w:val="00B61817"/>
    <w:rsid w:val="00B61DED"/>
    <w:rsid w:val="00B62091"/>
    <w:rsid w:val="00B6227A"/>
    <w:rsid w:val="00B622EB"/>
    <w:rsid w:val="00B629A9"/>
    <w:rsid w:val="00B62D5A"/>
    <w:rsid w:val="00B62D88"/>
    <w:rsid w:val="00B62E70"/>
    <w:rsid w:val="00B63622"/>
    <w:rsid w:val="00B6370A"/>
    <w:rsid w:val="00B63811"/>
    <w:rsid w:val="00B63920"/>
    <w:rsid w:val="00B63AFB"/>
    <w:rsid w:val="00B63E1C"/>
    <w:rsid w:val="00B640F0"/>
    <w:rsid w:val="00B6423D"/>
    <w:rsid w:val="00B642F2"/>
    <w:rsid w:val="00B648E0"/>
    <w:rsid w:val="00B64C13"/>
    <w:rsid w:val="00B64D12"/>
    <w:rsid w:val="00B64DB3"/>
    <w:rsid w:val="00B64FAF"/>
    <w:rsid w:val="00B650B5"/>
    <w:rsid w:val="00B65127"/>
    <w:rsid w:val="00B65357"/>
    <w:rsid w:val="00B656DA"/>
    <w:rsid w:val="00B657D2"/>
    <w:rsid w:val="00B65919"/>
    <w:rsid w:val="00B65A93"/>
    <w:rsid w:val="00B65D29"/>
    <w:rsid w:val="00B65F10"/>
    <w:rsid w:val="00B65F1E"/>
    <w:rsid w:val="00B66460"/>
    <w:rsid w:val="00B666C9"/>
    <w:rsid w:val="00B667A6"/>
    <w:rsid w:val="00B66E7E"/>
    <w:rsid w:val="00B66EF6"/>
    <w:rsid w:val="00B66F98"/>
    <w:rsid w:val="00B67044"/>
    <w:rsid w:val="00B67186"/>
    <w:rsid w:val="00B67352"/>
    <w:rsid w:val="00B6739E"/>
    <w:rsid w:val="00B67750"/>
    <w:rsid w:val="00B677C7"/>
    <w:rsid w:val="00B67BC7"/>
    <w:rsid w:val="00B67C23"/>
    <w:rsid w:val="00B67D43"/>
    <w:rsid w:val="00B700B2"/>
    <w:rsid w:val="00B70103"/>
    <w:rsid w:val="00B7017B"/>
    <w:rsid w:val="00B7030C"/>
    <w:rsid w:val="00B705CC"/>
    <w:rsid w:val="00B705DA"/>
    <w:rsid w:val="00B706FD"/>
    <w:rsid w:val="00B70BC0"/>
    <w:rsid w:val="00B70D1E"/>
    <w:rsid w:val="00B70D9C"/>
    <w:rsid w:val="00B70EDF"/>
    <w:rsid w:val="00B711EE"/>
    <w:rsid w:val="00B71460"/>
    <w:rsid w:val="00B715C7"/>
    <w:rsid w:val="00B71694"/>
    <w:rsid w:val="00B716A5"/>
    <w:rsid w:val="00B716C7"/>
    <w:rsid w:val="00B7199F"/>
    <w:rsid w:val="00B71BCC"/>
    <w:rsid w:val="00B71C56"/>
    <w:rsid w:val="00B71C62"/>
    <w:rsid w:val="00B71CF0"/>
    <w:rsid w:val="00B72054"/>
    <w:rsid w:val="00B721B4"/>
    <w:rsid w:val="00B72562"/>
    <w:rsid w:val="00B726C4"/>
    <w:rsid w:val="00B7297F"/>
    <w:rsid w:val="00B729D8"/>
    <w:rsid w:val="00B72ECD"/>
    <w:rsid w:val="00B72ED6"/>
    <w:rsid w:val="00B72EF4"/>
    <w:rsid w:val="00B7319B"/>
    <w:rsid w:val="00B7325B"/>
    <w:rsid w:val="00B732A3"/>
    <w:rsid w:val="00B739AD"/>
    <w:rsid w:val="00B739EC"/>
    <w:rsid w:val="00B73AA2"/>
    <w:rsid w:val="00B73B52"/>
    <w:rsid w:val="00B73B72"/>
    <w:rsid w:val="00B73BEE"/>
    <w:rsid w:val="00B73C48"/>
    <w:rsid w:val="00B73C4B"/>
    <w:rsid w:val="00B73E1F"/>
    <w:rsid w:val="00B73EAE"/>
    <w:rsid w:val="00B73EDD"/>
    <w:rsid w:val="00B7406F"/>
    <w:rsid w:val="00B74300"/>
    <w:rsid w:val="00B7485B"/>
    <w:rsid w:val="00B74916"/>
    <w:rsid w:val="00B74B51"/>
    <w:rsid w:val="00B74CEE"/>
    <w:rsid w:val="00B75333"/>
    <w:rsid w:val="00B7547E"/>
    <w:rsid w:val="00B7553C"/>
    <w:rsid w:val="00B755F9"/>
    <w:rsid w:val="00B759B2"/>
    <w:rsid w:val="00B75DD5"/>
    <w:rsid w:val="00B75E9C"/>
    <w:rsid w:val="00B75F2A"/>
    <w:rsid w:val="00B75FB9"/>
    <w:rsid w:val="00B76164"/>
    <w:rsid w:val="00B763F0"/>
    <w:rsid w:val="00B76579"/>
    <w:rsid w:val="00B76634"/>
    <w:rsid w:val="00B76723"/>
    <w:rsid w:val="00B76896"/>
    <w:rsid w:val="00B76970"/>
    <w:rsid w:val="00B76E76"/>
    <w:rsid w:val="00B76EF0"/>
    <w:rsid w:val="00B770AB"/>
    <w:rsid w:val="00B77255"/>
    <w:rsid w:val="00B774F4"/>
    <w:rsid w:val="00B775A3"/>
    <w:rsid w:val="00B77670"/>
    <w:rsid w:val="00B777D0"/>
    <w:rsid w:val="00B77AFD"/>
    <w:rsid w:val="00B77E4F"/>
    <w:rsid w:val="00B77F54"/>
    <w:rsid w:val="00B80203"/>
    <w:rsid w:val="00B80614"/>
    <w:rsid w:val="00B80A01"/>
    <w:rsid w:val="00B8136A"/>
    <w:rsid w:val="00B814C4"/>
    <w:rsid w:val="00B814D3"/>
    <w:rsid w:val="00B81504"/>
    <w:rsid w:val="00B81598"/>
    <w:rsid w:val="00B817EB"/>
    <w:rsid w:val="00B81869"/>
    <w:rsid w:val="00B81933"/>
    <w:rsid w:val="00B819F9"/>
    <w:rsid w:val="00B81B97"/>
    <w:rsid w:val="00B81C17"/>
    <w:rsid w:val="00B81C7A"/>
    <w:rsid w:val="00B81FEC"/>
    <w:rsid w:val="00B82930"/>
    <w:rsid w:val="00B82C37"/>
    <w:rsid w:val="00B82CF6"/>
    <w:rsid w:val="00B82D97"/>
    <w:rsid w:val="00B82DD8"/>
    <w:rsid w:val="00B82F07"/>
    <w:rsid w:val="00B83295"/>
    <w:rsid w:val="00B833F6"/>
    <w:rsid w:val="00B83C07"/>
    <w:rsid w:val="00B84338"/>
    <w:rsid w:val="00B8445F"/>
    <w:rsid w:val="00B8455F"/>
    <w:rsid w:val="00B84AB3"/>
    <w:rsid w:val="00B84AB9"/>
    <w:rsid w:val="00B84CC8"/>
    <w:rsid w:val="00B84E62"/>
    <w:rsid w:val="00B8591B"/>
    <w:rsid w:val="00B85AA1"/>
    <w:rsid w:val="00B85E88"/>
    <w:rsid w:val="00B86082"/>
    <w:rsid w:val="00B8670B"/>
    <w:rsid w:val="00B86799"/>
    <w:rsid w:val="00B86A7B"/>
    <w:rsid w:val="00B86A83"/>
    <w:rsid w:val="00B86B38"/>
    <w:rsid w:val="00B86DC5"/>
    <w:rsid w:val="00B86F2F"/>
    <w:rsid w:val="00B86F9C"/>
    <w:rsid w:val="00B87040"/>
    <w:rsid w:val="00B870AF"/>
    <w:rsid w:val="00B8718C"/>
    <w:rsid w:val="00B8720F"/>
    <w:rsid w:val="00B872D5"/>
    <w:rsid w:val="00B874E0"/>
    <w:rsid w:val="00B87514"/>
    <w:rsid w:val="00B8758A"/>
    <w:rsid w:val="00B87908"/>
    <w:rsid w:val="00B87993"/>
    <w:rsid w:val="00B879FE"/>
    <w:rsid w:val="00B87AF4"/>
    <w:rsid w:val="00B87B0F"/>
    <w:rsid w:val="00B87B44"/>
    <w:rsid w:val="00B87B4B"/>
    <w:rsid w:val="00B87B80"/>
    <w:rsid w:val="00B87CC3"/>
    <w:rsid w:val="00B87CCE"/>
    <w:rsid w:val="00B87CEE"/>
    <w:rsid w:val="00B90169"/>
    <w:rsid w:val="00B901E8"/>
    <w:rsid w:val="00B9023C"/>
    <w:rsid w:val="00B90506"/>
    <w:rsid w:val="00B90517"/>
    <w:rsid w:val="00B9055B"/>
    <w:rsid w:val="00B90680"/>
    <w:rsid w:val="00B90974"/>
    <w:rsid w:val="00B90F06"/>
    <w:rsid w:val="00B911B4"/>
    <w:rsid w:val="00B911F7"/>
    <w:rsid w:val="00B91334"/>
    <w:rsid w:val="00B913EE"/>
    <w:rsid w:val="00B913F9"/>
    <w:rsid w:val="00B91406"/>
    <w:rsid w:val="00B9143F"/>
    <w:rsid w:val="00B914CB"/>
    <w:rsid w:val="00B9158E"/>
    <w:rsid w:val="00B9174B"/>
    <w:rsid w:val="00B920B3"/>
    <w:rsid w:val="00B921E0"/>
    <w:rsid w:val="00B92207"/>
    <w:rsid w:val="00B92208"/>
    <w:rsid w:val="00B92295"/>
    <w:rsid w:val="00B9244E"/>
    <w:rsid w:val="00B9254A"/>
    <w:rsid w:val="00B9274E"/>
    <w:rsid w:val="00B9289E"/>
    <w:rsid w:val="00B92A3D"/>
    <w:rsid w:val="00B92A6A"/>
    <w:rsid w:val="00B92AD4"/>
    <w:rsid w:val="00B92BB7"/>
    <w:rsid w:val="00B92C09"/>
    <w:rsid w:val="00B935A5"/>
    <w:rsid w:val="00B93645"/>
    <w:rsid w:val="00B93797"/>
    <w:rsid w:val="00B93832"/>
    <w:rsid w:val="00B938A5"/>
    <w:rsid w:val="00B93D8A"/>
    <w:rsid w:val="00B93FEC"/>
    <w:rsid w:val="00B9423A"/>
    <w:rsid w:val="00B94320"/>
    <w:rsid w:val="00B94489"/>
    <w:rsid w:val="00B94706"/>
    <w:rsid w:val="00B947EC"/>
    <w:rsid w:val="00B94B1E"/>
    <w:rsid w:val="00B94B31"/>
    <w:rsid w:val="00B94B6D"/>
    <w:rsid w:val="00B94C5A"/>
    <w:rsid w:val="00B94CDC"/>
    <w:rsid w:val="00B94DF2"/>
    <w:rsid w:val="00B94FBA"/>
    <w:rsid w:val="00B9538A"/>
    <w:rsid w:val="00B953AB"/>
    <w:rsid w:val="00B9561B"/>
    <w:rsid w:val="00B9597A"/>
    <w:rsid w:val="00B9597B"/>
    <w:rsid w:val="00B95F57"/>
    <w:rsid w:val="00B9650B"/>
    <w:rsid w:val="00B9661C"/>
    <w:rsid w:val="00B966B2"/>
    <w:rsid w:val="00B96776"/>
    <w:rsid w:val="00B9698B"/>
    <w:rsid w:val="00B96C71"/>
    <w:rsid w:val="00B96C79"/>
    <w:rsid w:val="00B96E5E"/>
    <w:rsid w:val="00B96E98"/>
    <w:rsid w:val="00B97087"/>
    <w:rsid w:val="00B972D0"/>
    <w:rsid w:val="00B972E0"/>
    <w:rsid w:val="00B97424"/>
    <w:rsid w:val="00B974C0"/>
    <w:rsid w:val="00B97501"/>
    <w:rsid w:val="00B97522"/>
    <w:rsid w:val="00B975C3"/>
    <w:rsid w:val="00B978C2"/>
    <w:rsid w:val="00B97916"/>
    <w:rsid w:val="00B97A11"/>
    <w:rsid w:val="00B97BDD"/>
    <w:rsid w:val="00BA0127"/>
    <w:rsid w:val="00BA0392"/>
    <w:rsid w:val="00BA03FE"/>
    <w:rsid w:val="00BA042A"/>
    <w:rsid w:val="00BA043C"/>
    <w:rsid w:val="00BA0486"/>
    <w:rsid w:val="00BA055E"/>
    <w:rsid w:val="00BA0737"/>
    <w:rsid w:val="00BA0971"/>
    <w:rsid w:val="00BA0A01"/>
    <w:rsid w:val="00BA0CA5"/>
    <w:rsid w:val="00BA0E95"/>
    <w:rsid w:val="00BA0FAD"/>
    <w:rsid w:val="00BA1003"/>
    <w:rsid w:val="00BA13D6"/>
    <w:rsid w:val="00BA14F6"/>
    <w:rsid w:val="00BA1591"/>
    <w:rsid w:val="00BA1826"/>
    <w:rsid w:val="00BA1C67"/>
    <w:rsid w:val="00BA253F"/>
    <w:rsid w:val="00BA2699"/>
    <w:rsid w:val="00BA26F3"/>
    <w:rsid w:val="00BA28CD"/>
    <w:rsid w:val="00BA2A82"/>
    <w:rsid w:val="00BA2C50"/>
    <w:rsid w:val="00BA2E9C"/>
    <w:rsid w:val="00BA2EB9"/>
    <w:rsid w:val="00BA33AF"/>
    <w:rsid w:val="00BA3847"/>
    <w:rsid w:val="00BA3B44"/>
    <w:rsid w:val="00BA4070"/>
    <w:rsid w:val="00BA40F0"/>
    <w:rsid w:val="00BA41A2"/>
    <w:rsid w:val="00BA4424"/>
    <w:rsid w:val="00BA45A2"/>
    <w:rsid w:val="00BA4752"/>
    <w:rsid w:val="00BA47E8"/>
    <w:rsid w:val="00BA4A6A"/>
    <w:rsid w:val="00BA4A97"/>
    <w:rsid w:val="00BA4C8E"/>
    <w:rsid w:val="00BA4E27"/>
    <w:rsid w:val="00BA4FF6"/>
    <w:rsid w:val="00BA514A"/>
    <w:rsid w:val="00BA5679"/>
    <w:rsid w:val="00BA56A2"/>
    <w:rsid w:val="00BA577B"/>
    <w:rsid w:val="00BA58A2"/>
    <w:rsid w:val="00BA58C7"/>
    <w:rsid w:val="00BA5A67"/>
    <w:rsid w:val="00BA5A85"/>
    <w:rsid w:val="00BA5B3A"/>
    <w:rsid w:val="00BA5CF4"/>
    <w:rsid w:val="00BA5FC6"/>
    <w:rsid w:val="00BA6063"/>
    <w:rsid w:val="00BA60E8"/>
    <w:rsid w:val="00BA6167"/>
    <w:rsid w:val="00BA6240"/>
    <w:rsid w:val="00BA625E"/>
    <w:rsid w:val="00BA63C6"/>
    <w:rsid w:val="00BA6516"/>
    <w:rsid w:val="00BA65D8"/>
    <w:rsid w:val="00BA67E7"/>
    <w:rsid w:val="00BA6872"/>
    <w:rsid w:val="00BA6947"/>
    <w:rsid w:val="00BA6C12"/>
    <w:rsid w:val="00BA6FB0"/>
    <w:rsid w:val="00BA6FD3"/>
    <w:rsid w:val="00BA70C4"/>
    <w:rsid w:val="00BA724D"/>
    <w:rsid w:val="00BA72D6"/>
    <w:rsid w:val="00BA79AF"/>
    <w:rsid w:val="00BA79FE"/>
    <w:rsid w:val="00BA7B25"/>
    <w:rsid w:val="00BA7F88"/>
    <w:rsid w:val="00BB00A8"/>
    <w:rsid w:val="00BB0144"/>
    <w:rsid w:val="00BB0163"/>
    <w:rsid w:val="00BB06F8"/>
    <w:rsid w:val="00BB0947"/>
    <w:rsid w:val="00BB0E6F"/>
    <w:rsid w:val="00BB0F58"/>
    <w:rsid w:val="00BB0FF4"/>
    <w:rsid w:val="00BB17CC"/>
    <w:rsid w:val="00BB1828"/>
    <w:rsid w:val="00BB18E9"/>
    <w:rsid w:val="00BB199C"/>
    <w:rsid w:val="00BB1E81"/>
    <w:rsid w:val="00BB206A"/>
    <w:rsid w:val="00BB20D0"/>
    <w:rsid w:val="00BB2556"/>
    <w:rsid w:val="00BB2B36"/>
    <w:rsid w:val="00BB2C92"/>
    <w:rsid w:val="00BB2DFE"/>
    <w:rsid w:val="00BB33E6"/>
    <w:rsid w:val="00BB3566"/>
    <w:rsid w:val="00BB359D"/>
    <w:rsid w:val="00BB3803"/>
    <w:rsid w:val="00BB3987"/>
    <w:rsid w:val="00BB3C26"/>
    <w:rsid w:val="00BB4097"/>
    <w:rsid w:val="00BB4277"/>
    <w:rsid w:val="00BB46F8"/>
    <w:rsid w:val="00BB47B7"/>
    <w:rsid w:val="00BB47C1"/>
    <w:rsid w:val="00BB49E1"/>
    <w:rsid w:val="00BB4DA8"/>
    <w:rsid w:val="00BB5279"/>
    <w:rsid w:val="00BB54F2"/>
    <w:rsid w:val="00BB55F8"/>
    <w:rsid w:val="00BB5680"/>
    <w:rsid w:val="00BB56C9"/>
    <w:rsid w:val="00BB5ABE"/>
    <w:rsid w:val="00BB5F69"/>
    <w:rsid w:val="00BB5F71"/>
    <w:rsid w:val="00BB6046"/>
    <w:rsid w:val="00BB6080"/>
    <w:rsid w:val="00BB62B7"/>
    <w:rsid w:val="00BB6A63"/>
    <w:rsid w:val="00BB6B3C"/>
    <w:rsid w:val="00BB6CBA"/>
    <w:rsid w:val="00BB6D25"/>
    <w:rsid w:val="00BB7131"/>
    <w:rsid w:val="00BB731B"/>
    <w:rsid w:val="00BB7391"/>
    <w:rsid w:val="00BB73C3"/>
    <w:rsid w:val="00BB76AD"/>
    <w:rsid w:val="00BB779B"/>
    <w:rsid w:val="00BB7816"/>
    <w:rsid w:val="00BB7C7E"/>
    <w:rsid w:val="00BB7C84"/>
    <w:rsid w:val="00BB7E15"/>
    <w:rsid w:val="00BB7F8E"/>
    <w:rsid w:val="00BC00B4"/>
    <w:rsid w:val="00BC01C4"/>
    <w:rsid w:val="00BC038F"/>
    <w:rsid w:val="00BC03BF"/>
    <w:rsid w:val="00BC0480"/>
    <w:rsid w:val="00BC05AA"/>
    <w:rsid w:val="00BC0864"/>
    <w:rsid w:val="00BC0988"/>
    <w:rsid w:val="00BC0A12"/>
    <w:rsid w:val="00BC0B76"/>
    <w:rsid w:val="00BC0E9B"/>
    <w:rsid w:val="00BC0FDB"/>
    <w:rsid w:val="00BC168E"/>
    <w:rsid w:val="00BC16EB"/>
    <w:rsid w:val="00BC19BE"/>
    <w:rsid w:val="00BC1AB9"/>
    <w:rsid w:val="00BC1BBA"/>
    <w:rsid w:val="00BC1C98"/>
    <w:rsid w:val="00BC221C"/>
    <w:rsid w:val="00BC2258"/>
    <w:rsid w:val="00BC289F"/>
    <w:rsid w:val="00BC2B00"/>
    <w:rsid w:val="00BC2C1A"/>
    <w:rsid w:val="00BC2DFA"/>
    <w:rsid w:val="00BC2F5E"/>
    <w:rsid w:val="00BC317D"/>
    <w:rsid w:val="00BC31AE"/>
    <w:rsid w:val="00BC3378"/>
    <w:rsid w:val="00BC349D"/>
    <w:rsid w:val="00BC35B0"/>
    <w:rsid w:val="00BC38FC"/>
    <w:rsid w:val="00BC3B08"/>
    <w:rsid w:val="00BC3C68"/>
    <w:rsid w:val="00BC3CD3"/>
    <w:rsid w:val="00BC3F4D"/>
    <w:rsid w:val="00BC4278"/>
    <w:rsid w:val="00BC433C"/>
    <w:rsid w:val="00BC4599"/>
    <w:rsid w:val="00BC4A4E"/>
    <w:rsid w:val="00BC4A8A"/>
    <w:rsid w:val="00BC4BFF"/>
    <w:rsid w:val="00BC5316"/>
    <w:rsid w:val="00BC5699"/>
    <w:rsid w:val="00BC5705"/>
    <w:rsid w:val="00BC59A4"/>
    <w:rsid w:val="00BC59E5"/>
    <w:rsid w:val="00BC5DF6"/>
    <w:rsid w:val="00BC60F8"/>
    <w:rsid w:val="00BC68D3"/>
    <w:rsid w:val="00BC6B14"/>
    <w:rsid w:val="00BC6C8C"/>
    <w:rsid w:val="00BC6EEC"/>
    <w:rsid w:val="00BC70CA"/>
    <w:rsid w:val="00BC7363"/>
    <w:rsid w:val="00BC7962"/>
    <w:rsid w:val="00BD0081"/>
    <w:rsid w:val="00BD0503"/>
    <w:rsid w:val="00BD0525"/>
    <w:rsid w:val="00BD0633"/>
    <w:rsid w:val="00BD065F"/>
    <w:rsid w:val="00BD06D0"/>
    <w:rsid w:val="00BD09F6"/>
    <w:rsid w:val="00BD0A24"/>
    <w:rsid w:val="00BD0A88"/>
    <w:rsid w:val="00BD0ADC"/>
    <w:rsid w:val="00BD0B0F"/>
    <w:rsid w:val="00BD0CF2"/>
    <w:rsid w:val="00BD0DB3"/>
    <w:rsid w:val="00BD0F27"/>
    <w:rsid w:val="00BD0FAF"/>
    <w:rsid w:val="00BD11B4"/>
    <w:rsid w:val="00BD125D"/>
    <w:rsid w:val="00BD1432"/>
    <w:rsid w:val="00BD18A5"/>
    <w:rsid w:val="00BD196B"/>
    <w:rsid w:val="00BD1B24"/>
    <w:rsid w:val="00BD1C0B"/>
    <w:rsid w:val="00BD1FBB"/>
    <w:rsid w:val="00BD21C9"/>
    <w:rsid w:val="00BD282C"/>
    <w:rsid w:val="00BD2A66"/>
    <w:rsid w:val="00BD2E65"/>
    <w:rsid w:val="00BD3290"/>
    <w:rsid w:val="00BD36C6"/>
    <w:rsid w:val="00BD36EC"/>
    <w:rsid w:val="00BD3746"/>
    <w:rsid w:val="00BD3780"/>
    <w:rsid w:val="00BD3BFA"/>
    <w:rsid w:val="00BD3C21"/>
    <w:rsid w:val="00BD3F42"/>
    <w:rsid w:val="00BD46D2"/>
    <w:rsid w:val="00BD47CF"/>
    <w:rsid w:val="00BD493B"/>
    <w:rsid w:val="00BD4A56"/>
    <w:rsid w:val="00BD4EF2"/>
    <w:rsid w:val="00BD4F32"/>
    <w:rsid w:val="00BD4F8B"/>
    <w:rsid w:val="00BD503D"/>
    <w:rsid w:val="00BD52D7"/>
    <w:rsid w:val="00BD5313"/>
    <w:rsid w:val="00BD5326"/>
    <w:rsid w:val="00BD54DB"/>
    <w:rsid w:val="00BD5651"/>
    <w:rsid w:val="00BD590B"/>
    <w:rsid w:val="00BD5A19"/>
    <w:rsid w:val="00BD5BBB"/>
    <w:rsid w:val="00BD5D85"/>
    <w:rsid w:val="00BD5EEF"/>
    <w:rsid w:val="00BD608C"/>
    <w:rsid w:val="00BD617F"/>
    <w:rsid w:val="00BD624A"/>
    <w:rsid w:val="00BD63CD"/>
    <w:rsid w:val="00BD640E"/>
    <w:rsid w:val="00BD6723"/>
    <w:rsid w:val="00BD6B79"/>
    <w:rsid w:val="00BD6C4D"/>
    <w:rsid w:val="00BD6C8D"/>
    <w:rsid w:val="00BD6D31"/>
    <w:rsid w:val="00BD6E98"/>
    <w:rsid w:val="00BD6EBE"/>
    <w:rsid w:val="00BD7408"/>
    <w:rsid w:val="00BD74C9"/>
    <w:rsid w:val="00BD77BE"/>
    <w:rsid w:val="00BD7956"/>
    <w:rsid w:val="00BD7AD3"/>
    <w:rsid w:val="00BD7E01"/>
    <w:rsid w:val="00BD7F23"/>
    <w:rsid w:val="00BD7FED"/>
    <w:rsid w:val="00BE00AB"/>
    <w:rsid w:val="00BE04CF"/>
    <w:rsid w:val="00BE051C"/>
    <w:rsid w:val="00BE0745"/>
    <w:rsid w:val="00BE0813"/>
    <w:rsid w:val="00BE0B25"/>
    <w:rsid w:val="00BE0B4B"/>
    <w:rsid w:val="00BE0E71"/>
    <w:rsid w:val="00BE12D0"/>
    <w:rsid w:val="00BE12E6"/>
    <w:rsid w:val="00BE16E4"/>
    <w:rsid w:val="00BE1F25"/>
    <w:rsid w:val="00BE1F6B"/>
    <w:rsid w:val="00BE209F"/>
    <w:rsid w:val="00BE2110"/>
    <w:rsid w:val="00BE22C3"/>
    <w:rsid w:val="00BE235E"/>
    <w:rsid w:val="00BE24E9"/>
    <w:rsid w:val="00BE2F71"/>
    <w:rsid w:val="00BE3094"/>
    <w:rsid w:val="00BE30C1"/>
    <w:rsid w:val="00BE32F7"/>
    <w:rsid w:val="00BE3382"/>
    <w:rsid w:val="00BE38B7"/>
    <w:rsid w:val="00BE3C45"/>
    <w:rsid w:val="00BE3F9B"/>
    <w:rsid w:val="00BE415F"/>
    <w:rsid w:val="00BE41D7"/>
    <w:rsid w:val="00BE4206"/>
    <w:rsid w:val="00BE4271"/>
    <w:rsid w:val="00BE444D"/>
    <w:rsid w:val="00BE46B0"/>
    <w:rsid w:val="00BE4F6E"/>
    <w:rsid w:val="00BE5123"/>
    <w:rsid w:val="00BE528B"/>
    <w:rsid w:val="00BE53C6"/>
    <w:rsid w:val="00BE5604"/>
    <w:rsid w:val="00BE59C5"/>
    <w:rsid w:val="00BE5AF5"/>
    <w:rsid w:val="00BE5FD5"/>
    <w:rsid w:val="00BE6283"/>
    <w:rsid w:val="00BE651D"/>
    <w:rsid w:val="00BE6A72"/>
    <w:rsid w:val="00BE6BD3"/>
    <w:rsid w:val="00BE6D43"/>
    <w:rsid w:val="00BE6EB4"/>
    <w:rsid w:val="00BE7300"/>
    <w:rsid w:val="00BE7531"/>
    <w:rsid w:val="00BE775F"/>
    <w:rsid w:val="00BE7A14"/>
    <w:rsid w:val="00BE7C48"/>
    <w:rsid w:val="00BE7DF0"/>
    <w:rsid w:val="00BF00E2"/>
    <w:rsid w:val="00BF0147"/>
    <w:rsid w:val="00BF0631"/>
    <w:rsid w:val="00BF0820"/>
    <w:rsid w:val="00BF088F"/>
    <w:rsid w:val="00BF0AA8"/>
    <w:rsid w:val="00BF0E66"/>
    <w:rsid w:val="00BF0E6D"/>
    <w:rsid w:val="00BF11B4"/>
    <w:rsid w:val="00BF141D"/>
    <w:rsid w:val="00BF153E"/>
    <w:rsid w:val="00BF165B"/>
    <w:rsid w:val="00BF174C"/>
    <w:rsid w:val="00BF1794"/>
    <w:rsid w:val="00BF1A5A"/>
    <w:rsid w:val="00BF1B88"/>
    <w:rsid w:val="00BF1C3F"/>
    <w:rsid w:val="00BF2482"/>
    <w:rsid w:val="00BF25F1"/>
    <w:rsid w:val="00BF279B"/>
    <w:rsid w:val="00BF2869"/>
    <w:rsid w:val="00BF2A13"/>
    <w:rsid w:val="00BF2A42"/>
    <w:rsid w:val="00BF2CE6"/>
    <w:rsid w:val="00BF2FDD"/>
    <w:rsid w:val="00BF36E5"/>
    <w:rsid w:val="00BF3975"/>
    <w:rsid w:val="00BF3A32"/>
    <w:rsid w:val="00BF3A85"/>
    <w:rsid w:val="00BF41AE"/>
    <w:rsid w:val="00BF4432"/>
    <w:rsid w:val="00BF4D5E"/>
    <w:rsid w:val="00BF5290"/>
    <w:rsid w:val="00BF52F0"/>
    <w:rsid w:val="00BF5484"/>
    <w:rsid w:val="00BF54F2"/>
    <w:rsid w:val="00BF55F6"/>
    <w:rsid w:val="00BF59C8"/>
    <w:rsid w:val="00BF5A48"/>
    <w:rsid w:val="00BF5C37"/>
    <w:rsid w:val="00BF5DB2"/>
    <w:rsid w:val="00BF5F22"/>
    <w:rsid w:val="00BF5F4A"/>
    <w:rsid w:val="00BF6114"/>
    <w:rsid w:val="00BF63B3"/>
    <w:rsid w:val="00BF69F6"/>
    <w:rsid w:val="00BF6AD0"/>
    <w:rsid w:val="00BF6BE7"/>
    <w:rsid w:val="00BF71F4"/>
    <w:rsid w:val="00BF752A"/>
    <w:rsid w:val="00BF77C3"/>
    <w:rsid w:val="00BF7BFF"/>
    <w:rsid w:val="00BF7E04"/>
    <w:rsid w:val="00C0023D"/>
    <w:rsid w:val="00C0035A"/>
    <w:rsid w:val="00C00436"/>
    <w:rsid w:val="00C004AA"/>
    <w:rsid w:val="00C0056D"/>
    <w:rsid w:val="00C00B75"/>
    <w:rsid w:val="00C00BD5"/>
    <w:rsid w:val="00C00CA4"/>
    <w:rsid w:val="00C00E04"/>
    <w:rsid w:val="00C00E35"/>
    <w:rsid w:val="00C01148"/>
    <w:rsid w:val="00C013D6"/>
    <w:rsid w:val="00C01447"/>
    <w:rsid w:val="00C01941"/>
    <w:rsid w:val="00C01DCD"/>
    <w:rsid w:val="00C01E63"/>
    <w:rsid w:val="00C02162"/>
    <w:rsid w:val="00C02519"/>
    <w:rsid w:val="00C027AF"/>
    <w:rsid w:val="00C02823"/>
    <w:rsid w:val="00C02A4A"/>
    <w:rsid w:val="00C02AD4"/>
    <w:rsid w:val="00C02CE9"/>
    <w:rsid w:val="00C02D4E"/>
    <w:rsid w:val="00C033FA"/>
    <w:rsid w:val="00C03792"/>
    <w:rsid w:val="00C0392C"/>
    <w:rsid w:val="00C03E47"/>
    <w:rsid w:val="00C04382"/>
    <w:rsid w:val="00C0498E"/>
    <w:rsid w:val="00C049EB"/>
    <w:rsid w:val="00C04A1D"/>
    <w:rsid w:val="00C04A8C"/>
    <w:rsid w:val="00C04B1A"/>
    <w:rsid w:val="00C04B70"/>
    <w:rsid w:val="00C0505B"/>
    <w:rsid w:val="00C05811"/>
    <w:rsid w:val="00C0581B"/>
    <w:rsid w:val="00C05AD8"/>
    <w:rsid w:val="00C05ADF"/>
    <w:rsid w:val="00C05B86"/>
    <w:rsid w:val="00C05BBC"/>
    <w:rsid w:val="00C05BBF"/>
    <w:rsid w:val="00C05EAC"/>
    <w:rsid w:val="00C0608C"/>
    <w:rsid w:val="00C0612C"/>
    <w:rsid w:val="00C0643F"/>
    <w:rsid w:val="00C065B5"/>
    <w:rsid w:val="00C06674"/>
    <w:rsid w:val="00C06844"/>
    <w:rsid w:val="00C0689D"/>
    <w:rsid w:val="00C06977"/>
    <w:rsid w:val="00C06B0A"/>
    <w:rsid w:val="00C06B5B"/>
    <w:rsid w:val="00C06B68"/>
    <w:rsid w:val="00C06C1B"/>
    <w:rsid w:val="00C0721E"/>
    <w:rsid w:val="00C07292"/>
    <w:rsid w:val="00C07499"/>
    <w:rsid w:val="00C074AF"/>
    <w:rsid w:val="00C074EC"/>
    <w:rsid w:val="00C07565"/>
    <w:rsid w:val="00C075F3"/>
    <w:rsid w:val="00C076E4"/>
    <w:rsid w:val="00C07787"/>
    <w:rsid w:val="00C077A7"/>
    <w:rsid w:val="00C1014D"/>
    <w:rsid w:val="00C10189"/>
    <w:rsid w:val="00C103FC"/>
    <w:rsid w:val="00C10411"/>
    <w:rsid w:val="00C10477"/>
    <w:rsid w:val="00C108BD"/>
    <w:rsid w:val="00C11189"/>
    <w:rsid w:val="00C11315"/>
    <w:rsid w:val="00C11466"/>
    <w:rsid w:val="00C115EB"/>
    <w:rsid w:val="00C11761"/>
    <w:rsid w:val="00C11FB1"/>
    <w:rsid w:val="00C1202A"/>
    <w:rsid w:val="00C120DE"/>
    <w:rsid w:val="00C120F9"/>
    <w:rsid w:val="00C121B0"/>
    <w:rsid w:val="00C12224"/>
    <w:rsid w:val="00C12306"/>
    <w:rsid w:val="00C125E4"/>
    <w:rsid w:val="00C126F2"/>
    <w:rsid w:val="00C12C34"/>
    <w:rsid w:val="00C12D50"/>
    <w:rsid w:val="00C12F1E"/>
    <w:rsid w:val="00C12F51"/>
    <w:rsid w:val="00C131C0"/>
    <w:rsid w:val="00C1328E"/>
    <w:rsid w:val="00C133AD"/>
    <w:rsid w:val="00C13432"/>
    <w:rsid w:val="00C13464"/>
    <w:rsid w:val="00C135B4"/>
    <w:rsid w:val="00C1375C"/>
    <w:rsid w:val="00C13807"/>
    <w:rsid w:val="00C13B60"/>
    <w:rsid w:val="00C13D45"/>
    <w:rsid w:val="00C13E5D"/>
    <w:rsid w:val="00C13F70"/>
    <w:rsid w:val="00C13F8F"/>
    <w:rsid w:val="00C13FB0"/>
    <w:rsid w:val="00C14006"/>
    <w:rsid w:val="00C1411C"/>
    <w:rsid w:val="00C1431D"/>
    <w:rsid w:val="00C14365"/>
    <w:rsid w:val="00C14470"/>
    <w:rsid w:val="00C146E6"/>
    <w:rsid w:val="00C14AD7"/>
    <w:rsid w:val="00C14C88"/>
    <w:rsid w:val="00C14E22"/>
    <w:rsid w:val="00C15570"/>
    <w:rsid w:val="00C15600"/>
    <w:rsid w:val="00C158DD"/>
    <w:rsid w:val="00C15ACC"/>
    <w:rsid w:val="00C15E92"/>
    <w:rsid w:val="00C15F55"/>
    <w:rsid w:val="00C16198"/>
    <w:rsid w:val="00C1642D"/>
    <w:rsid w:val="00C1654C"/>
    <w:rsid w:val="00C16821"/>
    <w:rsid w:val="00C16BB5"/>
    <w:rsid w:val="00C17379"/>
    <w:rsid w:val="00C1740D"/>
    <w:rsid w:val="00C1746A"/>
    <w:rsid w:val="00C17C5D"/>
    <w:rsid w:val="00C17DE4"/>
    <w:rsid w:val="00C17EA2"/>
    <w:rsid w:val="00C17F30"/>
    <w:rsid w:val="00C17FD0"/>
    <w:rsid w:val="00C20038"/>
    <w:rsid w:val="00C20099"/>
    <w:rsid w:val="00C20160"/>
    <w:rsid w:val="00C20392"/>
    <w:rsid w:val="00C203D6"/>
    <w:rsid w:val="00C203EB"/>
    <w:rsid w:val="00C205EB"/>
    <w:rsid w:val="00C20770"/>
    <w:rsid w:val="00C20CE0"/>
    <w:rsid w:val="00C20F7D"/>
    <w:rsid w:val="00C20FE2"/>
    <w:rsid w:val="00C21315"/>
    <w:rsid w:val="00C21602"/>
    <w:rsid w:val="00C21675"/>
    <w:rsid w:val="00C21809"/>
    <w:rsid w:val="00C21873"/>
    <w:rsid w:val="00C219A9"/>
    <w:rsid w:val="00C21B60"/>
    <w:rsid w:val="00C21D39"/>
    <w:rsid w:val="00C21E22"/>
    <w:rsid w:val="00C21F8B"/>
    <w:rsid w:val="00C2217F"/>
    <w:rsid w:val="00C2237D"/>
    <w:rsid w:val="00C22BB5"/>
    <w:rsid w:val="00C22F1F"/>
    <w:rsid w:val="00C2315C"/>
    <w:rsid w:val="00C2346F"/>
    <w:rsid w:val="00C239CA"/>
    <w:rsid w:val="00C23A1B"/>
    <w:rsid w:val="00C23DB2"/>
    <w:rsid w:val="00C23FD8"/>
    <w:rsid w:val="00C2408F"/>
    <w:rsid w:val="00C240BE"/>
    <w:rsid w:val="00C24615"/>
    <w:rsid w:val="00C248B8"/>
    <w:rsid w:val="00C248DF"/>
    <w:rsid w:val="00C249F4"/>
    <w:rsid w:val="00C24A69"/>
    <w:rsid w:val="00C251F0"/>
    <w:rsid w:val="00C25393"/>
    <w:rsid w:val="00C25451"/>
    <w:rsid w:val="00C25524"/>
    <w:rsid w:val="00C25A31"/>
    <w:rsid w:val="00C25D38"/>
    <w:rsid w:val="00C25D7A"/>
    <w:rsid w:val="00C2604A"/>
    <w:rsid w:val="00C2604F"/>
    <w:rsid w:val="00C260CE"/>
    <w:rsid w:val="00C261C7"/>
    <w:rsid w:val="00C261D2"/>
    <w:rsid w:val="00C263DF"/>
    <w:rsid w:val="00C2649D"/>
    <w:rsid w:val="00C266C8"/>
    <w:rsid w:val="00C26B69"/>
    <w:rsid w:val="00C26CB6"/>
    <w:rsid w:val="00C26D9A"/>
    <w:rsid w:val="00C26F00"/>
    <w:rsid w:val="00C2715E"/>
    <w:rsid w:val="00C273DE"/>
    <w:rsid w:val="00C27556"/>
    <w:rsid w:val="00C275FD"/>
    <w:rsid w:val="00C27616"/>
    <w:rsid w:val="00C27948"/>
    <w:rsid w:val="00C27DE1"/>
    <w:rsid w:val="00C30513"/>
    <w:rsid w:val="00C30585"/>
    <w:rsid w:val="00C30638"/>
    <w:rsid w:val="00C306CD"/>
    <w:rsid w:val="00C306DC"/>
    <w:rsid w:val="00C30B53"/>
    <w:rsid w:val="00C30BF4"/>
    <w:rsid w:val="00C30DA7"/>
    <w:rsid w:val="00C3101B"/>
    <w:rsid w:val="00C312E9"/>
    <w:rsid w:val="00C313DF"/>
    <w:rsid w:val="00C3147E"/>
    <w:rsid w:val="00C314B8"/>
    <w:rsid w:val="00C3160C"/>
    <w:rsid w:val="00C316DC"/>
    <w:rsid w:val="00C318BC"/>
    <w:rsid w:val="00C3192D"/>
    <w:rsid w:val="00C31E95"/>
    <w:rsid w:val="00C31F59"/>
    <w:rsid w:val="00C3215C"/>
    <w:rsid w:val="00C321E0"/>
    <w:rsid w:val="00C32367"/>
    <w:rsid w:val="00C323EA"/>
    <w:rsid w:val="00C32AC3"/>
    <w:rsid w:val="00C32C2B"/>
    <w:rsid w:val="00C32DE4"/>
    <w:rsid w:val="00C32EEE"/>
    <w:rsid w:val="00C33054"/>
    <w:rsid w:val="00C333CE"/>
    <w:rsid w:val="00C3381B"/>
    <w:rsid w:val="00C33BBD"/>
    <w:rsid w:val="00C33BD0"/>
    <w:rsid w:val="00C341FA"/>
    <w:rsid w:val="00C3447B"/>
    <w:rsid w:val="00C3466E"/>
    <w:rsid w:val="00C34758"/>
    <w:rsid w:val="00C3483C"/>
    <w:rsid w:val="00C34B8D"/>
    <w:rsid w:val="00C34C95"/>
    <w:rsid w:val="00C34DF5"/>
    <w:rsid w:val="00C34F76"/>
    <w:rsid w:val="00C34F90"/>
    <w:rsid w:val="00C35339"/>
    <w:rsid w:val="00C35462"/>
    <w:rsid w:val="00C35507"/>
    <w:rsid w:val="00C355E4"/>
    <w:rsid w:val="00C35670"/>
    <w:rsid w:val="00C356A2"/>
    <w:rsid w:val="00C357D1"/>
    <w:rsid w:val="00C35ACC"/>
    <w:rsid w:val="00C35AFA"/>
    <w:rsid w:val="00C35B2D"/>
    <w:rsid w:val="00C35C32"/>
    <w:rsid w:val="00C35D4F"/>
    <w:rsid w:val="00C35FE0"/>
    <w:rsid w:val="00C36526"/>
    <w:rsid w:val="00C36790"/>
    <w:rsid w:val="00C368D0"/>
    <w:rsid w:val="00C36958"/>
    <w:rsid w:val="00C369E5"/>
    <w:rsid w:val="00C36A81"/>
    <w:rsid w:val="00C36D16"/>
    <w:rsid w:val="00C36EFC"/>
    <w:rsid w:val="00C37449"/>
    <w:rsid w:val="00C37689"/>
    <w:rsid w:val="00C37851"/>
    <w:rsid w:val="00C37ABC"/>
    <w:rsid w:val="00C37AE3"/>
    <w:rsid w:val="00C37BD6"/>
    <w:rsid w:val="00C37CA4"/>
    <w:rsid w:val="00C37EE1"/>
    <w:rsid w:val="00C40038"/>
    <w:rsid w:val="00C401B5"/>
    <w:rsid w:val="00C4079D"/>
    <w:rsid w:val="00C40886"/>
    <w:rsid w:val="00C408F2"/>
    <w:rsid w:val="00C40C9D"/>
    <w:rsid w:val="00C40DAD"/>
    <w:rsid w:val="00C410F9"/>
    <w:rsid w:val="00C41588"/>
    <w:rsid w:val="00C41DF7"/>
    <w:rsid w:val="00C41E2B"/>
    <w:rsid w:val="00C422F0"/>
    <w:rsid w:val="00C42838"/>
    <w:rsid w:val="00C42B63"/>
    <w:rsid w:val="00C42C10"/>
    <w:rsid w:val="00C42D68"/>
    <w:rsid w:val="00C42F3D"/>
    <w:rsid w:val="00C433DC"/>
    <w:rsid w:val="00C43449"/>
    <w:rsid w:val="00C43848"/>
    <w:rsid w:val="00C43A76"/>
    <w:rsid w:val="00C43A8F"/>
    <w:rsid w:val="00C43B8C"/>
    <w:rsid w:val="00C43BD4"/>
    <w:rsid w:val="00C43D04"/>
    <w:rsid w:val="00C442E1"/>
    <w:rsid w:val="00C44375"/>
    <w:rsid w:val="00C445A8"/>
    <w:rsid w:val="00C44701"/>
    <w:rsid w:val="00C44B9B"/>
    <w:rsid w:val="00C44C04"/>
    <w:rsid w:val="00C45185"/>
    <w:rsid w:val="00C45831"/>
    <w:rsid w:val="00C461F5"/>
    <w:rsid w:val="00C46A70"/>
    <w:rsid w:val="00C46C24"/>
    <w:rsid w:val="00C46FCB"/>
    <w:rsid w:val="00C4736A"/>
    <w:rsid w:val="00C473F0"/>
    <w:rsid w:val="00C4744A"/>
    <w:rsid w:val="00C47677"/>
    <w:rsid w:val="00C47D38"/>
    <w:rsid w:val="00C47DB1"/>
    <w:rsid w:val="00C47F07"/>
    <w:rsid w:val="00C5022A"/>
    <w:rsid w:val="00C5066F"/>
    <w:rsid w:val="00C509AD"/>
    <w:rsid w:val="00C50B2B"/>
    <w:rsid w:val="00C50CB3"/>
    <w:rsid w:val="00C51757"/>
    <w:rsid w:val="00C518F0"/>
    <w:rsid w:val="00C51A3E"/>
    <w:rsid w:val="00C51C08"/>
    <w:rsid w:val="00C51EAB"/>
    <w:rsid w:val="00C51EB2"/>
    <w:rsid w:val="00C52378"/>
    <w:rsid w:val="00C523BF"/>
    <w:rsid w:val="00C52A79"/>
    <w:rsid w:val="00C52D1F"/>
    <w:rsid w:val="00C52F9B"/>
    <w:rsid w:val="00C53282"/>
    <w:rsid w:val="00C533C7"/>
    <w:rsid w:val="00C534F3"/>
    <w:rsid w:val="00C535FE"/>
    <w:rsid w:val="00C53704"/>
    <w:rsid w:val="00C53943"/>
    <w:rsid w:val="00C53D0D"/>
    <w:rsid w:val="00C53FF8"/>
    <w:rsid w:val="00C54082"/>
    <w:rsid w:val="00C54283"/>
    <w:rsid w:val="00C54547"/>
    <w:rsid w:val="00C547A9"/>
    <w:rsid w:val="00C54979"/>
    <w:rsid w:val="00C54CC6"/>
    <w:rsid w:val="00C55311"/>
    <w:rsid w:val="00C553AE"/>
    <w:rsid w:val="00C5554C"/>
    <w:rsid w:val="00C55582"/>
    <w:rsid w:val="00C555B2"/>
    <w:rsid w:val="00C5586D"/>
    <w:rsid w:val="00C55AE7"/>
    <w:rsid w:val="00C55D3C"/>
    <w:rsid w:val="00C5604F"/>
    <w:rsid w:val="00C56172"/>
    <w:rsid w:val="00C56573"/>
    <w:rsid w:val="00C56655"/>
    <w:rsid w:val="00C568C2"/>
    <w:rsid w:val="00C5724B"/>
    <w:rsid w:val="00C573E9"/>
    <w:rsid w:val="00C574EB"/>
    <w:rsid w:val="00C57517"/>
    <w:rsid w:val="00C57A2F"/>
    <w:rsid w:val="00C57B49"/>
    <w:rsid w:val="00C60002"/>
    <w:rsid w:val="00C602A6"/>
    <w:rsid w:val="00C605DB"/>
    <w:rsid w:val="00C606E5"/>
    <w:rsid w:val="00C60B02"/>
    <w:rsid w:val="00C60B25"/>
    <w:rsid w:val="00C60B9A"/>
    <w:rsid w:val="00C60E41"/>
    <w:rsid w:val="00C60FCC"/>
    <w:rsid w:val="00C6100F"/>
    <w:rsid w:val="00C612C7"/>
    <w:rsid w:val="00C61341"/>
    <w:rsid w:val="00C61418"/>
    <w:rsid w:val="00C614CF"/>
    <w:rsid w:val="00C61674"/>
    <w:rsid w:val="00C617A6"/>
    <w:rsid w:val="00C61877"/>
    <w:rsid w:val="00C61CE1"/>
    <w:rsid w:val="00C61DE1"/>
    <w:rsid w:val="00C61F61"/>
    <w:rsid w:val="00C62002"/>
    <w:rsid w:val="00C622A8"/>
    <w:rsid w:val="00C62426"/>
    <w:rsid w:val="00C6261F"/>
    <w:rsid w:val="00C6263D"/>
    <w:rsid w:val="00C626B0"/>
    <w:rsid w:val="00C6274D"/>
    <w:rsid w:val="00C62AC0"/>
    <w:rsid w:val="00C62D5B"/>
    <w:rsid w:val="00C62E4A"/>
    <w:rsid w:val="00C62F4F"/>
    <w:rsid w:val="00C63025"/>
    <w:rsid w:val="00C63118"/>
    <w:rsid w:val="00C6325D"/>
    <w:rsid w:val="00C63BCA"/>
    <w:rsid w:val="00C63D47"/>
    <w:rsid w:val="00C63D4C"/>
    <w:rsid w:val="00C6408E"/>
    <w:rsid w:val="00C64155"/>
    <w:rsid w:val="00C642E0"/>
    <w:rsid w:val="00C646EE"/>
    <w:rsid w:val="00C64A00"/>
    <w:rsid w:val="00C64AA9"/>
    <w:rsid w:val="00C64BD1"/>
    <w:rsid w:val="00C64C97"/>
    <w:rsid w:val="00C64EEF"/>
    <w:rsid w:val="00C6533A"/>
    <w:rsid w:val="00C65382"/>
    <w:rsid w:val="00C653B9"/>
    <w:rsid w:val="00C6550B"/>
    <w:rsid w:val="00C6561F"/>
    <w:rsid w:val="00C656B8"/>
    <w:rsid w:val="00C65726"/>
    <w:rsid w:val="00C65745"/>
    <w:rsid w:val="00C65A5C"/>
    <w:rsid w:val="00C65AD8"/>
    <w:rsid w:val="00C65DCE"/>
    <w:rsid w:val="00C65E5A"/>
    <w:rsid w:val="00C65EE1"/>
    <w:rsid w:val="00C664EE"/>
    <w:rsid w:val="00C66532"/>
    <w:rsid w:val="00C66613"/>
    <w:rsid w:val="00C666CA"/>
    <w:rsid w:val="00C6680A"/>
    <w:rsid w:val="00C668F1"/>
    <w:rsid w:val="00C6691C"/>
    <w:rsid w:val="00C66C2C"/>
    <w:rsid w:val="00C66CB6"/>
    <w:rsid w:val="00C66E78"/>
    <w:rsid w:val="00C66FBA"/>
    <w:rsid w:val="00C670B8"/>
    <w:rsid w:val="00C67258"/>
    <w:rsid w:val="00C674BF"/>
    <w:rsid w:val="00C67A99"/>
    <w:rsid w:val="00C67D48"/>
    <w:rsid w:val="00C67D52"/>
    <w:rsid w:val="00C67F47"/>
    <w:rsid w:val="00C70275"/>
    <w:rsid w:val="00C70362"/>
    <w:rsid w:val="00C703D5"/>
    <w:rsid w:val="00C70520"/>
    <w:rsid w:val="00C70580"/>
    <w:rsid w:val="00C706D7"/>
    <w:rsid w:val="00C7080E"/>
    <w:rsid w:val="00C7089D"/>
    <w:rsid w:val="00C70BB7"/>
    <w:rsid w:val="00C70BE4"/>
    <w:rsid w:val="00C71598"/>
    <w:rsid w:val="00C7177C"/>
    <w:rsid w:val="00C7179F"/>
    <w:rsid w:val="00C71906"/>
    <w:rsid w:val="00C71A4F"/>
    <w:rsid w:val="00C71CBF"/>
    <w:rsid w:val="00C71DBA"/>
    <w:rsid w:val="00C72448"/>
    <w:rsid w:val="00C724BA"/>
    <w:rsid w:val="00C72505"/>
    <w:rsid w:val="00C72592"/>
    <w:rsid w:val="00C72884"/>
    <w:rsid w:val="00C728DD"/>
    <w:rsid w:val="00C7290D"/>
    <w:rsid w:val="00C72C78"/>
    <w:rsid w:val="00C72E2E"/>
    <w:rsid w:val="00C730BD"/>
    <w:rsid w:val="00C73445"/>
    <w:rsid w:val="00C7360D"/>
    <w:rsid w:val="00C739B2"/>
    <w:rsid w:val="00C73C57"/>
    <w:rsid w:val="00C73C79"/>
    <w:rsid w:val="00C73F0A"/>
    <w:rsid w:val="00C73FCE"/>
    <w:rsid w:val="00C74170"/>
    <w:rsid w:val="00C743CB"/>
    <w:rsid w:val="00C74545"/>
    <w:rsid w:val="00C748B4"/>
    <w:rsid w:val="00C74B2D"/>
    <w:rsid w:val="00C74D44"/>
    <w:rsid w:val="00C75110"/>
    <w:rsid w:val="00C75483"/>
    <w:rsid w:val="00C75723"/>
    <w:rsid w:val="00C7582E"/>
    <w:rsid w:val="00C75833"/>
    <w:rsid w:val="00C75AD7"/>
    <w:rsid w:val="00C75C75"/>
    <w:rsid w:val="00C75C9E"/>
    <w:rsid w:val="00C761ED"/>
    <w:rsid w:val="00C76247"/>
    <w:rsid w:val="00C76254"/>
    <w:rsid w:val="00C76455"/>
    <w:rsid w:val="00C764E2"/>
    <w:rsid w:val="00C765C8"/>
    <w:rsid w:val="00C768D0"/>
    <w:rsid w:val="00C76B65"/>
    <w:rsid w:val="00C76BF2"/>
    <w:rsid w:val="00C77170"/>
    <w:rsid w:val="00C771E4"/>
    <w:rsid w:val="00C771EF"/>
    <w:rsid w:val="00C774FC"/>
    <w:rsid w:val="00C77A08"/>
    <w:rsid w:val="00C8029E"/>
    <w:rsid w:val="00C807F8"/>
    <w:rsid w:val="00C80972"/>
    <w:rsid w:val="00C80A8C"/>
    <w:rsid w:val="00C80B05"/>
    <w:rsid w:val="00C80F16"/>
    <w:rsid w:val="00C81085"/>
    <w:rsid w:val="00C811F8"/>
    <w:rsid w:val="00C81431"/>
    <w:rsid w:val="00C816EE"/>
    <w:rsid w:val="00C81707"/>
    <w:rsid w:val="00C8199B"/>
    <w:rsid w:val="00C81F39"/>
    <w:rsid w:val="00C81F87"/>
    <w:rsid w:val="00C81FA9"/>
    <w:rsid w:val="00C81FBA"/>
    <w:rsid w:val="00C822CE"/>
    <w:rsid w:val="00C822DE"/>
    <w:rsid w:val="00C826AB"/>
    <w:rsid w:val="00C82F90"/>
    <w:rsid w:val="00C8300C"/>
    <w:rsid w:val="00C833B7"/>
    <w:rsid w:val="00C833DE"/>
    <w:rsid w:val="00C835E1"/>
    <w:rsid w:val="00C83683"/>
    <w:rsid w:val="00C837FE"/>
    <w:rsid w:val="00C83835"/>
    <w:rsid w:val="00C838D7"/>
    <w:rsid w:val="00C83EB2"/>
    <w:rsid w:val="00C841C5"/>
    <w:rsid w:val="00C8484C"/>
    <w:rsid w:val="00C848A0"/>
    <w:rsid w:val="00C8490D"/>
    <w:rsid w:val="00C84964"/>
    <w:rsid w:val="00C84AC5"/>
    <w:rsid w:val="00C84B07"/>
    <w:rsid w:val="00C84DE7"/>
    <w:rsid w:val="00C850AD"/>
    <w:rsid w:val="00C85113"/>
    <w:rsid w:val="00C85375"/>
    <w:rsid w:val="00C8559A"/>
    <w:rsid w:val="00C855FF"/>
    <w:rsid w:val="00C85613"/>
    <w:rsid w:val="00C856CF"/>
    <w:rsid w:val="00C85855"/>
    <w:rsid w:val="00C85B97"/>
    <w:rsid w:val="00C85EE0"/>
    <w:rsid w:val="00C85FBE"/>
    <w:rsid w:val="00C86174"/>
    <w:rsid w:val="00C8623C"/>
    <w:rsid w:val="00C86384"/>
    <w:rsid w:val="00C869EE"/>
    <w:rsid w:val="00C86D6E"/>
    <w:rsid w:val="00C87016"/>
    <w:rsid w:val="00C8722B"/>
    <w:rsid w:val="00C8761D"/>
    <w:rsid w:val="00C8766D"/>
    <w:rsid w:val="00C876E4"/>
    <w:rsid w:val="00C876EE"/>
    <w:rsid w:val="00C87850"/>
    <w:rsid w:val="00C878DD"/>
    <w:rsid w:val="00C87FB2"/>
    <w:rsid w:val="00C9016D"/>
    <w:rsid w:val="00C902A7"/>
    <w:rsid w:val="00C90344"/>
    <w:rsid w:val="00C904F3"/>
    <w:rsid w:val="00C9069B"/>
    <w:rsid w:val="00C9090E"/>
    <w:rsid w:val="00C909F5"/>
    <w:rsid w:val="00C90A88"/>
    <w:rsid w:val="00C90AC6"/>
    <w:rsid w:val="00C90C73"/>
    <w:rsid w:val="00C90F50"/>
    <w:rsid w:val="00C912C5"/>
    <w:rsid w:val="00C91452"/>
    <w:rsid w:val="00C91823"/>
    <w:rsid w:val="00C9185C"/>
    <w:rsid w:val="00C91BB9"/>
    <w:rsid w:val="00C91C9C"/>
    <w:rsid w:val="00C91D1A"/>
    <w:rsid w:val="00C91E86"/>
    <w:rsid w:val="00C921DD"/>
    <w:rsid w:val="00C92233"/>
    <w:rsid w:val="00C923D4"/>
    <w:rsid w:val="00C924F2"/>
    <w:rsid w:val="00C92500"/>
    <w:rsid w:val="00C92579"/>
    <w:rsid w:val="00C928A5"/>
    <w:rsid w:val="00C92AE5"/>
    <w:rsid w:val="00C92B3F"/>
    <w:rsid w:val="00C92BCE"/>
    <w:rsid w:val="00C92C36"/>
    <w:rsid w:val="00C92D75"/>
    <w:rsid w:val="00C92EE9"/>
    <w:rsid w:val="00C93022"/>
    <w:rsid w:val="00C9302E"/>
    <w:rsid w:val="00C93113"/>
    <w:rsid w:val="00C93200"/>
    <w:rsid w:val="00C932AB"/>
    <w:rsid w:val="00C93428"/>
    <w:rsid w:val="00C93BE1"/>
    <w:rsid w:val="00C93BEE"/>
    <w:rsid w:val="00C941DC"/>
    <w:rsid w:val="00C94334"/>
    <w:rsid w:val="00C9444C"/>
    <w:rsid w:val="00C94583"/>
    <w:rsid w:val="00C94588"/>
    <w:rsid w:val="00C94622"/>
    <w:rsid w:val="00C94651"/>
    <w:rsid w:val="00C94806"/>
    <w:rsid w:val="00C9492C"/>
    <w:rsid w:val="00C94CC8"/>
    <w:rsid w:val="00C94D97"/>
    <w:rsid w:val="00C94EEF"/>
    <w:rsid w:val="00C950B5"/>
    <w:rsid w:val="00C952AF"/>
    <w:rsid w:val="00C95314"/>
    <w:rsid w:val="00C95632"/>
    <w:rsid w:val="00C9579B"/>
    <w:rsid w:val="00C958E8"/>
    <w:rsid w:val="00C9594F"/>
    <w:rsid w:val="00C95A5A"/>
    <w:rsid w:val="00C95A87"/>
    <w:rsid w:val="00C95D8F"/>
    <w:rsid w:val="00C95DFE"/>
    <w:rsid w:val="00C95E4F"/>
    <w:rsid w:val="00C9623E"/>
    <w:rsid w:val="00C96370"/>
    <w:rsid w:val="00C96463"/>
    <w:rsid w:val="00C9679A"/>
    <w:rsid w:val="00C9683A"/>
    <w:rsid w:val="00C96E2F"/>
    <w:rsid w:val="00C97077"/>
    <w:rsid w:val="00C9729D"/>
    <w:rsid w:val="00C973F0"/>
    <w:rsid w:val="00C9766A"/>
    <w:rsid w:val="00C97A8F"/>
    <w:rsid w:val="00C97AB2"/>
    <w:rsid w:val="00C97E9B"/>
    <w:rsid w:val="00CA007D"/>
    <w:rsid w:val="00CA05A8"/>
    <w:rsid w:val="00CA0764"/>
    <w:rsid w:val="00CA083A"/>
    <w:rsid w:val="00CA0A8C"/>
    <w:rsid w:val="00CA0AA8"/>
    <w:rsid w:val="00CA0DCD"/>
    <w:rsid w:val="00CA0EAB"/>
    <w:rsid w:val="00CA0FF9"/>
    <w:rsid w:val="00CA1175"/>
    <w:rsid w:val="00CA13BF"/>
    <w:rsid w:val="00CA168F"/>
    <w:rsid w:val="00CA1A85"/>
    <w:rsid w:val="00CA1B31"/>
    <w:rsid w:val="00CA1BFC"/>
    <w:rsid w:val="00CA1DFF"/>
    <w:rsid w:val="00CA1FB9"/>
    <w:rsid w:val="00CA1FC9"/>
    <w:rsid w:val="00CA2018"/>
    <w:rsid w:val="00CA214C"/>
    <w:rsid w:val="00CA219C"/>
    <w:rsid w:val="00CA245A"/>
    <w:rsid w:val="00CA25DB"/>
    <w:rsid w:val="00CA2788"/>
    <w:rsid w:val="00CA2B24"/>
    <w:rsid w:val="00CA2DA6"/>
    <w:rsid w:val="00CA2F06"/>
    <w:rsid w:val="00CA3261"/>
    <w:rsid w:val="00CA33E6"/>
    <w:rsid w:val="00CA3773"/>
    <w:rsid w:val="00CA3775"/>
    <w:rsid w:val="00CA3780"/>
    <w:rsid w:val="00CA3C62"/>
    <w:rsid w:val="00CA3F4B"/>
    <w:rsid w:val="00CA417F"/>
    <w:rsid w:val="00CA4383"/>
    <w:rsid w:val="00CA457E"/>
    <w:rsid w:val="00CA4652"/>
    <w:rsid w:val="00CA46CA"/>
    <w:rsid w:val="00CA477B"/>
    <w:rsid w:val="00CA47AE"/>
    <w:rsid w:val="00CA48CE"/>
    <w:rsid w:val="00CA48F2"/>
    <w:rsid w:val="00CA4980"/>
    <w:rsid w:val="00CA561B"/>
    <w:rsid w:val="00CA573C"/>
    <w:rsid w:val="00CA58A8"/>
    <w:rsid w:val="00CA5C0F"/>
    <w:rsid w:val="00CA5CBE"/>
    <w:rsid w:val="00CA5D43"/>
    <w:rsid w:val="00CA6085"/>
    <w:rsid w:val="00CA6138"/>
    <w:rsid w:val="00CA6214"/>
    <w:rsid w:val="00CA64B3"/>
    <w:rsid w:val="00CA65BA"/>
    <w:rsid w:val="00CA6A3D"/>
    <w:rsid w:val="00CA745B"/>
    <w:rsid w:val="00CA7527"/>
    <w:rsid w:val="00CA7708"/>
    <w:rsid w:val="00CA7C32"/>
    <w:rsid w:val="00CA7E36"/>
    <w:rsid w:val="00CA7E76"/>
    <w:rsid w:val="00CB0060"/>
    <w:rsid w:val="00CB0487"/>
    <w:rsid w:val="00CB0866"/>
    <w:rsid w:val="00CB0DD2"/>
    <w:rsid w:val="00CB0E42"/>
    <w:rsid w:val="00CB1040"/>
    <w:rsid w:val="00CB1179"/>
    <w:rsid w:val="00CB11B2"/>
    <w:rsid w:val="00CB17E3"/>
    <w:rsid w:val="00CB185B"/>
    <w:rsid w:val="00CB18F0"/>
    <w:rsid w:val="00CB1977"/>
    <w:rsid w:val="00CB1C6B"/>
    <w:rsid w:val="00CB1E7D"/>
    <w:rsid w:val="00CB1ED2"/>
    <w:rsid w:val="00CB1EFD"/>
    <w:rsid w:val="00CB22F6"/>
    <w:rsid w:val="00CB255E"/>
    <w:rsid w:val="00CB25E1"/>
    <w:rsid w:val="00CB261B"/>
    <w:rsid w:val="00CB2796"/>
    <w:rsid w:val="00CB287C"/>
    <w:rsid w:val="00CB2C0B"/>
    <w:rsid w:val="00CB2C4C"/>
    <w:rsid w:val="00CB2D76"/>
    <w:rsid w:val="00CB34DD"/>
    <w:rsid w:val="00CB3B10"/>
    <w:rsid w:val="00CB41D2"/>
    <w:rsid w:val="00CB45BD"/>
    <w:rsid w:val="00CB4B74"/>
    <w:rsid w:val="00CB4BB8"/>
    <w:rsid w:val="00CB4D1F"/>
    <w:rsid w:val="00CB4DA7"/>
    <w:rsid w:val="00CB4DA8"/>
    <w:rsid w:val="00CB4DF7"/>
    <w:rsid w:val="00CB4E2B"/>
    <w:rsid w:val="00CB4FE4"/>
    <w:rsid w:val="00CB53FA"/>
    <w:rsid w:val="00CB5556"/>
    <w:rsid w:val="00CB577C"/>
    <w:rsid w:val="00CB5B21"/>
    <w:rsid w:val="00CB5C45"/>
    <w:rsid w:val="00CB5C48"/>
    <w:rsid w:val="00CB6083"/>
    <w:rsid w:val="00CB65AE"/>
    <w:rsid w:val="00CB668D"/>
    <w:rsid w:val="00CB689C"/>
    <w:rsid w:val="00CB69D4"/>
    <w:rsid w:val="00CB6C43"/>
    <w:rsid w:val="00CB6D26"/>
    <w:rsid w:val="00CB6E92"/>
    <w:rsid w:val="00CB70DE"/>
    <w:rsid w:val="00CB729F"/>
    <w:rsid w:val="00CB72EF"/>
    <w:rsid w:val="00CB738C"/>
    <w:rsid w:val="00CB7441"/>
    <w:rsid w:val="00CB744B"/>
    <w:rsid w:val="00CB7480"/>
    <w:rsid w:val="00CB74E1"/>
    <w:rsid w:val="00CB775F"/>
    <w:rsid w:val="00CB7990"/>
    <w:rsid w:val="00CB7AA8"/>
    <w:rsid w:val="00CB7BA5"/>
    <w:rsid w:val="00CB7CD6"/>
    <w:rsid w:val="00CB7F29"/>
    <w:rsid w:val="00CC00AF"/>
    <w:rsid w:val="00CC0346"/>
    <w:rsid w:val="00CC05F1"/>
    <w:rsid w:val="00CC085C"/>
    <w:rsid w:val="00CC0E11"/>
    <w:rsid w:val="00CC0EE5"/>
    <w:rsid w:val="00CC107C"/>
    <w:rsid w:val="00CC11A8"/>
    <w:rsid w:val="00CC11C6"/>
    <w:rsid w:val="00CC12EF"/>
    <w:rsid w:val="00CC1512"/>
    <w:rsid w:val="00CC1526"/>
    <w:rsid w:val="00CC16F2"/>
    <w:rsid w:val="00CC187A"/>
    <w:rsid w:val="00CC2453"/>
    <w:rsid w:val="00CC2468"/>
    <w:rsid w:val="00CC24A3"/>
    <w:rsid w:val="00CC264A"/>
    <w:rsid w:val="00CC272A"/>
    <w:rsid w:val="00CC2A6A"/>
    <w:rsid w:val="00CC2B0D"/>
    <w:rsid w:val="00CC2D73"/>
    <w:rsid w:val="00CC2E84"/>
    <w:rsid w:val="00CC2FBD"/>
    <w:rsid w:val="00CC380F"/>
    <w:rsid w:val="00CC3B15"/>
    <w:rsid w:val="00CC3D5B"/>
    <w:rsid w:val="00CC4215"/>
    <w:rsid w:val="00CC422E"/>
    <w:rsid w:val="00CC43A1"/>
    <w:rsid w:val="00CC44C9"/>
    <w:rsid w:val="00CC44CB"/>
    <w:rsid w:val="00CC4603"/>
    <w:rsid w:val="00CC4797"/>
    <w:rsid w:val="00CC4977"/>
    <w:rsid w:val="00CC4CF4"/>
    <w:rsid w:val="00CC4DE7"/>
    <w:rsid w:val="00CC53A6"/>
    <w:rsid w:val="00CC56F5"/>
    <w:rsid w:val="00CC5770"/>
    <w:rsid w:val="00CC593F"/>
    <w:rsid w:val="00CC5977"/>
    <w:rsid w:val="00CC59B8"/>
    <w:rsid w:val="00CC5AB2"/>
    <w:rsid w:val="00CC61C2"/>
    <w:rsid w:val="00CC62CD"/>
    <w:rsid w:val="00CC63D7"/>
    <w:rsid w:val="00CC655E"/>
    <w:rsid w:val="00CC66B0"/>
    <w:rsid w:val="00CC6836"/>
    <w:rsid w:val="00CC6A5E"/>
    <w:rsid w:val="00CC6AD9"/>
    <w:rsid w:val="00CC6B72"/>
    <w:rsid w:val="00CC71F1"/>
    <w:rsid w:val="00CC73AD"/>
    <w:rsid w:val="00CC73C8"/>
    <w:rsid w:val="00CC7714"/>
    <w:rsid w:val="00CC7842"/>
    <w:rsid w:val="00CC7A7B"/>
    <w:rsid w:val="00CC7ACC"/>
    <w:rsid w:val="00CC7CEE"/>
    <w:rsid w:val="00CC7D6C"/>
    <w:rsid w:val="00CC7F8B"/>
    <w:rsid w:val="00CD00DE"/>
    <w:rsid w:val="00CD018A"/>
    <w:rsid w:val="00CD01A3"/>
    <w:rsid w:val="00CD020C"/>
    <w:rsid w:val="00CD02EF"/>
    <w:rsid w:val="00CD02F0"/>
    <w:rsid w:val="00CD09AB"/>
    <w:rsid w:val="00CD0F63"/>
    <w:rsid w:val="00CD1098"/>
    <w:rsid w:val="00CD11E2"/>
    <w:rsid w:val="00CD1295"/>
    <w:rsid w:val="00CD12AF"/>
    <w:rsid w:val="00CD131C"/>
    <w:rsid w:val="00CD13A1"/>
    <w:rsid w:val="00CD14AA"/>
    <w:rsid w:val="00CD1604"/>
    <w:rsid w:val="00CD1664"/>
    <w:rsid w:val="00CD1723"/>
    <w:rsid w:val="00CD1793"/>
    <w:rsid w:val="00CD17CA"/>
    <w:rsid w:val="00CD1864"/>
    <w:rsid w:val="00CD188A"/>
    <w:rsid w:val="00CD19B1"/>
    <w:rsid w:val="00CD1AAC"/>
    <w:rsid w:val="00CD1C8B"/>
    <w:rsid w:val="00CD1CB0"/>
    <w:rsid w:val="00CD2000"/>
    <w:rsid w:val="00CD2268"/>
    <w:rsid w:val="00CD22CF"/>
    <w:rsid w:val="00CD25FC"/>
    <w:rsid w:val="00CD26E5"/>
    <w:rsid w:val="00CD2792"/>
    <w:rsid w:val="00CD2859"/>
    <w:rsid w:val="00CD288F"/>
    <w:rsid w:val="00CD28DC"/>
    <w:rsid w:val="00CD2B40"/>
    <w:rsid w:val="00CD2E57"/>
    <w:rsid w:val="00CD3069"/>
    <w:rsid w:val="00CD3312"/>
    <w:rsid w:val="00CD33C8"/>
    <w:rsid w:val="00CD3463"/>
    <w:rsid w:val="00CD388D"/>
    <w:rsid w:val="00CD38AD"/>
    <w:rsid w:val="00CD38D6"/>
    <w:rsid w:val="00CD3A6D"/>
    <w:rsid w:val="00CD3A92"/>
    <w:rsid w:val="00CD3B52"/>
    <w:rsid w:val="00CD3ED4"/>
    <w:rsid w:val="00CD40F1"/>
    <w:rsid w:val="00CD424B"/>
    <w:rsid w:val="00CD44A0"/>
    <w:rsid w:val="00CD4A4F"/>
    <w:rsid w:val="00CD4C00"/>
    <w:rsid w:val="00CD4D41"/>
    <w:rsid w:val="00CD5166"/>
    <w:rsid w:val="00CD52F1"/>
    <w:rsid w:val="00CD53F5"/>
    <w:rsid w:val="00CD54B0"/>
    <w:rsid w:val="00CD551F"/>
    <w:rsid w:val="00CD56FA"/>
    <w:rsid w:val="00CD5815"/>
    <w:rsid w:val="00CD58BE"/>
    <w:rsid w:val="00CD5DF9"/>
    <w:rsid w:val="00CD6185"/>
    <w:rsid w:val="00CD61D9"/>
    <w:rsid w:val="00CD6412"/>
    <w:rsid w:val="00CD66ED"/>
    <w:rsid w:val="00CD6A83"/>
    <w:rsid w:val="00CD6C1F"/>
    <w:rsid w:val="00CD704A"/>
    <w:rsid w:val="00CD7578"/>
    <w:rsid w:val="00CD75A4"/>
    <w:rsid w:val="00CD75DE"/>
    <w:rsid w:val="00CD760F"/>
    <w:rsid w:val="00CD7877"/>
    <w:rsid w:val="00CD78DD"/>
    <w:rsid w:val="00CD7AD9"/>
    <w:rsid w:val="00CD7B32"/>
    <w:rsid w:val="00CD7C11"/>
    <w:rsid w:val="00CD7D36"/>
    <w:rsid w:val="00CE010D"/>
    <w:rsid w:val="00CE01CA"/>
    <w:rsid w:val="00CE027A"/>
    <w:rsid w:val="00CE0B22"/>
    <w:rsid w:val="00CE11CA"/>
    <w:rsid w:val="00CE1249"/>
    <w:rsid w:val="00CE1435"/>
    <w:rsid w:val="00CE188F"/>
    <w:rsid w:val="00CE19E3"/>
    <w:rsid w:val="00CE1D2D"/>
    <w:rsid w:val="00CE1FAB"/>
    <w:rsid w:val="00CE202E"/>
    <w:rsid w:val="00CE2BED"/>
    <w:rsid w:val="00CE3312"/>
    <w:rsid w:val="00CE3404"/>
    <w:rsid w:val="00CE345E"/>
    <w:rsid w:val="00CE382F"/>
    <w:rsid w:val="00CE3EC5"/>
    <w:rsid w:val="00CE450B"/>
    <w:rsid w:val="00CE47D3"/>
    <w:rsid w:val="00CE492F"/>
    <w:rsid w:val="00CE4953"/>
    <w:rsid w:val="00CE4D1F"/>
    <w:rsid w:val="00CE4D30"/>
    <w:rsid w:val="00CE4DF0"/>
    <w:rsid w:val="00CE517A"/>
    <w:rsid w:val="00CE519F"/>
    <w:rsid w:val="00CE51EE"/>
    <w:rsid w:val="00CE528E"/>
    <w:rsid w:val="00CE5367"/>
    <w:rsid w:val="00CE57C2"/>
    <w:rsid w:val="00CE5CC4"/>
    <w:rsid w:val="00CE5E2D"/>
    <w:rsid w:val="00CE5FD1"/>
    <w:rsid w:val="00CE61E0"/>
    <w:rsid w:val="00CE65BE"/>
    <w:rsid w:val="00CE678E"/>
    <w:rsid w:val="00CE6BD3"/>
    <w:rsid w:val="00CE7587"/>
    <w:rsid w:val="00CE75C3"/>
    <w:rsid w:val="00CE76D7"/>
    <w:rsid w:val="00CE7833"/>
    <w:rsid w:val="00CE78FA"/>
    <w:rsid w:val="00CE790B"/>
    <w:rsid w:val="00CE7A48"/>
    <w:rsid w:val="00CE7A97"/>
    <w:rsid w:val="00CE7C29"/>
    <w:rsid w:val="00CE7C96"/>
    <w:rsid w:val="00CE7D9D"/>
    <w:rsid w:val="00CE7EAE"/>
    <w:rsid w:val="00CE7EC8"/>
    <w:rsid w:val="00CF0088"/>
    <w:rsid w:val="00CF015C"/>
    <w:rsid w:val="00CF025B"/>
    <w:rsid w:val="00CF03F8"/>
    <w:rsid w:val="00CF07B3"/>
    <w:rsid w:val="00CF0911"/>
    <w:rsid w:val="00CF09B7"/>
    <w:rsid w:val="00CF0AF5"/>
    <w:rsid w:val="00CF0B4B"/>
    <w:rsid w:val="00CF0DEB"/>
    <w:rsid w:val="00CF14B3"/>
    <w:rsid w:val="00CF2190"/>
    <w:rsid w:val="00CF223B"/>
    <w:rsid w:val="00CF2274"/>
    <w:rsid w:val="00CF25A8"/>
    <w:rsid w:val="00CF2607"/>
    <w:rsid w:val="00CF2802"/>
    <w:rsid w:val="00CF2B88"/>
    <w:rsid w:val="00CF2C9F"/>
    <w:rsid w:val="00CF2F20"/>
    <w:rsid w:val="00CF30C4"/>
    <w:rsid w:val="00CF3113"/>
    <w:rsid w:val="00CF3123"/>
    <w:rsid w:val="00CF32BB"/>
    <w:rsid w:val="00CF34C3"/>
    <w:rsid w:val="00CF3792"/>
    <w:rsid w:val="00CF37EE"/>
    <w:rsid w:val="00CF389A"/>
    <w:rsid w:val="00CF447E"/>
    <w:rsid w:val="00CF4B23"/>
    <w:rsid w:val="00CF4E09"/>
    <w:rsid w:val="00CF58E6"/>
    <w:rsid w:val="00CF599A"/>
    <w:rsid w:val="00CF5ADC"/>
    <w:rsid w:val="00CF5CD0"/>
    <w:rsid w:val="00CF609E"/>
    <w:rsid w:val="00CF60A3"/>
    <w:rsid w:val="00CF62C4"/>
    <w:rsid w:val="00CF666B"/>
    <w:rsid w:val="00CF68C9"/>
    <w:rsid w:val="00CF6921"/>
    <w:rsid w:val="00CF6CCA"/>
    <w:rsid w:val="00CF6DED"/>
    <w:rsid w:val="00CF7074"/>
    <w:rsid w:val="00CF7148"/>
    <w:rsid w:val="00CF7170"/>
    <w:rsid w:val="00CF71A4"/>
    <w:rsid w:val="00CF723A"/>
    <w:rsid w:val="00CF7388"/>
    <w:rsid w:val="00CF7451"/>
    <w:rsid w:val="00CF7650"/>
    <w:rsid w:val="00D00315"/>
    <w:rsid w:val="00D006B5"/>
    <w:rsid w:val="00D00771"/>
    <w:rsid w:val="00D007E3"/>
    <w:rsid w:val="00D00938"/>
    <w:rsid w:val="00D00A73"/>
    <w:rsid w:val="00D00E66"/>
    <w:rsid w:val="00D0144F"/>
    <w:rsid w:val="00D017F0"/>
    <w:rsid w:val="00D01945"/>
    <w:rsid w:val="00D01ACE"/>
    <w:rsid w:val="00D027ED"/>
    <w:rsid w:val="00D032D7"/>
    <w:rsid w:val="00D0342A"/>
    <w:rsid w:val="00D0384B"/>
    <w:rsid w:val="00D038EB"/>
    <w:rsid w:val="00D04127"/>
    <w:rsid w:val="00D041DA"/>
    <w:rsid w:val="00D042AD"/>
    <w:rsid w:val="00D043B2"/>
    <w:rsid w:val="00D04466"/>
    <w:rsid w:val="00D049DB"/>
    <w:rsid w:val="00D04A95"/>
    <w:rsid w:val="00D04D13"/>
    <w:rsid w:val="00D05015"/>
    <w:rsid w:val="00D05025"/>
    <w:rsid w:val="00D050AE"/>
    <w:rsid w:val="00D05499"/>
    <w:rsid w:val="00D05AFD"/>
    <w:rsid w:val="00D06222"/>
    <w:rsid w:val="00D065FC"/>
    <w:rsid w:val="00D067F7"/>
    <w:rsid w:val="00D069C4"/>
    <w:rsid w:val="00D06B9A"/>
    <w:rsid w:val="00D06C00"/>
    <w:rsid w:val="00D06CB6"/>
    <w:rsid w:val="00D07242"/>
    <w:rsid w:val="00D074E3"/>
    <w:rsid w:val="00D079AF"/>
    <w:rsid w:val="00D07AFD"/>
    <w:rsid w:val="00D100B9"/>
    <w:rsid w:val="00D1020D"/>
    <w:rsid w:val="00D102BE"/>
    <w:rsid w:val="00D10484"/>
    <w:rsid w:val="00D104FA"/>
    <w:rsid w:val="00D106F2"/>
    <w:rsid w:val="00D10742"/>
    <w:rsid w:val="00D10862"/>
    <w:rsid w:val="00D109C3"/>
    <w:rsid w:val="00D10BE9"/>
    <w:rsid w:val="00D10E32"/>
    <w:rsid w:val="00D10FEF"/>
    <w:rsid w:val="00D1105C"/>
    <w:rsid w:val="00D110EF"/>
    <w:rsid w:val="00D11138"/>
    <w:rsid w:val="00D112AE"/>
    <w:rsid w:val="00D11304"/>
    <w:rsid w:val="00D11491"/>
    <w:rsid w:val="00D11540"/>
    <w:rsid w:val="00D1161C"/>
    <w:rsid w:val="00D116D1"/>
    <w:rsid w:val="00D117C6"/>
    <w:rsid w:val="00D121C2"/>
    <w:rsid w:val="00D122CE"/>
    <w:rsid w:val="00D12509"/>
    <w:rsid w:val="00D12778"/>
    <w:rsid w:val="00D128B7"/>
    <w:rsid w:val="00D129E4"/>
    <w:rsid w:val="00D12C6A"/>
    <w:rsid w:val="00D12E46"/>
    <w:rsid w:val="00D12F8D"/>
    <w:rsid w:val="00D1334D"/>
    <w:rsid w:val="00D1383C"/>
    <w:rsid w:val="00D13A4D"/>
    <w:rsid w:val="00D13E68"/>
    <w:rsid w:val="00D14033"/>
    <w:rsid w:val="00D141AD"/>
    <w:rsid w:val="00D14264"/>
    <w:rsid w:val="00D1489F"/>
    <w:rsid w:val="00D14BF1"/>
    <w:rsid w:val="00D14C18"/>
    <w:rsid w:val="00D14C6B"/>
    <w:rsid w:val="00D14E4C"/>
    <w:rsid w:val="00D14FB8"/>
    <w:rsid w:val="00D152E2"/>
    <w:rsid w:val="00D15401"/>
    <w:rsid w:val="00D15963"/>
    <w:rsid w:val="00D15A08"/>
    <w:rsid w:val="00D15D82"/>
    <w:rsid w:val="00D15DAA"/>
    <w:rsid w:val="00D15EC4"/>
    <w:rsid w:val="00D15F0C"/>
    <w:rsid w:val="00D15F4F"/>
    <w:rsid w:val="00D161B2"/>
    <w:rsid w:val="00D163BC"/>
    <w:rsid w:val="00D16435"/>
    <w:rsid w:val="00D16850"/>
    <w:rsid w:val="00D169F5"/>
    <w:rsid w:val="00D16B2E"/>
    <w:rsid w:val="00D16B8B"/>
    <w:rsid w:val="00D16EB4"/>
    <w:rsid w:val="00D16F5F"/>
    <w:rsid w:val="00D17099"/>
    <w:rsid w:val="00D17232"/>
    <w:rsid w:val="00D1733A"/>
    <w:rsid w:val="00D17342"/>
    <w:rsid w:val="00D17655"/>
    <w:rsid w:val="00D176C4"/>
    <w:rsid w:val="00D179DF"/>
    <w:rsid w:val="00D17CA7"/>
    <w:rsid w:val="00D17DF9"/>
    <w:rsid w:val="00D17ECE"/>
    <w:rsid w:val="00D201FB"/>
    <w:rsid w:val="00D20321"/>
    <w:rsid w:val="00D20465"/>
    <w:rsid w:val="00D20689"/>
    <w:rsid w:val="00D2068F"/>
    <w:rsid w:val="00D207D5"/>
    <w:rsid w:val="00D20D67"/>
    <w:rsid w:val="00D20FA7"/>
    <w:rsid w:val="00D212A3"/>
    <w:rsid w:val="00D21335"/>
    <w:rsid w:val="00D2149F"/>
    <w:rsid w:val="00D214FF"/>
    <w:rsid w:val="00D2174C"/>
    <w:rsid w:val="00D2190C"/>
    <w:rsid w:val="00D21AAC"/>
    <w:rsid w:val="00D21B0B"/>
    <w:rsid w:val="00D21DE3"/>
    <w:rsid w:val="00D21E8E"/>
    <w:rsid w:val="00D220EB"/>
    <w:rsid w:val="00D22103"/>
    <w:rsid w:val="00D22114"/>
    <w:rsid w:val="00D221CE"/>
    <w:rsid w:val="00D22420"/>
    <w:rsid w:val="00D2248C"/>
    <w:rsid w:val="00D2255E"/>
    <w:rsid w:val="00D225D7"/>
    <w:rsid w:val="00D227D3"/>
    <w:rsid w:val="00D22860"/>
    <w:rsid w:val="00D228B5"/>
    <w:rsid w:val="00D229BF"/>
    <w:rsid w:val="00D22A09"/>
    <w:rsid w:val="00D22A2D"/>
    <w:rsid w:val="00D22A7F"/>
    <w:rsid w:val="00D22B42"/>
    <w:rsid w:val="00D23042"/>
    <w:rsid w:val="00D23055"/>
    <w:rsid w:val="00D230E6"/>
    <w:rsid w:val="00D23672"/>
    <w:rsid w:val="00D23A83"/>
    <w:rsid w:val="00D23D71"/>
    <w:rsid w:val="00D23EBF"/>
    <w:rsid w:val="00D24314"/>
    <w:rsid w:val="00D2447A"/>
    <w:rsid w:val="00D245CC"/>
    <w:rsid w:val="00D24616"/>
    <w:rsid w:val="00D2464B"/>
    <w:rsid w:val="00D247B4"/>
    <w:rsid w:val="00D24EF1"/>
    <w:rsid w:val="00D24FE4"/>
    <w:rsid w:val="00D252D4"/>
    <w:rsid w:val="00D2531E"/>
    <w:rsid w:val="00D25AC9"/>
    <w:rsid w:val="00D25CB3"/>
    <w:rsid w:val="00D25EB1"/>
    <w:rsid w:val="00D2676F"/>
    <w:rsid w:val="00D26B0B"/>
    <w:rsid w:val="00D26C9D"/>
    <w:rsid w:val="00D26D8F"/>
    <w:rsid w:val="00D2713E"/>
    <w:rsid w:val="00D27320"/>
    <w:rsid w:val="00D274BB"/>
    <w:rsid w:val="00D27882"/>
    <w:rsid w:val="00D27972"/>
    <w:rsid w:val="00D27982"/>
    <w:rsid w:val="00D27BC3"/>
    <w:rsid w:val="00D27CE0"/>
    <w:rsid w:val="00D27EAF"/>
    <w:rsid w:val="00D30456"/>
    <w:rsid w:val="00D304E6"/>
    <w:rsid w:val="00D30531"/>
    <w:rsid w:val="00D30A6A"/>
    <w:rsid w:val="00D30B18"/>
    <w:rsid w:val="00D30F2B"/>
    <w:rsid w:val="00D31070"/>
    <w:rsid w:val="00D310ED"/>
    <w:rsid w:val="00D31117"/>
    <w:rsid w:val="00D31223"/>
    <w:rsid w:val="00D31B79"/>
    <w:rsid w:val="00D31C86"/>
    <w:rsid w:val="00D322C2"/>
    <w:rsid w:val="00D32898"/>
    <w:rsid w:val="00D32C07"/>
    <w:rsid w:val="00D32C9E"/>
    <w:rsid w:val="00D32DEC"/>
    <w:rsid w:val="00D32E47"/>
    <w:rsid w:val="00D32F10"/>
    <w:rsid w:val="00D3312D"/>
    <w:rsid w:val="00D333D5"/>
    <w:rsid w:val="00D334BD"/>
    <w:rsid w:val="00D33B9E"/>
    <w:rsid w:val="00D33CD6"/>
    <w:rsid w:val="00D340A5"/>
    <w:rsid w:val="00D34408"/>
    <w:rsid w:val="00D34437"/>
    <w:rsid w:val="00D3443D"/>
    <w:rsid w:val="00D3445E"/>
    <w:rsid w:val="00D34750"/>
    <w:rsid w:val="00D3486D"/>
    <w:rsid w:val="00D3486F"/>
    <w:rsid w:val="00D34B90"/>
    <w:rsid w:val="00D34C5F"/>
    <w:rsid w:val="00D34E1C"/>
    <w:rsid w:val="00D35259"/>
    <w:rsid w:val="00D354F2"/>
    <w:rsid w:val="00D356B4"/>
    <w:rsid w:val="00D35B33"/>
    <w:rsid w:val="00D35BCB"/>
    <w:rsid w:val="00D35CB6"/>
    <w:rsid w:val="00D35E05"/>
    <w:rsid w:val="00D35EAD"/>
    <w:rsid w:val="00D35F18"/>
    <w:rsid w:val="00D35F41"/>
    <w:rsid w:val="00D35F56"/>
    <w:rsid w:val="00D36054"/>
    <w:rsid w:val="00D36288"/>
    <w:rsid w:val="00D3688A"/>
    <w:rsid w:val="00D36BAF"/>
    <w:rsid w:val="00D36C40"/>
    <w:rsid w:val="00D3701F"/>
    <w:rsid w:val="00D3718D"/>
    <w:rsid w:val="00D375C1"/>
    <w:rsid w:val="00D37723"/>
    <w:rsid w:val="00D37A27"/>
    <w:rsid w:val="00D37B77"/>
    <w:rsid w:val="00D37C0F"/>
    <w:rsid w:val="00D37CCB"/>
    <w:rsid w:val="00D4026F"/>
    <w:rsid w:val="00D402BC"/>
    <w:rsid w:val="00D40388"/>
    <w:rsid w:val="00D409F1"/>
    <w:rsid w:val="00D40C57"/>
    <w:rsid w:val="00D40CCD"/>
    <w:rsid w:val="00D411B6"/>
    <w:rsid w:val="00D41597"/>
    <w:rsid w:val="00D41C84"/>
    <w:rsid w:val="00D41CA7"/>
    <w:rsid w:val="00D41F5D"/>
    <w:rsid w:val="00D42029"/>
    <w:rsid w:val="00D42265"/>
    <w:rsid w:val="00D4229E"/>
    <w:rsid w:val="00D42520"/>
    <w:rsid w:val="00D42669"/>
    <w:rsid w:val="00D4293B"/>
    <w:rsid w:val="00D42AE2"/>
    <w:rsid w:val="00D42CC1"/>
    <w:rsid w:val="00D431C3"/>
    <w:rsid w:val="00D434B5"/>
    <w:rsid w:val="00D43870"/>
    <w:rsid w:val="00D43973"/>
    <w:rsid w:val="00D439E9"/>
    <w:rsid w:val="00D43C0D"/>
    <w:rsid w:val="00D443B2"/>
    <w:rsid w:val="00D44464"/>
    <w:rsid w:val="00D44485"/>
    <w:rsid w:val="00D444BD"/>
    <w:rsid w:val="00D446A3"/>
    <w:rsid w:val="00D44B61"/>
    <w:rsid w:val="00D44D16"/>
    <w:rsid w:val="00D44DDD"/>
    <w:rsid w:val="00D44DEB"/>
    <w:rsid w:val="00D44FEB"/>
    <w:rsid w:val="00D45075"/>
    <w:rsid w:val="00D450DD"/>
    <w:rsid w:val="00D4544A"/>
    <w:rsid w:val="00D45476"/>
    <w:rsid w:val="00D4590A"/>
    <w:rsid w:val="00D460E1"/>
    <w:rsid w:val="00D4652D"/>
    <w:rsid w:val="00D46591"/>
    <w:rsid w:val="00D4668B"/>
    <w:rsid w:val="00D46A5E"/>
    <w:rsid w:val="00D46A81"/>
    <w:rsid w:val="00D46C92"/>
    <w:rsid w:val="00D4723B"/>
    <w:rsid w:val="00D47291"/>
    <w:rsid w:val="00D473AF"/>
    <w:rsid w:val="00D478D5"/>
    <w:rsid w:val="00D47A71"/>
    <w:rsid w:val="00D47C1C"/>
    <w:rsid w:val="00D47CC1"/>
    <w:rsid w:val="00D47FCF"/>
    <w:rsid w:val="00D50215"/>
    <w:rsid w:val="00D50645"/>
    <w:rsid w:val="00D507A2"/>
    <w:rsid w:val="00D5081A"/>
    <w:rsid w:val="00D50A74"/>
    <w:rsid w:val="00D50AEE"/>
    <w:rsid w:val="00D50B47"/>
    <w:rsid w:val="00D50D9A"/>
    <w:rsid w:val="00D50E11"/>
    <w:rsid w:val="00D50F9A"/>
    <w:rsid w:val="00D5135C"/>
    <w:rsid w:val="00D5165F"/>
    <w:rsid w:val="00D51692"/>
    <w:rsid w:val="00D517A5"/>
    <w:rsid w:val="00D519B7"/>
    <w:rsid w:val="00D51D9C"/>
    <w:rsid w:val="00D51F53"/>
    <w:rsid w:val="00D521CA"/>
    <w:rsid w:val="00D523FE"/>
    <w:rsid w:val="00D525AD"/>
    <w:rsid w:val="00D5282A"/>
    <w:rsid w:val="00D528D4"/>
    <w:rsid w:val="00D52AEF"/>
    <w:rsid w:val="00D52B86"/>
    <w:rsid w:val="00D52F6E"/>
    <w:rsid w:val="00D53007"/>
    <w:rsid w:val="00D53050"/>
    <w:rsid w:val="00D53090"/>
    <w:rsid w:val="00D53274"/>
    <w:rsid w:val="00D5343D"/>
    <w:rsid w:val="00D535D1"/>
    <w:rsid w:val="00D5373F"/>
    <w:rsid w:val="00D53CE1"/>
    <w:rsid w:val="00D53DBB"/>
    <w:rsid w:val="00D53E0A"/>
    <w:rsid w:val="00D541E0"/>
    <w:rsid w:val="00D542EE"/>
    <w:rsid w:val="00D54367"/>
    <w:rsid w:val="00D54B86"/>
    <w:rsid w:val="00D54CB6"/>
    <w:rsid w:val="00D55042"/>
    <w:rsid w:val="00D5530B"/>
    <w:rsid w:val="00D553AE"/>
    <w:rsid w:val="00D553F7"/>
    <w:rsid w:val="00D55667"/>
    <w:rsid w:val="00D558D4"/>
    <w:rsid w:val="00D55909"/>
    <w:rsid w:val="00D55C67"/>
    <w:rsid w:val="00D55E58"/>
    <w:rsid w:val="00D55E6E"/>
    <w:rsid w:val="00D55F58"/>
    <w:rsid w:val="00D5651B"/>
    <w:rsid w:val="00D56594"/>
    <w:rsid w:val="00D567AE"/>
    <w:rsid w:val="00D569FC"/>
    <w:rsid w:val="00D56ADC"/>
    <w:rsid w:val="00D56B04"/>
    <w:rsid w:val="00D56E50"/>
    <w:rsid w:val="00D56FB0"/>
    <w:rsid w:val="00D5701B"/>
    <w:rsid w:val="00D570DE"/>
    <w:rsid w:val="00D577C2"/>
    <w:rsid w:val="00D577CE"/>
    <w:rsid w:val="00D57D43"/>
    <w:rsid w:val="00D57FD4"/>
    <w:rsid w:val="00D603CE"/>
    <w:rsid w:val="00D604A4"/>
    <w:rsid w:val="00D608E5"/>
    <w:rsid w:val="00D6093C"/>
    <w:rsid w:val="00D60A85"/>
    <w:rsid w:val="00D60C96"/>
    <w:rsid w:val="00D61010"/>
    <w:rsid w:val="00D61066"/>
    <w:rsid w:val="00D610D0"/>
    <w:rsid w:val="00D611BA"/>
    <w:rsid w:val="00D6127E"/>
    <w:rsid w:val="00D612A0"/>
    <w:rsid w:val="00D612A3"/>
    <w:rsid w:val="00D61347"/>
    <w:rsid w:val="00D613CF"/>
    <w:rsid w:val="00D61421"/>
    <w:rsid w:val="00D61516"/>
    <w:rsid w:val="00D6172B"/>
    <w:rsid w:val="00D6179F"/>
    <w:rsid w:val="00D6180D"/>
    <w:rsid w:val="00D61C35"/>
    <w:rsid w:val="00D61EB6"/>
    <w:rsid w:val="00D61FD2"/>
    <w:rsid w:val="00D62405"/>
    <w:rsid w:val="00D62455"/>
    <w:rsid w:val="00D62C3D"/>
    <w:rsid w:val="00D62DBF"/>
    <w:rsid w:val="00D62E9B"/>
    <w:rsid w:val="00D63374"/>
    <w:rsid w:val="00D634BE"/>
    <w:rsid w:val="00D63761"/>
    <w:rsid w:val="00D63872"/>
    <w:rsid w:val="00D63A3E"/>
    <w:rsid w:val="00D63BF5"/>
    <w:rsid w:val="00D63BF9"/>
    <w:rsid w:val="00D63D38"/>
    <w:rsid w:val="00D63F44"/>
    <w:rsid w:val="00D6443A"/>
    <w:rsid w:val="00D64469"/>
    <w:rsid w:val="00D64482"/>
    <w:rsid w:val="00D644D7"/>
    <w:rsid w:val="00D645C1"/>
    <w:rsid w:val="00D64643"/>
    <w:rsid w:val="00D64735"/>
    <w:rsid w:val="00D647FA"/>
    <w:rsid w:val="00D64960"/>
    <w:rsid w:val="00D64AF5"/>
    <w:rsid w:val="00D64C75"/>
    <w:rsid w:val="00D64C78"/>
    <w:rsid w:val="00D64DA2"/>
    <w:rsid w:val="00D6504E"/>
    <w:rsid w:val="00D65089"/>
    <w:rsid w:val="00D65091"/>
    <w:rsid w:val="00D652CC"/>
    <w:rsid w:val="00D65502"/>
    <w:rsid w:val="00D6569A"/>
    <w:rsid w:val="00D656BB"/>
    <w:rsid w:val="00D65728"/>
    <w:rsid w:val="00D6599F"/>
    <w:rsid w:val="00D65BC5"/>
    <w:rsid w:val="00D65E22"/>
    <w:rsid w:val="00D65F5B"/>
    <w:rsid w:val="00D661E3"/>
    <w:rsid w:val="00D6631C"/>
    <w:rsid w:val="00D6632D"/>
    <w:rsid w:val="00D663E7"/>
    <w:rsid w:val="00D66537"/>
    <w:rsid w:val="00D66857"/>
    <w:rsid w:val="00D668F4"/>
    <w:rsid w:val="00D669E3"/>
    <w:rsid w:val="00D66C72"/>
    <w:rsid w:val="00D66FF2"/>
    <w:rsid w:val="00D6719E"/>
    <w:rsid w:val="00D671B6"/>
    <w:rsid w:val="00D673F1"/>
    <w:rsid w:val="00D675C3"/>
    <w:rsid w:val="00D675F6"/>
    <w:rsid w:val="00D6775C"/>
    <w:rsid w:val="00D6789D"/>
    <w:rsid w:val="00D67978"/>
    <w:rsid w:val="00D6799A"/>
    <w:rsid w:val="00D67AE0"/>
    <w:rsid w:val="00D67FDA"/>
    <w:rsid w:val="00D700F1"/>
    <w:rsid w:val="00D70275"/>
    <w:rsid w:val="00D702DC"/>
    <w:rsid w:val="00D70344"/>
    <w:rsid w:val="00D7058A"/>
    <w:rsid w:val="00D70931"/>
    <w:rsid w:val="00D70A76"/>
    <w:rsid w:val="00D70CDC"/>
    <w:rsid w:val="00D70D32"/>
    <w:rsid w:val="00D70EAD"/>
    <w:rsid w:val="00D70F92"/>
    <w:rsid w:val="00D7128D"/>
    <w:rsid w:val="00D71415"/>
    <w:rsid w:val="00D71819"/>
    <w:rsid w:val="00D7188C"/>
    <w:rsid w:val="00D718A5"/>
    <w:rsid w:val="00D718D0"/>
    <w:rsid w:val="00D719B6"/>
    <w:rsid w:val="00D71C2B"/>
    <w:rsid w:val="00D71E44"/>
    <w:rsid w:val="00D72007"/>
    <w:rsid w:val="00D72385"/>
    <w:rsid w:val="00D723F2"/>
    <w:rsid w:val="00D72415"/>
    <w:rsid w:val="00D726C9"/>
    <w:rsid w:val="00D726F5"/>
    <w:rsid w:val="00D729A4"/>
    <w:rsid w:val="00D730F0"/>
    <w:rsid w:val="00D73312"/>
    <w:rsid w:val="00D73368"/>
    <w:rsid w:val="00D737BE"/>
    <w:rsid w:val="00D737D6"/>
    <w:rsid w:val="00D73867"/>
    <w:rsid w:val="00D73B05"/>
    <w:rsid w:val="00D73B98"/>
    <w:rsid w:val="00D73D20"/>
    <w:rsid w:val="00D73DA1"/>
    <w:rsid w:val="00D73ED6"/>
    <w:rsid w:val="00D73F5A"/>
    <w:rsid w:val="00D73F88"/>
    <w:rsid w:val="00D73FFB"/>
    <w:rsid w:val="00D7407A"/>
    <w:rsid w:val="00D74120"/>
    <w:rsid w:val="00D741F0"/>
    <w:rsid w:val="00D742B6"/>
    <w:rsid w:val="00D744A4"/>
    <w:rsid w:val="00D74693"/>
    <w:rsid w:val="00D74744"/>
    <w:rsid w:val="00D74806"/>
    <w:rsid w:val="00D74C92"/>
    <w:rsid w:val="00D74F74"/>
    <w:rsid w:val="00D74FD7"/>
    <w:rsid w:val="00D74FEF"/>
    <w:rsid w:val="00D751A5"/>
    <w:rsid w:val="00D75514"/>
    <w:rsid w:val="00D758EC"/>
    <w:rsid w:val="00D75936"/>
    <w:rsid w:val="00D75E5E"/>
    <w:rsid w:val="00D75E60"/>
    <w:rsid w:val="00D75ED2"/>
    <w:rsid w:val="00D75F02"/>
    <w:rsid w:val="00D75FE0"/>
    <w:rsid w:val="00D760FA"/>
    <w:rsid w:val="00D762BE"/>
    <w:rsid w:val="00D7654E"/>
    <w:rsid w:val="00D769E2"/>
    <w:rsid w:val="00D76EB3"/>
    <w:rsid w:val="00D76FA0"/>
    <w:rsid w:val="00D7712D"/>
    <w:rsid w:val="00D7724D"/>
    <w:rsid w:val="00D772FC"/>
    <w:rsid w:val="00D773C5"/>
    <w:rsid w:val="00D77602"/>
    <w:rsid w:val="00D778FA"/>
    <w:rsid w:val="00D77F37"/>
    <w:rsid w:val="00D800E0"/>
    <w:rsid w:val="00D8020B"/>
    <w:rsid w:val="00D80317"/>
    <w:rsid w:val="00D8048E"/>
    <w:rsid w:val="00D80503"/>
    <w:rsid w:val="00D80772"/>
    <w:rsid w:val="00D807CA"/>
    <w:rsid w:val="00D80923"/>
    <w:rsid w:val="00D80F29"/>
    <w:rsid w:val="00D8115E"/>
    <w:rsid w:val="00D8179E"/>
    <w:rsid w:val="00D81900"/>
    <w:rsid w:val="00D81B00"/>
    <w:rsid w:val="00D81F2D"/>
    <w:rsid w:val="00D81FFC"/>
    <w:rsid w:val="00D82432"/>
    <w:rsid w:val="00D825E3"/>
    <w:rsid w:val="00D82699"/>
    <w:rsid w:val="00D826DE"/>
    <w:rsid w:val="00D82767"/>
    <w:rsid w:val="00D828C3"/>
    <w:rsid w:val="00D828F0"/>
    <w:rsid w:val="00D82FE9"/>
    <w:rsid w:val="00D83304"/>
    <w:rsid w:val="00D835B8"/>
    <w:rsid w:val="00D83701"/>
    <w:rsid w:val="00D8388C"/>
    <w:rsid w:val="00D839B3"/>
    <w:rsid w:val="00D83B3E"/>
    <w:rsid w:val="00D83ECA"/>
    <w:rsid w:val="00D84185"/>
    <w:rsid w:val="00D84351"/>
    <w:rsid w:val="00D84644"/>
    <w:rsid w:val="00D8499C"/>
    <w:rsid w:val="00D849D2"/>
    <w:rsid w:val="00D84A43"/>
    <w:rsid w:val="00D85414"/>
    <w:rsid w:val="00D85510"/>
    <w:rsid w:val="00D855A1"/>
    <w:rsid w:val="00D85790"/>
    <w:rsid w:val="00D85984"/>
    <w:rsid w:val="00D85C5A"/>
    <w:rsid w:val="00D85C77"/>
    <w:rsid w:val="00D867D7"/>
    <w:rsid w:val="00D868DD"/>
    <w:rsid w:val="00D86B0B"/>
    <w:rsid w:val="00D86BBA"/>
    <w:rsid w:val="00D86C56"/>
    <w:rsid w:val="00D86C68"/>
    <w:rsid w:val="00D86CF4"/>
    <w:rsid w:val="00D86E2B"/>
    <w:rsid w:val="00D86FA4"/>
    <w:rsid w:val="00D87019"/>
    <w:rsid w:val="00D8726A"/>
    <w:rsid w:val="00D873BE"/>
    <w:rsid w:val="00D875B1"/>
    <w:rsid w:val="00D87868"/>
    <w:rsid w:val="00D87874"/>
    <w:rsid w:val="00D878DF"/>
    <w:rsid w:val="00D879A2"/>
    <w:rsid w:val="00D87B4A"/>
    <w:rsid w:val="00D87C48"/>
    <w:rsid w:val="00D87E71"/>
    <w:rsid w:val="00D87FFC"/>
    <w:rsid w:val="00D90214"/>
    <w:rsid w:val="00D90467"/>
    <w:rsid w:val="00D904B6"/>
    <w:rsid w:val="00D905D9"/>
    <w:rsid w:val="00D90C25"/>
    <w:rsid w:val="00D90D3F"/>
    <w:rsid w:val="00D90D74"/>
    <w:rsid w:val="00D90D85"/>
    <w:rsid w:val="00D90DFB"/>
    <w:rsid w:val="00D91231"/>
    <w:rsid w:val="00D91378"/>
    <w:rsid w:val="00D91497"/>
    <w:rsid w:val="00D9151B"/>
    <w:rsid w:val="00D915EB"/>
    <w:rsid w:val="00D91979"/>
    <w:rsid w:val="00D91BDD"/>
    <w:rsid w:val="00D91D2F"/>
    <w:rsid w:val="00D91EE0"/>
    <w:rsid w:val="00D91EE8"/>
    <w:rsid w:val="00D92224"/>
    <w:rsid w:val="00D92373"/>
    <w:rsid w:val="00D924D6"/>
    <w:rsid w:val="00D92721"/>
    <w:rsid w:val="00D928A3"/>
    <w:rsid w:val="00D9290B"/>
    <w:rsid w:val="00D9293B"/>
    <w:rsid w:val="00D92D28"/>
    <w:rsid w:val="00D92E1B"/>
    <w:rsid w:val="00D93325"/>
    <w:rsid w:val="00D93534"/>
    <w:rsid w:val="00D936E9"/>
    <w:rsid w:val="00D938FA"/>
    <w:rsid w:val="00D939F9"/>
    <w:rsid w:val="00D93A9F"/>
    <w:rsid w:val="00D93E7B"/>
    <w:rsid w:val="00D9403A"/>
    <w:rsid w:val="00D9417F"/>
    <w:rsid w:val="00D94252"/>
    <w:rsid w:val="00D9447D"/>
    <w:rsid w:val="00D94616"/>
    <w:rsid w:val="00D9470F"/>
    <w:rsid w:val="00D94872"/>
    <w:rsid w:val="00D949C0"/>
    <w:rsid w:val="00D94A12"/>
    <w:rsid w:val="00D94C12"/>
    <w:rsid w:val="00D95173"/>
    <w:rsid w:val="00D95258"/>
    <w:rsid w:val="00D95437"/>
    <w:rsid w:val="00D95903"/>
    <w:rsid w:val="00D9598D"/>
    <w:rsid w:val="00D95B2D"/>
    <w:rsid w:val="00D95B6A"/>
    <w:rsid w:val="00D95E95"/>
    <w:rsid w:val="00D95F82"/>
    <w:rsid w:val="00D95FDF"/>
    <w:rsid w:val="00D96465"/>
    <w:rsid w:val="00D966E5"/>
    <w:rsid w:val="00D969FE"/>
    <w:rsid w:val="00D96A9C"/>
    <w:rsid w:val="00D96BCE"/>
    <w:rsid w:val="00D96CB7"/>
    <w:rsid w:val="00D96D71"/>
    <w:rsid w:val="00D971DB"/>
    <w:rsid w:val="00D97BCC"/>
    <w:rsid w:val="00D97CAE"/>
    <w:rsid w:val="00DA00D3"/>
    <w:rsid w:val="00DA0187"/>
    <w:rsid w:val="00DA0341"/>
    <w:rsid w:val="00DA0891"/>
    <w:rsid w:val="00DA0B8F"/>
    <w:rsid w:val="00DA0C70"/>
    <w:rsid w:val="00DA0C79"/>
    <w:rsid w:val="00DA0DA8"/>
    <w:rsid w:val="00DA0E0C"/>
    <w:rsid w:val="00DA0E20"/>
    <w:rsid w:val="00DA0E72"/>
    <w:rsid w:val="00DA109E"/>
    <w:rsid w:val="00DA10A9"/>
    <w:rsid w:val="00DA1194"/>
    <w:rsid w:val="00DA12AC"/>
    <w:rsid w:val="00DA1712"/>
    <w:rsid w:val="00DA1928"/>
    <w:rsid w:val="00DA1A33"/>
    <w:rsid w:val="00DA1D80"/>
    <w:rsid w:val="00DA1E30"/>
    <w:rsid w:val="00DA1F46"/>
    <w:rsid w:val="00DA1FB2"/>
    <w:rsid w:val="00DA2554"/>
    <w:rsid w:val="00DA25C9"/>
    <w:rsid w:val="00DA2652"/>
    <w:rsid w:val="00DA26C5"/>
    <w:rsid w:val="00DA27C0"/>
    <w:rsid w:val="00DA2845"/>
    <w:rsid w:val="00DA28D5"/>
    <w:rsid w:val="00DA29FA"/>
    <w:rsid w:val="00DA2C60"/>
    <w:rsid w:val="00DA2D33"/>
    <w:rsid w:val="00DA2EBD"/>
    <w:rsid w:val="00DA2F1C"/>
    <w:rsid w:val="00DA2FB8"/>
    <w:rsid w:val="00DA3939"/>
    <w:rsid w:val="00DA398A"/>
    <w:rsid w:val="00DA3AD8"/>
    <w:rsid w:val="00DA3D15"/>
    <w:rsid w:val="00DA3DBC"/>
    <w:rsid w:val="00DA42DC"/>
    <w:rsid w:val="00DA44A7"/>
    <w:rsid w:val="00DA45C2"/>
    <w:rsid w:val="00DA49C2"/>
    <w:rsid w:val="00DA4A49"/>
    <w:rsid w:val="00DA4BAE"/>
    <w:rsid w:val="00DA4E30"/>
    <w:rsid w:val="00DA4F1F"/>
    <w:rsid w:val="00DA55B2"/>
    <w:rsid w:val="00DA5C65"/>
    <w:rsid w:val="00DA5E6E"/>
    <w:rsid w:val="00DA602E"/>
    <w:rsid w:val="00DA603B"/>
    <w:rsid w:val="00DA63D9"/>
    <w:rsid w:val="00DA63E9"/>
    <w:rsid w:val="00DA66BA"/>
    <w:rsid w:val="00DA6837"/>
    <w:rsid w:val="00DA6D93"/>
    <w:rsid w:val="00DA6F18"/>
    <w:rsid w:val="00DA6F2B"/>
    <w:rsid w:val="00DA70F7"/>
    <w:rsid w:val="00DA74AC"/>
    <w:rsid w:val="00DA74AE"/>
    <w:rsid w:val="00DA7561"/>
    <w:rsid w:val="00DA75C0"/>
    <w:rsid w:val="00DA7699"/>
    <w:rsid w:val="00DA7793"/>
    <w:rsid w:val="00DA78D6"/>
    <w:rsid w:val="00DA7D3D"/>
    <w:rsid w:val="00DA7E06"/>
    <w:rsid w:val="00DB019E"/>
    <w:rsid w:val="00DB0397"/>
    <w:rsid w:val="00DB03F6"/>
    <w:rsid w:val="00DB0560"/>
    <w:rsid w:val="00DB0EB6"/>
    <w:rsid w:val="00DB0FD4"/>
    <w:rsid w:val="00DB105E"/>
    <w:rsid w:val="00DB107D"/>
    <w:rsid w:val="00DB1501"/>
    <w:rsid w:val="00DB15BD"/>
    <w:rsid w:val="00DB1D9A"/>
    <w:rsid w:val="00DB1ECF"/>
    <w:rsid w:val="00DB1FE5"/>
    <w:rsid w:val="00DB2367"/>
    <w:rsid w:val="00DB2473"/>
    <w:rsid w:val="00DB24A8"/>
    <w:rsid w:val="00DB2785"/>
    <w:rsid w:val="00DB278C"/>
    <w:rsid w:val="00DB27BD"/>
    <w:rsid w:val="00DB2807"/>
    <w:rsid w:val="00DB280F"/>
    <w:rsid w:val="00DB2914"/>
    <w:rsid w:val="00DB2CF4"/>
    <w:rsid w:val="00DB2EA4"/>
    <w:rsid w:val="00DB33CE"/>
    <w:rsid w:val="00DB3633"/>
    <w:rsid w:val="00DB3931"/>
    <w:rsid w:val="00DB3AA0"/>
    <w:rsid w:val="00DB3B4D"/>
    <w:rsid w:val="00DB3B79"/>
    <w:rsid w:val="00DB3EAB"/>
    <w:rsid w:val="00DB3FD1"/>
    <w:rsid w:val="00DB4388"/>
    <w:rsid w:val="00DB4480"/>
    <w:rsid w:val="00DB4784"/>
    <w:rsid w:val="00DB481F"/>
    <w:rsid w:val="00DB491C"/>
    <w:rsid w:val="00DB4CCB"/>
    <w:rsid w:val="00DB4DE1"/>
    <w:rsid w:val="00DB4E14"/>
    <w:rsid w:val="00DB4EEC"/>
    <w:rsid w:val="00DB4EFD"/>
    <w:rsid w:val="00DB4F6C"/>
    <w:rsid w:val="00DB50B6"/>
    <w:rsid w:val="00DB5146"/>
    <w:rsid w:val="00DB5147"/>
    <w:rsid w:val="00DB51EC"/>
    <w:rsid w:val="00DB5389"/>
    <w:rsid w:val="00DB561D"/>
    <w:rsid w:val="00DB57FC"/>
    <w:rsid w:val="00DB5DEE"/>
    <w:rsid w:val="00DB6850"/>
    <w:rsid w:val="00DB6973"/>
    <w:rsid w:val="00DB6998"/>
    <w:rsid w:val="00DB69FF"/>
    <w:rsid w:val="00DB6E94"/>
    <w:rsid w:val="00DB7055"/>
    <w:rsid w:val="00DB73C4"/>
    <w:rsid w:val="00DB7599"/>
    <w:rsid w:val="00DB7637"/>
    <w:rsid w:val="00DB79F5"/>
    <w:rsid w:val="00DB7AA8"/>
    <w:rsid w:val="00DC00F0"/>
    <w:rsid w:val="00DC028A"/>
    <w:rsid w:val="00DC028D"/>
    <w:rsid w:val="00DC02FE"/>
    <w:rsid w:val="00DC0323"/>
    <w:rsid w:val="00DC04FC"/>
    <w:rsid w:val="00DC07EF"/>
    <w:rsid w:val="00DC0828"/>
    <w:rsid w:val="00DC0A36"/>
    <w:rsid w:val="00DC0C9E"/>
    <w:rsid w:val="00DC0CDB"/>
    <w:rsid w:val="00DC107B"/>
    <w:rsid w:val="00DC12FF"/>
    <w:rsid w:val="00DC17C0"/>
    <w:rsid w:val="00DC1EB8"/>
    <w:rsid w:val="00DC2057"/>
    <w:rsid w:val="00DC24D2"/>
    <w:rsid w:val="00DC25B7"/>
    <w:rsid w:val="00DC298D"/>
    <w:rsid w:val="00DC2991"/>
    <w:rsid w:val="00DC2AFA"/>
    <w:rsid w:val="00DC2C0A"/>
    <w:rsid w:val="00DC2DF2"/>
    <w:rsid w:val="00DC2F9A"/>
    <w:rsid w:val="00DC31D7"/>
    <w:rsid w:val="00DC3258"/>
    <w:rsid w:val="00DC34A3"/>
    <w:rsid w:val="00DC3587"/>
    <w:rsid w:val="00DC35F9"/>
    <w:rsid w:val="00DC36CF"/>
    <w:rsid w:val="00DC37D3"/>
    <w:rsid w:val="00DC3A4E"/>
    <w:rsid w:val="00DC3CFD"/>
    <w:rsid w:val="00DC3D33"/>
    <w:rsid w:val="00DC3F00"/>
    <w:rsid w:val="00DC3F74"/>
    <w:rsid w:val="00DC4054"/>
    <w:rsid w:val="00DC4173"/>
    <w:rsid w:val="00DC4526"/>
    <w:rsid w:val="00DC4782"/>
    <w:rsid w:val="00DC48B5"/>
    <w:rsid w:val="00DC496E"/>
    <w:rsid w:val="00DC4BE1"/>
    <w:rsid w:val="00DC4CB9"/>
    <w:rsid w:val="00DC4DA3"/>
    <w:rsid w:val="00DC4E4E"/>
    <w:rsid w:val="00DC4EF3"/>
    <w:rsid w:val="00DC509F"/>
    <w:rsid w:val="00DC51F0"/>
    <w:rsid w:val="00DC53E7"/>
    <w:rsid w:val="00DC5537"/>
    <w:rsid w:val="00DC5592"/>
    <w:rsid w:val="00DC5658"/>
    <w:rsid w:val="00DC5687"/>
    <w:rsid w:val="00DC5A57"/>
    <w:rsid w:val="00DC5B00"/>
    <w:rsid w:val="00DC5CF1"/>
    <w:rsid w:val="00DC5E1F"/>
    <w:rsid w:val="00DC62C2"/>
    <w:rsid w:val="00DC631C"/>
    <w:rsid w:val="00DC6522"/>
    <w:rsid w:val="00DC65A4"/>
    <w:rsid w:val="00DC66EF"/>
    <w:rsid w:val="00DC6A5F"/>
    <w:rsid w:val="00DC6A9E"/>
    <w:rsid w:val="00DC6CE9"/>
    <w:rsid w:val="00DC6D1C"/>
    <w:rsid w:val="00DC6DED"/>
    <w:rsid w:val="00DC6E33"/>
    <w:rsid w:val="00DC6E9A"/>
    <w:rsid w:val="00DC7474"/>
    <w:rsid w:val="00DC7A0B"/>
    <w:rsid w:val="00DC7C13"/>
    <w:rsid w:val="00DC7E3C"/>
    <w:rsid w:val="00DC7E3D"/>
    <w:rsid w:val="00DD00AB"/>
    <w:rsid w:val="00DD0506"/>
    <w:rsid w:val="00DD06E4"/>
    <w:rsid w:val="00DD08A1"/>
    <w:rsid w:val="00DD08AA"/>
    <w:rsid w:val="00DD0FA4"/>
    <w:rsid w:val="00DD103D"/>
    <w:rsid w:val="00DD11A5"/>
    <w:rsid w:val="00DD1495"/>
    <w:rsid w:val="00DD1555"/>
    <w:rsid w:val="00DD1648"/>
    <w:rsid w:val="00DD1756"/>
    <w:rsid w:val="00DD1BFC"/>
    <w:rsid w:val="00DD1C5E"/>
    <w:rsid w:val="00DD1CB4"/>
    <w:rsid w:val="00DD1E2F"/>
    <w:rsid w:val="00DD1E4C"/>
    <w:rsid w:val="00DD1ED4"/>
    <w:rsid w:val="00DD1F4F"/>
    <w:rsid w:val="00DD2042"/>
    <w:rsid w:val="00DD21A7"/>
    <w:rsid w:val="00DD245B"/>
    <w:rsid w:val="00DD2A72"/>
    <w:rsid w:val="00DD2C84"/>
    <w:rsid w:val="00DD2CCD"/>
    <w:rsid w:val="00DD2E48"/>
    <w:rsid w:val="00DD2F3C"/>
    <w:rsid w:val="00DD3028"/>
    <w:rsid w:val="00DD326D"/>
    <w:rsid w:val="00DD365A"/>
    <w:rsid w:val="00DD3AB2"/>
    <w:rsid w:val="00DD3AD0"/>
    <w:rsid w:val="00DD3C39"/>
    <w:rsid w:val="00DD3E90"/>
    <w:rsid w:val="00DD40AC"/>
    <w:rsid w:val="00DD41E5"/>
    <w:rsid w:val="00DD4448"/>
    <w:rsid w:val="00DD4504"/>
    <w:rsid w:val="00DD47EA"/>
    <w:rsid w:val="00DD4AB3"/>
    <w:rsid w:val="00DD4E80"/>
    <w:rsid w:val="00DD521C"/>
    <w:rsid w:val="00DD52E3"/>
    <w:rsid w:val="00DD551F"/>
    <w:rsid w:val="00DD5549"/>
    <w:rsid w:val="00DD5678"/>
    <w:rsid w:val="00DD5A1B"/>
    <w:rsid w:val="00DD5D91"/>
    <w:rsid w:val="00DD5EC8"/>
    <w:rsid w:val="00DD5EEA"/>
    <w:rsid w:val="00DD5F53"/>
    <w:rsid w:val="00DD62CA"/>
    <w:rsid w:val="00DD644D"/>
    <w:rsid w:val="00DD65A6"/>
    <w:rsid w:val="00DD6A30"/>
    <w:rsid w:val="00DD6CD5"/>
    <w:rsid w:val="00DD6CED"/>
    <w:rsid w:val="00DD6D87"/>
    <w:rsid w:val="00DD6F52"/>
    <w:rsid w:val="00DD7387"/>
    <w:rsid w:val="00DD761E"/>
    <w:rsid w:val="00DD7792"/>
    <w:rsid w:val="00DD7CAF"/>
    <w:rsid w:val="00DD7E34"/>
    <w:rsid w:val="00DD7F6A"/>
    <w:rsid w:val="00DE01E1"/>
    <w:rsid w:val="00DE05EB"/>
    <w:rsid w:val="00DE07B8"/>
    <w:rsid w:val="00DE07CC"/>
    <w:rsid w:val="00DE0824"/>
    <w:rsid w:val="00DE0B1F"/>
    <w:rsid w:val="00DE0B9E"/>
    <w:rsid w:val="00DE1028"/>
    <w:rsid w:val="00DE13A8"/>
    <w:rsid w:val="00DE16C9"/>
    <w:rsid w:val="00DE17C8"/>
    <w:rsid w:val="00DE1913"/>
    <w:rsid w:val="00DE1AB9"/>
    <w:rsid w:val="00DE1B6A"/>
    <w:rsid w:val="00DE1C22"/>
    <w:rsid w:val="00DE1C28"/>
    <w:rsid w:val="00DE1DA0"/>
    <w:rsid w:val="00DE1E01"/>
    <w:rsid w:val="00DE1F05"/>
    <w:rsid w:val="00DE20B6"/>
    <w:rsid w:val="00DE2343"/>
    <w:rsid w:val="00DE27B6"/>
    <w:rsid w:val="00DE2915"/>
    <w:rsid w:val="00DE2C9B"/>
    <w:rsid w:val="00DE2D7E"/>
    <w:rsid w:val="00DE2EDD"/>
    <w:rsid w:val="00DE31A0"/>
    <w:rsid w:val="00DE35F2"/>
    <w:rsid w:val="00DE36D6"/>
    <w:rsid w:val="00DE38E9"/>
    <w:rsid w:val="00DE39B6"/>
    <w:rsid w:val="00DE3A69"/>
    <w:rsid w:val="00DE3AAF"/>
    <w:rsid w:val="00DE3BEA"/>
    <w:rsid w:val="00DE3C28"/>
    <w:rsid w:val="00DE3D58"/>
    <w:rsid w:val="00DE3E14"/>
    <w:rsid w:val="00DE3FBA"/>
    <w:rsid w:val="00DE3FED"/>
    <w:rsid w:val="00DE428C"/>
    <w:rsid w:val="00DE45DA"/>
    <w:rsid w:val="00DE4761"/>
    <w:rsid w:val="00DE4762"/>
    <w:rsid w:val="00DE47AB"/>
    <w:rsid w:val="00DE4A0A"/>
    <w:rsid w:val="00DE4A1B"/>
    <w:rsid w:val="00DE4AD9"/>
    <w:rsid w:val="00DE4D81"/>
    <w:rsid w:val="00DE4F00"/>
    <w:rsid w:val="00DE5712"/>
    <w:rsid w:val="00DE5723"/>
    <w:rsid w:val="00DE5897"/>
    <w:rsid w:val="00DE5944"/>
    <w:rsid w:val="00DE5A65"/>
    <w:rsid w:val="00DE5DA4"/>
    <w:rsid w:val="00DE5DB1"/>
    <w:rsid w:val="00DE5E25"/>
    <w:rsid w:val="00DE5ECC"/>
    <w:rsid w:val="00DE5EEE"/>
    <w:rsid w:val="00DE5EF1"/>
    <w:rsid w:val="00DE5F48"/>
    <w:rsid w:val="00DE5F4C"/>
    <w:rsid w:val="00DE5FF6"/>
    <w:rsid w:val="00DE624A"/>
    <w:rsid w:val="00DE63D1"/>
    <w:rsid w:val="00DE666B"/>
    <w:rsid w:val="00DE68D5"/>
    <w:rsid w:val="00DE6957"/>
    <w:rsid w:val="00DE6999"/>
    <w:rsid w:val="00DE6A25"/>
    <w:rsid w:val="00DE6D32"/>
    <w:rsid w:val="00DE6DC5"/>
    <w:rsid w:val="00DE6FD1"/>
    <w:rsid w:val="00DE7399"/>
    <w:rsid w:val="00DE73F6"/>
    <w:rsid w:val="00DE7417"/>
    <w:rsid w:val="00DE741F"/>
    <w:rsid w:val="00DE7ABB"/>
    <w:rsid w:val="00DE7B2E"/>
    <w:rsid w:val="00DE7FFC"/>
    <w:rsid w:val="00DF0116"/>
    <w:rsid w:val="00DF05AB"/>
    <w:rsid w:val="00DF05E1"/>
    <w:rsid w:val="00DF08BA"/>
    <w:rsid w:val="00DF0952"/>
    <w:rsid w:val="00DF0B11"/>
    <w:rsid w:val="00DF0DB6"/>
    <w:rsid w:val="00DF120D"/>
    <w:rsid w:val="00DF14C2"/>
    <w:rsid w:val="00DF1AC3"/>
    <w:rsid w:val="00DF1DDE"/>
    <w:rsid w:val="00DF2120"/>
    <w:rsid w:val="00DF2545"/>
    <w:rsid w:val="00DF27C3"/>
    <w:rsid w:val="00DF283D"/>
    <w:rsid w:val="00DF2A41"/>
    <w:rsid w:val="00DF2B88"/>
    <w:rsid w:val="00DF2E90"/>
    <w:rsid w:val="00DF33FE"/>
    <w:rsid w:val="00DF358C"/>
    <w:rsid w:val="00DF3599"/>
    <w:rsid w:val="00DF3C40"/>
    <w:rsid w:val="00DF3D12"/>
    <w:rsid w:val="00DF3FB2"/>
    <w:rsid w:val="00DF41CB"/>
    <w:rsid w:val="00DF43A1"/>
    <w:rsid w:val="00DF43B8"/>
    <w:rsid w:val="00DF43BF"/>
    <w:rsid w:val="00DF4491"/>
    <w:rsid w:val="00DF490B"/>
    <w:rsid w:val="00DF4D14"/>
    <w:rsid w:val="00DF4EA2"/>
    <w:rsid w:val="00DF4F25"/>
    <w:rsid w:val="00DF50BC"/>
    <w:rsid w:val="00DF5239"/>
    <w:rsid w:val="00DF53ED"/>
    <w:rsid w:val="00DF5534"/>
    <w:rsid w:val="00DF55DB"/>
    <w:rsid w:val="00DF56A7"/>
    <w:rsid w:val="00DF57A2"/>
    <w:rsid w:val="00DF57C8"/>
    <w:rsid w:val="00DF58CB"/>
    <w:rsid w:val="00DF5CF7"/>
    <w:rsid w:val="00DF5DBD"/>
    <w:rsid w:val="00DF5F77"/>
    <w:rsid w:val="00DF6534"/>
    <w:rsid w:val="00DF6BF1"/>
    <w:rsid w:val="00DF6C0F"/>
    <w:rsid w:val="00DF6C75"/>
    <w:rsid w:val="00DF6DE1"/>
    <w:rsid w:val="00DF6E09"/>
    <w:rsid w:val="00DF6F17"/>
    <w:rsid w:val="00DF70FE"/>
    <w:rsid w:val="00DF723D"/>
    <w:rsid w:val="00DF74DF"/>
    <w:rsid w:val="00DF7574"/>
    <w:rsid w:val="00DF7862"/>
    <w:rsid w:val="00DF7A1C"/>
    <w:rsid w:val="00DF7B15"/>
    <w:rsid w:val="00DF7BB6"/>
    <w:rsid w:val="00DF7D82"/>
    <w:rsid w:val="00E008F2"/>
    <w:rsid w:val="00E00C6C"/>
    <w:rsid w:val="00E00CC2"/>
    <w:rsid w:val="00E00D70"/>
    <w:rsid w:val="00E00EF4"/>
    <w:rsid w:val="00E01163"/>
    <w:rsid w:val="00E01444"/>
    <w:rsid w:val="00E01583"/>
    <w:rsid w:val="00E01639"/>
    <w:rsid w:val="00E018C6"/>
    <w:rsid w:val="00E01958"/>
    <w:rsid w:val="00E01A79"/>
    <w:rsid w:val="00E01AC1"/>
    <w:rsid w:val="00E01D56"/>
    <w:rsid w:val="00E0204A"/>
    <w:rsid w:val="00E0229B"/>
    <w:rsid w:val="00E02300"/>
    <w:rsid w:val="00E0242A"/>
    <w:rsid w:val="00E024D5"/>
    <w:rsid w:val="00E02B74"/>
    <w:rsid w:val="00E02BE9"/>
    <w:rsid w:val="00E02D31"/>
    <w:rsid w:val="00E02D8B"/>
    <w:rsid w:val="00E030CD"/>
    <w:rsid w:val="00E03447"/>
    <w:rsid w:val="00E034FF"/>
    <w:rsid w:val="00E03A63"/>
    <w:rsid w:val="00E03B71"/>
    <w:rsid w:val="00E03DE7"/>
    <w:rsid w:val="00E03E17"/>
    <w:rsid w:val="00E04306"/>
    <w:rsid w:val="00E044CB"/>
    <w:rsid w:val="00E045FB"/>
    <w:rsid w:val="00E04863"/>
    <w:rsid w:val="00E04ADE"/>
    <w:rsid w:val="00E04D9A"/>
    <w:rsid w:val="00E04E66"/>
    <w:rsid w:val="00E0533D"/>
    <w:rsid w:val="00E055CE"/>
    <w:rsid w:val="00E057E0"/>
    <w:rsid w:val="00E05841"/>
    <w:rsid w:val="00E059B3"/>
    <w:rsid w:val="00E05B8F"/>
    <w:rsid w:val="00E05C44"/>
    <w:rsid w:val="00E05D1B"/>
    <w:rsid w:val="00E05D4F"/>
    <w:rsid w:val="00E05E5D"/>
    <w:rsid w:val="00E05F3D"/>
    <w:rsid w:val="00E063F0"/>
    <w:rsid w:val="00E06535"/>
    <w:rsid w:val="00E06604"/>
    <w:rsid w:val="00E06657"/>
    <w:rsid w:val="00E0678D"/>
    <w:rsid w:val="00E0679D"/>
    <w:rsid w:val="00E0686B"/>
    <w:rsid w:val="00E06C82"/>
    <w:rsid w:val="00E06E49"/>
    <w:rsid w:val="00E06EB1"/>
    <w:rsid w:val="00E06F23"/>
    <w:rsid w:val="00E07256"/>
    <w:rsid w:val="00E0777F"/>
    <w:rsid w:val="00E07791"/>
    <w:rsid w:val="00E0786F"/>
    <w:rsid w:val="00E07B2C"/>
    <w:rsid w:val="00E07D0A"/>
    <w:rsid w:val="00E07D28"/>
    <w:rsid w:val="00E07D85"/>
    <w:rsid w:val="00E07DE6"/>
    <w:rsid w:val="00E100EF"/>
    <w:rsid w:val="00E100F1"/>
    <w:rsid w:val="00E10605"/>
    <w:rsid w:val="00E109C4"/>
    <w:rsid w:val="00E10A0C"/>
    <w:rsid w:val="00E10B8C"/>
    <w:rsid w:val="00E10CC5"/>
    <w:rsid w:val="00E10EE4"/>
    <w:rsid w:val="00E110D2"/>
    <w:rsid w:val="00E110F7"/>
    <w:rsid w:val="00E111A0"/>
    <w:rsid w:val="00E118C0"/>
    <w:rsid w:val="00E11A45"/>
    <w:rsid w:val="00E11A5E"/>
    <w:rsid w:val="00E11C0E"/>
    <w:rsid w:val="00E11DC0"/>
    <w:rsid w:val="00E11E55"/>
    <w:rsid w:val="00E11F38"/>
    <w:rsid w:val="00E1201C"/>
    <w:rsid w:val="00E1222C"/>
    <w:rsid w:val="00E12710"/>
    <w:rsid w:val="00E12813"/>
    <w:rsid w:val="00E12867"/>
    <w:rsid w:val="00E12DC9"/>
    <w:rsid w:val="00E13093"/>
    <w:rsid w:val="00E130E6"/>
    <w:rsid w:val="00E13188"/>
    <w:rsid w:val="00E13420"/>
    <w:rsid w:val="00E13547"/>
    <w:rsid w:val="00E1356D"/>
    <w:rsid w:val="00E13ACD"/>
    <w:rsid w:val="00E13BAD"/>
    <w:rsid w:val="00E13C5B"/>
    <w:rsid w:val="00E13CE8"/>
    <w:rsid w:val="00E1411C"/>
    <w:rsid w:val="00E1439B"/>
    <w:rsid w:val="00E14490"/>
    <w:rsid w:val="00E14641"/>
    <w:rsid w:val="00E14822"/>
    <w:rsid w:val="00E1488A"/>
    <w:rsid w:val="00E14EF1"/>
    <w:rsid w:val="00E15068"/>
    <w:rsid w:val="00E15095"/>
    <w:rsid w:val="00E15284"/>
    <w:rsid w:val="00E15506"/>
    <w:rsid w:val="00E157FF"/>
    <w:rsid w:val="00E15937"/>
    <w:rsid w:val="00E1598A"/>
    <w:rsid w:val="00E15A01"/>
    <w:rsid w:val="00E16040"/>
    <w:rsid w:val="00E160DE"/>
    <w:rsid w:val="00E161A6"/>
    <w:rsid w:val="00E161B4"/>
    <w:rsid w:val="00E161EA"/>
    <w:rsid w:val="00E1626C"/>
    <w:rsid w:val="00E16B92"/>
    <w:rsid w:val="00E16BBC"/>
    <w:rsid w:val="00E16E7A"/>
    <w:rsid w:val="00E1703C"/>
    <w:rsid w:val="00E175BC"/>
    <w:rsid w:val="00E17906"/>
    <w:rsid w:val="00E179CD"/>
    <w:rsid w:val="00E17A08"/>
    <w:rsid w:val="00E17A7A"/>
    <w:rsid w:val="00E17B6E"/>
    <w:rsid w:val="00E20062"/>
    <w:rsid w:val="00E20109"/>
    <w:rsid w:val="00E2029C"/>
    <w:rsid w:val="00E2049C"/>
    <w:rsid w:val="00E20558"/>
    <w:rsid w:val="00E20812"/>
    <w:rsid w:val="00E20AAC"/>
    <w:rsid w:val="00E20B79"/>
    <w:rsid w:val="00E20D49"/>
    <w:rsid w:val="00E20E02"/>
    <w:rsid w:val="00E21028"/>
    <w:rsid w:val="00E21035"/>
    <w:rsid w:val="00E2111F"/>
    <w:rsid w:val="00E21121"/>
    <w:rsid w:val="00E21405"/>
    <w:rsid w:val="00E21620"/>
    <w:rsid w:val="00E21B01"/>
    <w:rsid w:val="00E21BAF"/>
    <w:rsid w:val="00E221A2"/>
    <w:rsid w:val="00E223E5"/>
    <w:rsid w:val="00E223F2"/>
    <w:rsid w:val="00E22539"/>
    <w:rsid w:val="00E2260B"/>
    <w:rsid w:val="00E22B4B"/>
    <w:rsid w:val="00E22EA5"/>
    <w:rsid w:val="00E22FDD"/>
    <w:rsid w:val="00E231F7"/>
    <w:rsid w:val="00E23514"/>
    <w:rsid w:val="00E236AF"/>
    <w:rsid w:val="00E2371F"/>
    <w:rsid w:val="00E23800"/>
    <w:rsid w:val="00E23A4C"/>
    <w:rsid w:val="00E242E9"/>
    <w:rsid w:val="00E2459D"/>
    <w:rsid w:val="00E24D98"/>
    <w:rsid w:val="00E25234"/>
    <w:rsid w:val="00E252F0"/>
    <w:rsid w:val="00E257A4"/>
    <w:rsid w:val="00E258CB"/>
    <w:rsid w:val="00E25916"/>
    <w:rsid w:val="00E25C4B"/>
    <w:rsid w:val="00E25CB2"/>
    <w:rsid w:val="00E25D78"/>
    <w:rsid w:val="00E25F2A"/>
    <w:rsid w:val="00E263BB"/>
    <w:rsid w:val="00E269C9"/>
    <w:rsid w:val="00E26BE5"/>
    <w:rsid w:val="00E26C28"/>
    <w:rsid w:val="00E26CAF"/>
    <w:rsid w:val="00E26D03"/>
    <w:rsid w:val="00E2708C"/>
    <w:rsid w:val="00E27149"/>
    <w:rsid w:val="00E27273"/>
    <w:rsid w:val="00E27418"/>
    <w:rsid w:val="00E275E4"/>
    <w:rsid w:val="00E276F9"/>
    <w:rsid w:val="00E27A28"/>
    <w:rsid w:val="00E27E4F"/>
    <w:rsid w:val="00E3005D"/>
    <w:rsid w:val="00E3036D"/>
    <w:rsid w:val="00E3049D"/>
    <w:rsid w:val="00E304F3"/>
    <w:rsid w:val="00E3090A"/>
    <w:rsid w:val="00E30AB6"/>
    <w:rsid w:val="00E311A1"/>
    <w:rsid w:val="00E31356"/>
    <w:rsid w:val="00E313BA"/>
    <w:rsid w:val="00E317AC"/>
    <w:rsid w:val="00E31B9E"/>
    <w:rsid w:val="00E31C07"/>
    <w:rsid w:val="00E31C73"/>
    <w:rsid w:val="00E3201D"/>
    <w:rsid w:val="00E32164"/>
    <w:rsid w:val="00E32232"/>
    <w:rsid w:val="00E322AC"/>
    <w:rsid w:val="00E32388"/>
    <w:rsid w:val="00E32518"/>
    <w:rsid w:val="00E325CB"/>
    <w:rsid w:val="00E32632"/>
    <w:rsid w:val="00E326B8"/>
    <w:rsid w:val="00E3273E"/>
    <w:rsid w:val="00E327E8"/>
    <w:rsid w:val="00E329C1"/>
    <w:rsid w:val="00E32A3A"/>
    <w:rsid w:val="00E32CCB"/>
    <w:rsid w:val="00E32EDC"/>
    <w:rsid w:val="00E33013"/>
    <w:rsid w:val="00E3310D"/>
    <w:rsid w:val="00E33291"/>
    <w:rsid w:val="00E33526"/>
    <w:rsid w:val="00E33733"/>
    <w:rsid w:val="00E3391E"/>
    <w:rsid w:val="00E33D4E"/>
    <w:rsid w:val="00E33D8D"/>
    <w:rsid w:val="00E340BE"/>
    <w:rsid w:val="00E343FF"/>
    <w:rsid w:val="00E3487F"/>
    <w:rsid w:val="00E34A62"/>
    <w:rsid w:val="00E34BF8"/>
    <w:rsid w:val="00E34C67"/>
    <w:rsid w:val="00E358C4"/>
    <w:rsid w:val="00E35938"/>
    <w:rsid w:val="00E36380"/>
    <w:rsid w:val="00E36445"/>
    <w:rsid w:val="00E364DC"/>
    <w:rsid w:val="00E36779"/>
    <w:rsid w:val="00E3684E"/>
    <w:rsid w:val="00E36A0C"/>
    <w:rsid w:val="00E36A99"/>
    <w:rsid w:val="00E36BB2"/>
    <w:rsid w:val="00E36C2E"/>
    <w:rsid w:val="00E36C88"/>
    <w:rsid w:val="00E36E8A"/>
    <w:rsid w:val="00E37139"/>
    <w:rsid w:val="00E372C9"/>
    <w:rsid w:val="00E3757F"/>
    <w:rsid w:val="00E375CC"/>
    <w:rsid w:val="00E375F5"/>
    <w:rsid w:val="00E37759"/>
    <w:rsid w:val="00E37952"/>
    <w:rsid w:val="00E401CF"/>
    <w:rsid w:val="00E4024B"/>
    <w:rsid w:val="00E404B8"/>
    <w:rsid w:val="00E4054E"/>
    <w:rsid w:val="00E40641"/>
    <w:rsid w:val="00E40648"/>
    <w:rsid w:val="00E40BCE"/>
    <w:rsid w:val="00E40EA3"/>
    <w:rsid w:val="00E4107A"/>
    <w:rsid w:val="00E412E2"/>
    <w:rsid w:val="00E41491"/>
    <w:rsid w:val="00E4165F"/>
    <w:rsid w:val="00E41980"/>
    <w:rsid w:val="00E41B08"/>
    <w:rsid w:val="00E41B21"/>
    <w:rsid w:val="00E41FA1"/>
    <w:rsid w:val="00E42960"/>
    <w:rsid w:val="00E42A13"/>
    <w:rsid w:val="00E42B51"/>
    <w:rsid w:val="00E42F0C"/>
    <w:rsid w:val="00E43050"/>
    <w:rsid w:val="00E438B2"/>
    <w:rsid w:val="00E43A9C"/>
    <w:rsid w:val="00E43B7E"/>
    <w:rsid w:val="00E43EEB"/>
    <w:rsid w:val="00E440CB"/>
    <w:rsid w:val="00E440F7"/>
    <w:rsid w:val="00E4411D"/>
    <w:rsid w:val="00E443AF"/>
    <w:rsid w:val="00E44658"/>
    <w:rsid w:val="00E447AC"/>
    <w:rsid w:val="00E447F7"/>
    <w:rsid w:val="00E44855"/>
    <w:rsid w:val="00E44A6B"/>
    <w:rsid w:val="00E44AF1"/>
    <w:rsid w:val="00E44C78"/>
    <w:rsid w:val="00E44EEC"/>
    <w:rsid w:val="00E44FA1"/>
    <w:rsid w:val="00E45158"/>
    <w:rsid w:val="00E4534B"/>
    <w:rsid w:val="00E4539A"/>
    <w:rsid w:val="00E45504"/>
    <w:rsid w:val="00E4562F"/>
    <w:rsid w:val="00E4587F"/>
    <w:rsid w:val="00E45A21"/>
    <w:rsid w:val="00E45A84"/>
    <w:rsid w:val="00E45EF3"/>
    <w:rsid w:val="00E45F38"/>
    <w:rsid w:val="00E45F73"/>
    <w:rsid w:val="00E46064"/>
    <w:rsid w:val="00E46073"/>
    <w:rsid w:val="00E4619F"/>
    <w:rsid w:val="00E46270"/>
    <w:rsid w:val="00E46466"/>
    <w:rsid w:val="00E464BF"/>
    <w:rsid w:val="00E4650A"/>
    <w:rsid w:val="00E465F4"/>
    <w:rsid w:val="00E4677F"/>
    <w:rsid w:val="00E4684D"/>
    <w:rsid w:val="00E469E1"/>
    <w:rsid w:val="00E46E36"/>
    <w:rsid w:val="00E46F85"/>
    <w:rsid w:val="00E470E8"/>
    <w:rsid w:val="00E47680"/>
    <w:rsid w:val="00E47772"/>
    <w:rsid w:val="00E47CD0"/>
    <w:rsid w:val="00E47D0F"/>
    <w:rsid w:val="00E47F46"/>
    <w:rsid w:val="00E5000A"/>
    <w:rsid w:val="00E50108"/>
    <w:rsid w:val="00E5030F"/>
    <w:rsid w:val="00E50456"/>
    <w:rsid w:val="00E50C87"/>
    <w:rsid w:val="00E50D57"/>
    <w:rsid w:val="00E50E7F"/>
    <w:rsid w:val="00E5141B"/>
    <w:rsid w:val="00E51466"/>
    <w:rsid w:val="00E51649"/>
    <w:rsid w:val="00E5175F"/>
    <w:rsid w:val="00E51B07"/>
    <w:rsid w:val="00E51C3A"/>
    <w:rsid w:val="00E51F42"/>
    <w:rsid w:val="00E51FCA"/>
    <w:rsid w:val="00E5225A"/>
    <w:rsid w:val="00E52956"/>
    <w:rsid w:val="00E52A13"/>
    <w:rsid w:val="00E52B07"/>
    <w:rsid w:val="00E52CB0"/>
    <w:rsid w:val="00E52D7F"/>
    <w:rsid w:val="00E52E65"/>
    <w:rsid w:val="00E5316B"/>
    <w:rsid w:val="00E5343F"/>
    <w:rsid w:val="00E53943"/>
    <w:rsid w:val="00E53B0C"/>
    <w:rsid w:val="00E53F5A"/>
    <w:rsid w:val="00E53F62"/>
    <w:rsid w:val="00E54608"/>
    <w:rsid w:val="00E548B4"/>
    <w:rsid w:val="00E54900"/>
    <w:rsid w:val="00E5494F"/>
    <w:rsid w:val="00E54BA5"/>
    <w:rsid w:val="00E54C0B"/>
    <w:rsid w:val="00E54C69"/>
    <w:rsid w:val="00E54E5C"/>
    <w:rsid w:val="00E550AC"/>
    <w:rsid w:val="00E5517D"/>
    <w:rsid w:val="00E5522A"/>
    <w:rsid w:val="00E5545B"/>
    <w:rsid w:val="00E55803"/>
    <w:rsid w:val="00E55967"/>
    <w:rsid w:val="00E55994"/>
    <w:rsid w:val="00E55BB9"/>
    <w:rsid w:val="00E55D09"/>
    <w:rsid w:val="00E55DB6"/>
    <w:rsid w:val="00E55E5B"/>
    <w:rsid w:val="00E560B7"/>
    <w:rsid w:val="00E56239"/>
    <w:rsid w:val="00E56BC2"/>
    <w:rsid w:val="00E56FBC"/>
    <w:rsid w:val="00E57126"/>
    <w:rsid w:val="00E571A9"/>
    <w:rsid w:val="00E57A01"/>
    <w:rsid w:val="00E57AF1"/>
    <w:rsid w:val="00E57D88"/>
    <w:rsid w:val="00E60096"/>
    <w:rsid w:val="00E60105"/>
    <w:rsid w:val="00E60255"/>
    <w:rsid w:val="00E60881"/>
    <w:rsid w:val="00E60BCA"/>
    <w:rsid w:val="00E60F25"/>
    <w:rsid w:val="00E61527"/>
    <w:rsid w:val="00E61589"/>
    <w:rsid w:val="00E6165A"/>
    <w:rsid w:val="00E61681"/>
    <w:rsid w:val="00E618D4"/>
    <w:rsid w:val="00E6196A"/>
    <w:rsid w:val="00E625EF"/>
    <w:rsid w:val="00E62994"/>
    <w:rsid w:val="00E62B11"/>
    <w:rsid w:val="00E62C25"/>
    <w:rsid w:val="00E62D96"/>
    <w:rsid w:val="00E62DFB"/>
    <w:rsid w:val="00E62F09"/>
    <w:rsid w:val="00E638A9"/>
    <w:rsid w:val="00E63956"/>
    <w:rsid w:val="00E63B67"/>
    <w:rsid w:val="00E63DC8"/>
    <w:rsid w:val="00E63E09"/>
    <w:rsid w:val="00E63E1F"/>
    <w:rsid w:val="00E643B4"/>
    <w:rsid w:val="00E6455D"/>
    <w:rsid w:val="00E647DF"/>
    <w:rsid w:val="00E64883"/>
    <w:rsid w:val="00E64A85"/>
    <w:rsid w:val="00E64CDA"/>
    <w:rsid w:val="00E65456"/>
    <w:rsid w:val="00E65728"/>
    <w:rsid w:val="00E657E8"/>
    <w:rsid w:val="00E658A9"/>
    <w:rsid w:val="00E65AD6"/>
    <w:rsid w:val="00E65D7A"/>
    <w:rsid w:val="00E65DBB"/>
    <w:rsid w:val="00E664DB"/>
    <w:rsid w:val="00E6686A"/>
    <w:rsid w:val="00E66B37"/>
    <w:rsid w:val="00E66BD7"/>
    <w:rsid w:val="00E66BE6"/>
    <w:rsid w:val="00E66CD6"/>
    <w:rsid w:val="00E66DE7"/>
    <w:rsid w:val="00E6702C"/>
    <w:rsid w:val="00E67096"/>
    <w:rsid w:val="00E6740A"/>
    <w:rsid w:val="00E67439"/>
    <w:rsid w:val="00E674F2"/>
    <w:rsid w:val="00E67597"/>
    <w:rsid w:val="00E67781"/>
    <w:rsid w:val="00E67A63"/>
    <w:rsid w:val="00E67C9D"/>
    <w:rsid w:val="00E67E33"/>
    <w:rsid w:val="00E704EA"/>
    <w:rsid w:val="00E7050A"/>
    <w:rsid w:val="00E7067B"/>
    <w:rsid w:val="00E70A25"/>
    <w:rsid w:val="00E70B0A"/>
    <w:rsid w:val="00E70C90"/>
    <w:rsid w:val="00E70E99"/>
    <w:rsid w:val="00E70E9E"/>
    <w:rsid w:val="00E70F93"/>
    <w:rsid w:val="00E70FAB"/>
    <w:rsid w:val="00E70FEC"/>
    <w:rsid w:val="00E715D0"/>
    <w:rsid w:val="00E71625"/>
    <w:rsid w:val="00E71665"/>
    <w:rsid w:val="00E7192B"/>
    <w:rsid w:val="00E71A66"/>
    <w:rsid w:val="00E7213C"/>
    <w:rsid w:val="00E722D6"/>
    <w:rsid w:val="00E7252D"/>
    <w:rsid w:val="00E7277B"/>
    <w:rsid w:val="00E7292E"/>
    <w:rsid w:val="00E72955"/>
    <w:rsid w:val="00E729C1"/>
    <w:rsid w:val="00E72B4B"/>
    <w:rsid w:val="00E72C8A"/>
    <w:rsid w:val="00E72D09"/>
    <w:rsid w:val="00E73129"/>
    <w:rsid w:val="00E7326B"/>
    <w:rsid w:val="00E735D5"/>
    <w:rsid w:val="00E735F1"/>
    <w:rsid w:val="00E73A60"/>
    <w:rsid w:val="00E73AF3"/>
    <w:rsid w:val="00E73B6B"/>
    <w:rsid w:val="00E73C65"/>
    <w:rsid w:val="00E73F39"/>
    <w:rsid w:val="00E74134"/>
    <w:rsid w:val="00E74336"/>
    <w:rsid w:val="00E74487"/>
    <w:rsid w:val="00E74777"/>
    <w:rsid w:val="00E74888"/>
    <w:rsid w:val="00E74959"/>
    <w:rsid w:val="00E74961"/>
    <w:rsid w:val="00E750A7"/>
    <w:rsid w:val="00E75169"/>
    <w:rsid w:val="00E75B2F"/>
    <w:rsid w:val="00E75B8C"/>
    <w:rsid w:val="00E75C48"/>
    <w:rsid w:val="00E75DD1"/>
    <w:rsid w:val="00E763D2"/>
    <w:rsid w:val="00E76803"/>
    <w:rsid w:val="00E76AAC"/>
    <w:rsid w:val="00E76B44"/>
    <w:rsid w:val="00E76B7B"/>
    <w:rsid w:val="00E76BD5"/>
    <w:rsid w:val="00E76CD1"/>
    <w:rsid w:val="00E76D2F"/>
    <w:rsid w:val="00E76E14"/>
    <w:rsid w:val="00E76EC8"/>
    <w:rsid w:val="00E773B1"/>
    <w:rsid w:val="00E774B0"/>
    <w:rsid w:val="00E7782D"/>
    <w:rsid w:val="00E778A5"/>
    <w:rsid w:val="00E77992"/>
    <w:rsid w:val="00E77A1F"/>
    <w:rsid w:val="00E77A86"/>
    <w:rsid w:val="00E77C2F"/>
    <w:rsid w:val="00E77F3C"/>
    <w:rsid w:val="00E8007A"/>
    <w:rsid w:val="00E80249"/>
    <w:rsid w:val="00E80959"/>
    <w:rsid w:val="00E80B04"/>
    <w:rsid w:val="00E80BED"/>
    <w:rsid w:val="00E80D84"/>
    <w:rsid w:val="00E80F3F"/>
    <w:rsid w:val="00E80F4A"/>
    <w:rsid w:val="00E812DD"/>
    <w:rsid w:val="00E812E1"/>
    <w:rsid w:val="00E813CD"/>
    <w:rsid w:val="00E815C6"/>
    <w:rsid w:val="00E81C73"/>
    <w:rsid w:val="00E81E95"/>
    <w:rsid w:val="00E820AD"/>
    <w:rsid w:val="00E82348"/>
    <w:rsid w:val="00E82869"/>
    <w:rsid w:val="00E828B6"/>
    <w:rsid w:val="00E828E0"/>
    <w:rsid w:val="00E828EB"/>
    <w:rsid w:val="00E82948"/>
    <w:rsid w:val="00E82AFC"/>
    <w:rsid w:val="00E82D21"/>
    <w:rsid w:val="00E82DBC"/>
    <w:rsid w:val="00E82E91"/>
    <w:rsid w:val="00E8372A"/>
    <w:rsid w:val="00E83776"/>
    <w:rsid w:val="00E838A1"/>
    <w:rsid w:val="00E83AA0"/>
    <w:rsid w:val="00E83AFB"/>
    <w:rsid w:val="00E83BBE"/>
    <w:rsid w:val="00E83C3C"/>
    <w:rsid w:val="00E83D7D"/>
    <w:rsid w:val="00E83F11"/>
    <w:rsid w:val="00E83F5F"/>
    <w:rsid w:val="00E8417F"/>
    <w:rsid w:val="00E842F8"/>
    <w:rsid w:val="00E84371"/>
    <w:rsid w:val="00E8470B"/>
    <w:rsid w:val="00E84747"/>
    <w:rsid w:val="00E84816"/>
    <w:rsid w:val="00E84952"/>
    <w:rsid w:val="00E84A5B"/>
    <w:rsid w:val="00E84FF3"/>
    <w:rsid w:val="00E85029"/>
    <w:rsid w:val="00E85191"/>
    <w:rsid w:val="00E85228"/>
    <w:rsid w:val="00E853F7"/>
    <w:rsid w:val="00E855EE"/>
    <w:rsid w:val="00E85BF4"/>
    <w:rsid w:val="00E85D7A"/>
    <w:rsid w:val="00E86115"/>
    <w:rsid w:val="00E8611D"/>
    <w:rsid w:val="00E862DC"/>
    <w:rsid w:val="00E86A2F"/>
    <w:rsid w:val="00E86CBD"/>
    <w:rsid w:val="00E86E67"/>
    <w:rsid w:val="00E86FB3"/>
    <w:rsid w:val="00E8719F"/>
    <w:rsid w:val="00E873C2"/>
    <w:rsid w:val="00E87488"/>
    <w:rsid w:val="00E87D15"/>
    <w:rsid w:val="00E87E22"/>
    <w:rsid w:val="00E87E2A"/>
    <w:rsid w:val="00E87EFB"/>
    <w:rsid w:val="00E901DC"/>
    <w:rsid w:val="00E9020A"/>
    <w:rsid w:val="00E9072A"/>
    <w:rsid w:val="00E9072D"/>
    <w:rsid w:val="00E90802"/>
    <w:rsid w:val="00E90859"/>
    <w:rsid w:val="00E90A9E"/>
    <w:rsid w:val="00E90C47"/>
    <w:rsid w:val="00E90C94"/>
    <w:rsid w:val="00E90F6F"/>
    <w:rsid w:val="00E91348"/>
    <w:rsid w:val="00E91614"/>
    <w:rsid w:val="00E91648"/>
    <w:rsid w:val="00E91B42"/>
    <w:rsid w:val="00E91D06"/>
    <w:rsid w:val="00E91D92"/>
    <w:rsid w:val="00E91EA0"/>
    <w:rsid w:val="00E922E6"/>
    <w:rsid w:val="00E9233D"/>
    <w:rsid w:val="00E9247A"/>
    <w:rsid w:val="00E926B2"/>
    <w:rsid w:val="00E926E1"/>
    <w:rsid w:val="00E92717"/>
    <w:rsid w:val="00E927D2"/>
    <w:rsid w:val="00E9285A"/>
    <w:rsid w:val="00E92A50"/>
    <w:rsid w:val="00E92C42"/>
    <w:rsid w:val="00E931DB"/>
    <w:rsid w:val="00E93417"/>
    <w:rsid w:val="00E93693"/>
    <w:rsid w:val="00E936C8"/>
    <w:rsid w:val="00E938EA"/>
    <w:rsid w:val="00E93947"/>
    <w:rsid w:val="00E93D11"/>
    <w:rsid w:val="00E9422A"/>
    <w:rsid w:val="00E94231"/>
    <w:rsid w:val="00E942A5"/>
    <w:rsid w:val="00E94396"/>
    <w:rsid w:val="00E943A2"/>
    <w:rsid w:val="00E9446B"/>
    <w:rsid w:val="00E94A78"/>
    <w:rsid w:val="00E94DFD"/>
    <w:rsid w:val="00E94F2C"/>
    <w:rsid w:val="00E9502C"/>
    <w:rsid w:val="00E950B1"/>
    <w:rsid w:val="00E95425"/>
    <w:rsid w:val="00E954FA"/>
    <w:rsid w:val="00E95581"/>
    <w:rsid w:val="00E95737"/>
    <w:rsid w:val="00E95B13"/>
    <w:rsid w:val="00E96232"/>
    <w:rsid w:val="00E962B9"/>
    <w:rsid w:val="00E96589"/>
    <w:rsid w:val="00E96712"/>
    <w:rsid w:val="00E96A61"/>
    <w:rsid w:val="00E96F83"/>
    <w:rsid w:val="00E97050"/>
    <w:rsid w:val="00E9708D"/>
    <w:rsid w:val="00E97569"/>
    <w:rsid w:val="00E97585"/>
    <w:rsid w:val="00E9789F"/>
    <w:rsid w:val="00E9790D"/>
    <w:rsid w:val="00E9797C"/>
    <w:rsid w:val="00E97B7F"/>
    <w:rsid w:val="00E97E50"/>
    <w:rsid w:val="00E97FAF"/>
    <w:rsid w:val="00EA00F8"/>
    <w:rsid w:val="00EA018A"/>
    <w:rsid w:val="00EA0498"/>
    <w:rsid w:val="00EA09A7"/>
    <w:rsid w:val="00EA0A53"/>
    <w:rsid w:val="00EA0FA1"/>
    <w:rsid w:val="00EA0FE2"/>
    <w:rsid w:val="00EA101A"/>
    <w:rsid w:val="00EA107D"/>
    <w:rsid w:val="00EA110B"/>
    <w:rsid w:val="00EA1320"/>
    <w:rsid w:val="00EA14D9"/>
    <w:rsid w:val="00EA1510"/>
    <w:rsid w:val="00EA18D6"/>
    <w:rsid w:val="00EA19A3"/>
    <w:rsid w:val="00EA1D75"/>
    <w:rsid w:val="00EA1F65"/>
    <w:rsid w:val="00EA1FC6"/>
    <w:rsid w:val="00EA20D0"/>
    <w:rsid w:val="00EA24E0"/>
    <w:rsid w:val="00EA273D"/>
    <w:rsid w:val="00EA2855"/>
    <w:rsid w:val="00EA2C1F"/>
    <w:rsid w:val="00EA2E8C"/>
    <w:rsid w:val="00EA2EB9"/>
    <w:rsid w:val="00EA2F98"/>
    <w:rsid w:val="00EA31FC"/>
    <w:rsid w:val="00EA3670"/>
    <w:rsid w:val="00EA3F81"/>
    <w:rsid w:val="00EA3FF1"/>
    <w:rsid w:val="00EA3FF6"/>
    <w:rsid w:val="00EA4052"/>
    <w:rsid w:val="00EA41FE"/>
    <w:rsid w:val="00EA4423"/>
    <w:rsid w:val="00EA442B"/>
    <w:rsid w:val="00EA44EE"/>
    <w:rsid w:val="00EA4520"/>
    <w:rsid w:val="00EA45C6"/>
    <w:rsid w:val="00EA4635"/>
    <w:rsid w:val="00EA46F2"/>
    <w:rsid w:val="00EA47B1"/>
    <w:rsid w:val="00EA49D6"/>
    <w:rsid w:val="00EA4AEE"/>
    <w:rsid w:val="00EA4BE1"/>
    <w:rsid w:val="00EA4E6E"/>
    <w:rsid w:val="00EA52D3"/>
    <w:rsid w:val="00EA530E"/>
    <w:rsid w:val="00EA5535"/>
    <w:rsid w:val="00EA58CE"/>
    <w:rsid w:val="00EA5B67"/>
    <w:rsid w:val="00EA5EC1"/>
    <w:rsid w:val="00EA5F66"/>
    <w:rsid w:val="00EA60BF"/>
    <w:rsid w:val="00EA64D5"/>
    <w:rsid w:val="00EA6792"/>
    <w:rsid w:val="00EA6900"/>
    <w:rsid w:val="00EA6944"/>
    <w:rsid w:val="00EA6A3E"/>
    <w:rsid w:val="00EA6CF5"/>
    <w:rsid w:val="00EA6E5F"/>
    <w:rsid w:val="00EA7122"/>
    <w:rsid w:val="00EA73A5"/>
    <w:rsid w:val="00EA7500"/>
    <w:rsid w:val="00EA7CBA"/>
    <w:rsid w:val="00EB0195"/>
    <w:rsid w:val="00EB0329"/>
    <w:rsid w:val="00EB0338"/>
    <w:rsid w:val="00EB06D4"/>
    <w:rsid w:val="00EB08B2"/>
    <w:rsid w:val="00EB0923"/>
    <w:rsid w:val="00EB0994"/>
    <w:rsid w:val="00EB0A8F"/>
    <w:rsid w:val="00EB0EEC"/>
    <w:rsid w:val="00EB13BB"/>
    <w:rsid w:val="00EB144A"/>
    <w:rsid w:val="00EB1767"/>
    <w:rsid w:val="00EB1777"/>
    <w:rsid w:val="00EB18AE"/>
    <w:rsid w:val="00EB1C9B"/>
    <w:rsid w:val="00EB1CA3"/>
    <w:rsid w:val="00EB1E88"/>
    <w:rsid w:val="00EB1F11"/>
    <w:rsid w:val="00EB22B0"/>
    <w:rsid w:val="00EB232D"/>
    <w:rsid w:val="00EB2387"/>
    <w:rsid w:val="00EB23B7"/>
    <w:rsid w:val="00EB2433"/>
    <w:rsid w:val="00EB2581"/>
    <w:rsid w:val="00EB2727"/>
    <w:rsid w:val="00EB2B30"/>
    <w:rsid w:val="00EB2CFA"/>
    <w:rsid w:val="00EB2D41"/>
    <w:rsid w:val="00EB2D65"/>
    <w:rsid w:val="00EB2E0C"/>
    <w:rsid w:val="00EB2F47"/>
    <w:rsid w:val="00EB3219"/>
    <w:rsid w:val="00EB34AB"/>
    <w:rsid w:val="00EB35CE"/>
    <w:rsid w:val="00EB3897"/>
    <w:rsid w:val="00EB3A27"/>
    <w:rsid w:val="00EB3A9B"/>
    <w:rsid w:val="00EB3CC4"/>
    <w:rsid w:val="00EB3DA9"/>
    <w:rsid w:val="00EB3F63"/>
    <w:rsid w:val="00EB3F73"/>
    <w:rsid w:val="00EB3F8C"/>
    <w:rsid w:val="00EB4485"/>
    <w:rsid w:val="00EB45E9"/>
    <w:rsid w:val="00EB481D"/>
    <w:rsid w:val="00EB4843"/>
    <w:rsid w:val="00EB48D9"/>
    <w:rsid w:val="00EB4A1C"/>
    <w:rsid w:val="00EB4A7D"/>
    <w:rsid w:val="00EB4F61"/>
    <w:rsid w:val="00EB4F7C"/>
    <w:rsid w:val="00EB535B"/>
    <w:rsid w:val="00EB53FB"/>
    <w:rsid w:val="00EB5432"/>
    <w:rsid w:val="00EB5448"/>
    <w:rsid w:val="00EB545E"/>
    <w:rsid w:val="00EB55C9"/>
    <w:rsid w:val="00EB5661"/>
    <w:rsid w:val="00EB585D"/>
    <w:rsid w:val="00EB59EB"/>
    <w:rsid w:val="00EB5A2B"/>
    <w:rsid w:val="00EB5D68"/>
    <w:rsid w:val="00EB5DF5"/>
    <w:rsid w:val="00EB6088"/>
    <w:rsid w:val="00EB6096"/>
    <w:rsid w:val="00EB6334"/>
    <w:rsid w:val="00EB6429"/>
    <w:rsid w:val="00EB65B4"/>
    <w:rsid w:val="00EB67E2"/>
    <w:rsid w:val="00EB6929"/>
    <w:rsid w:val="00EB6A3D"/>
    <w:rsid w:val="00EB6CA8"/>
    <w:rsid w:val="00EB7023"/>
    <w:rsid w:val="00EB7147"/>
    <w:rsid w:val="00EB72E8"/>
    <w:rsid w:val="00EB7762"/>
    <w:rsid w:val="00EB77E2"/>
    <w:rsid w:val="00EB780A"/>
    <w:rsid w:val="00EB7AB4"/>
    <w:rsid w:val="00EB7AFA"/>
    <w:rsid w:val="00EB7D75"/>
    <w:rsid w:val="00EB7F14"/>
    <w:rsid w:val="00EB7F47"/>
    <w:rsid w:val="00EC01EB"/>
    <w:rsid w:val="00EC023D"/>
    <w:rsid w:val="00EC024D"/>
    <w:rsid w:val="00EC0342"/>
    <w:rsid w:val="00EC0372"/>
    <w:rsid w:val="00EC0435"/>
    <w:rsid w:val="00EC0509"/>
    <w:rsid w:val="00EC077E"/>
    <w:rsid w:val="00EC082F"/>
    <w:rsid w:val="00EC08C1"/>
    <w:rsid w:val="00EC08FF"/>
    <w:rsid w:val="00EC0CFE"/>
    <w:rsid w:val="00EC0E5D"/>
    <w:rsid w:val="00EC1307"/>
    <w:rsid w:val="00EC151C"/>
    <w:rsid w:val="00EC1549"/>
    <w:rsid w:val="00EC15AE"/>
    <w:rsid w:val="00EC160C"/>
    <w:rsid w:val="00EC1875"/>
    <w:rsid w:val="00EC1921"/>
    <w:rsid w:val="00EC1B4E"/>
    <w:rsid w:val="00EC1C61"/>
    <w:rsid w:val="00EC20B8"/>
    <w:rsid w:val="00EC20E4"/>
    <w:rsid w:val="00EC21C0"/>
    <w:rsid w:val="00EC21F0"/>
    <w:rsid w:val="00EC2229"/>
    <w:rsid w:val="00EC26CF"/>
    <w:rsid w:val="00EC26FE"/>
    <w:rsid w:val="00EC27F4"/>
    <w:rsid w:val="00EC2AF1"/>
    <w:rsid w:val="00EC30BA"/>
    <w:rsid w:val="00EC3384"/>
    <w:rsid w:val="00EC348A"/>
    <w:rsid w:val="00EC3AE0"/>
    <w:rsid w:val="00EC3BD8"/>
    <w:rsid w:val="00EC3F08"/>
    <w:rsid w:val="00EC417F"/>
    <w:rsid w:val="00EC4279"/>
    <w:rsid w:val="00EC4308"/>
    <w:rsid w:val="00EC436F"/>
    <w:rsid w:val="00EC4370"/>
    <w:rsid w:val="00EC4691"/>
    <w:rsid w:val="00EC4BB4"/>
    <w:rsid w:val="00EC4C36"/>
    <w:rsid w:val="00EC4D0F"/>
    <w:rsid w:val="00EC4E5E"/>
    <w:rsid w:val="00EC4F3E"/>
    <w:rsid w:val="00EC51C7"/>
    <w:rsid w:val="00EC5462"/>
    <w:rsid w:val="00EC5652"/>
    <w:rsid w:val="00EC587F"/>
    <w:rsid w:val="00EC5A3A"/>
    <w:rsid w:val="00EC5BBA"/>
    <w:rsid w:val="00EC5C2A"/>
    <w:rsid w:val="00EC5FAA"/>
    <w:rsid w:val="00EC641D"/>
    <w:rsid w:val="00EC6B6F"/>
    <w:rsid w:val="00EC7099"/>
    <w:rsid w:val="00EC714E"/>
    <w:rsid w:val="00EC7273"/>
    <w:rsid w:val="00EC7356"/>
    <w:rsid w:val="00EC7646"/>
    <w:rsid w:val="00EC7736"/>
    <w:rsid w:val="00EC774A"/>
    <w:rsid w:val="00EC7B4A"/>
    <w:rsid w:val="00EC7BBB"/>
    <w:rsid w:val="00ED001C"/>
    <w:rsid w:val="00ED0140"/>
    <w:rsid w:val="00ED048D"/>
    <w:rsid w:val="00ED0AB0"/>
    <w:rsid w:val="00ED0AD9"/>
    <w:rsid w:val="00ED0BCE"/>
    <w:rsid w:val="00ED1194"/>
    <w:rsid w:val="00ED146B"/>
    <w:rsid w:val="00ED1503"/>
    <w:rsid w:val="00ED15C5"/>
    <w:rsid w:val="00ED1831"/>
    <w:rsid w:val="00ED1DB0"/>
    <w:rsid w:val="00ED1FA2"/>
    <w:rsid w:val="00ED22BA"/>
    <w:rsid w:val="00ED25FA"/>
    <w:rsid w:val="00ED265B"/>
    <w:rsid w:val="00ED2AFD"/>
    <w:rsid w:val="00ED2DED"/>
    <w:rsid w:val="00ED2F52"/>
    <w:rsid w:val="00ED2F93"/>
    <w:rsid w:val="00ED302F"/>
    <w:rsid w:val="00ED334B"/>
    <w:rsid w:val="00ED3454"/>
    <w:rsid w:val="00ED350E"/>
    <w:rsid w:val="00ED35A2"/>
    <w:rsid w:val="00ED36E9"/>
    <w:rsid w:val="00ED3CB5"/>
    <w:rsid w:val="00ED3D70"/>
    <w:rsid w:val="00ED41CB"/>
    <w:rsid w:val="00ED4389"/>
    <w:rsid w:val="00ED43BB"/>
    <w:rsid w:val="00ED44C6"/>
    <w:rsid w:val="00ED456A"/>
    <w:rsid w:val="00ED474F"/>
    <w:rsid w:val="00ED4AFE"/>
    <w:rsid w:val="00ED4C45"/>
    <w:rsid w:val="00ED4FC0"/>
    <w:rsid w:val="00ED50C2"/>
    <w:rsid w:val="00ED52C9"/>
    <w:rsid w:val="00ED5382"/>
    <w:rsid w:val="00ED53A9"/>
    <w:rsid w:val="00ED5582"/>
    <w:rsid w:val="00ED5615"/>
    <w:rsid w:val="00ED56A1"/>
    <w:rsid w:val="00ED58FA"/>
    <w:rsid w:val="00ED5B48"/>
    <w:rsid w:val="00ED5D7E"/>
    <w:rsid w:val="00ED5EDE"/>
    <w:rsid w:val="00ED5EF7"/>
    <w:rsid w:val="00ED5FF5"/>
    <w:rsid w:val="00ED6077"/>
    <w:rsid w:val="00ED60B8"/>
    <w:rsid w:val="00ED60EE"/>
    <w:rsid w:val="00ED64BF"/>
    <w:rsid w:val="00ED6544"/>
    <w:rsid w:val="00ED6D13"/>
    <w:rsid w:val="00ED7262"/>
    <w:rsid w:val="00ED7631"/>
    <w:rsid w:val="00ED7988"/>
    <w:rsid w:val="00ED79AC"/>
    <w:rsid w:val="00ED79E8"/>
    <w:rsid w:val="00ED7AFA"/>
    <w:rsid w:val="00ED7C97"/>
    <w:rsid w:val="00ED7DA4"/>
    <w:rsid w:val="00ED7F08"/>
    <w:rsid w:val="00EE02AE"/>
    <w:rsid w:val="00EE02B6"/>
    <w:rsid w:val="00EE02E4"/>
    <w:rsid w:val="00EE0441"/>
    <w:rsid w:val="00EE064E"/>
    <w:rsid w:val="00EE06C8"/>
    <w:rsid w:val="00EE06FC"/>
    <w:rsid w:val="00EE0902"/>
    <w:rsid w:val="00EE090B"/>
    <w:rsid w:val="00EE09C7"/>
    <w:rsid w:val="00EE0B00"/>
    <w:rsid w:val="00EE0B7E"/>
    <w:rsid w:val="00EE0CCF"/>
    <w:rsid w:val="00EE0DC9"/>
    <w:rsid w:val="00EE0EC1"/>
    <w:rsid w:val="00EE0F3D"/>
    <w:rsid w:val="00EE13CF"/>
    <w:rsid w:val="00EE150E"/>
    <w:rsid w:val="00EE15BD"/>
    <w:rsid w:val="00EE18D4"/>
    <w:rsid w:val="00EE1946"/>
    <w:rsid w:val="00EE19F0"/>
    <w:rsid w:val="00EE1CFE"/>
    <w:rsid w:val="00EE1EBF"/>
    <w:rsid w:val="00EE2047"/>
    <w:rsid w:val="00EE23DE"/>
    <w:rsid w:val="00EE2555"/>
    <w:rsid w:val="00EE2909"/>
    <w:rsid w:val="00EE2E08"/>
    <w:rsid w:val="00EE306C"/>
    <w:rsid w:val="00EE33D4"/>
    <w:rsid w:val="00EE35CA"/>
    <w:rsid w:val="00EE375A"/>
    <w:rsid w:val="00EE392F"/>
    <w:rsid w:val="00EE39E7"/>
    <w:rsid w:val="00EE3B2D"/>
    <w:rsid w:val="00EE3D09"/>
    <w:rsid w:val="00EE3E92"/>
    <w:rsid w:val="00EE3EB5"/>
    <w:rsid w:val="00EE3F2D"/>
    <w:rsid w:val="00EE400D"/>
    <w:rsid w:val="00EE400E"/>
    <w:rsid w:val="00EE4031"/>
    <w:rsid w:val="00EE4449"/>
    <w:rsid w:val="00EE44A2"/>
    <w:rsid w:val="00EE4773"/>
    <w:rsid w:val="00EE4926"/>
    <w:rsid w:val="00EE4D88"/>
    <w:rsid w:val="00EE4DB7"/>
    <w:rsid w:val="00EE4FDA"/>
    <w:rsid w:val="00EE5044"/>
    <w:rsid w:val="00EE517C"/>
    <w:rsid w:val="00EE55A8"/>
    <w:rsid w:val="00EE5EEC"/>
    <w:rsid w:val="00EE6290"/>
    <w:rsid w:val="00EE67D3"/>
    <w:rsid w:val="00EE68FA"/>
    <w:rsid w:val="00EE695B"/>
    <w:rsid w:val="00EE7134"/>
    <w:rsid w:val="00EE73F2"/>
    <w:rsid w:val="00EE7419"/>
    <w:rsid w:val="00EE7467"/>
    <w:rsid w:val="00EE767C"/>
    <w:rsid w:val="00EE77B2"/>
    <w:rsid w:val="00EE7907"/>
    <w:rsid w:val="00EE797B"/>
    <w:rsid w:val="00EE79BB"/>
    <w:rsid w:val="00EF00CC"/>
    <w:rsid w:val="00EF027E"/>
    <w:rsid w:val="00EF02D5"/>
    <w:rsid w:val="00EF04C4"/>
    <w:rsid w:val="00EF09E4"/>
    <w:rsid w:val="00EF0AFD"/>
    <w:rsid w:val="00EF0BAA"/>
    <w:rsid w:val="00EF0BC3"/>
    <w:rsid w:val="00EF0EE0"/>
    <w:rsid w:val="00EF1127"/>
    <w:rsid w:val="00EF1424"/>
    <w:rsid w:val="00EF14D3"/>
    <w:rsid w:val="00EF14D4"/>
    <w:rsid w:val="00EF14F8"/>
    <w:rsid w:val="00EF1664"/>
    <w:rsid w:val="00EF1B06"/>
    <w:rsid w:val="00EF1B42"/>
    <w:rsid w:val="00EF1BC6"/>
    <w:rsid w:val="00EF1D4A"/>
    <w:rsid w:val="00EF1FD7"/>
    <w:rsid w:val="00EF22F2"/>
    <w:rsid w:val="00EF2402"/>
    <w:rsid w:val="00EF241D"/>
    <w:rsid w:val="00EF2428"/>
    <w:rsid w:val="00EF2619"/>
    <w:rsid w:val="00EF2860"/>
    <w:rsid w:val="00EF29A4"/>
    <w:rsid w:val="00EF2B8C"/>
    <w:rsid w:val="00EF2C4C"/>
    <w:rsid w:val="00EF2D0D"/>
    <w:rsid w:val="00EF316F"/>
    <w:rsid w:val="00EF3284"/>
    <w:rsid w:val="00EF33CD"/>
    <w:rsid w:val="00EF3864"/>
    <w:rsid w:val="00EF3A6C"/>
    <w:rsid w:val="00EF3B52"/>
    <w:rsid w:val="00EF3B5F"/>
    <w:rsid w:val="00EF3C72"/>
    <w:rsid w:val="00EF3E41"/>
    <w:rsid w:val="00EF3F1E"/>
    <w:rsid w:val="00EF420B"/>
    <w:rsid w:val="00EF441B"/>
    <w:rsid w:val="00EF4548"/>
    <w:rsid w:val="00EF4B10"/>
    <w:rsid w:val="00EF4B4A"/>
    <w:rsid w:val="00EF4C29"/>
    <w:rsid w:val="00EF4C9D"/>
    <w:rsid w:val="00EF4E34"/>
    <w:rsid w:val="00EF50D2"/>
    <w:rsid w:val="00EF5454"/>
    <w:rsid w:val="00EF5549"/>
    <w:rsid w:val="00EF57F1"/>
    <w:rsid w:val="00EF5907"/>
    <w:rsid w:val="00EF5AB2"/>
    <w:rsid w:val="00EF62DB"/>
    <w:rsid w:val="00EF6569"/>
    <w:rsid w:val="00EF67DB"/>
    <w:rsid w:val="00EF684A"/>
    <w:rsid w:val="00EF6935"/>
    <w:rsid w:val="00EF6961"/>
    <w:rsid w:val="00EF6A37"/>
    <w:rsid w:val="00EF6ABF"/>
    <w:rsid w:val="00EF6D1A"/>
    <w:rsid w:val="00EF6EE3"/>
    <w:rsid w:val="00EF708F"/>
    <w:rsid w:val="00EF7734"/>
    <w:rsid w:val="00EF7B26"/>
    <w:rsid w:val="00EF7C57"/>
    <w:rsid w:val="00EF7D8B"/>
    <w:rsid w:val="00EF7E00"/>
    <w:rsid w:val="00F0013C"/>
    <w:rsid w:val="00F00427"/>
    <w:rsid w:val="00F00478"/>
    <w:rsid w:val="00F0072D"/>
    <w:rsid w:val="00F00836"/>
    <w:rsid w:val="00F008C7"/>
    <w:rsid w:val="00F0094C"/>
    <w:rsid w:val="00F00973"/>
    <w:rsid w:val="00F00B82"/>
    <w:rsid w:val="00F00C34"/>
    <w:rsid w:val="00F00DA3"/>
    <w:rsid w:val="00F00EAF"/>
    <w:rsid w:val="00F00F82"/>
    <w:rsid w:val="00F012DA"/>
    <w:rsid w:val="00F013C0"/>
    <w:rsid w:val="00F0155C"/>
    <w:rsid w:val="00F017F6"/>
    <w:rsid w:val="00F018E2"/>
    <w:rsid w:val="00F019FB"/>
    <w:rsid w:val="00F01B3C"/>
    <w:rsid w:val="00F01C8D"/>
    <w:rsid w:val="00F01E4A"/>
    <w:rsid w:val="00F0233C"/>
    <w:rsid w:val="00F02380"/>
    <w:rsid w:val="00F02469"/>
    <w:rsid w:val="00F026D3"/>
    <w:rsid w:val="00F028EE"/>
    <w:rsid w:val="00F02983"/>
    <w:rsid w:val="00F02B3F"/>
    <w:rsid w:val="00F02CD2"/>
    <w:rsid w:val="00F02DA0"/>
    <w:rsid w:val="00F02DFE"/>
    <w:rsid w:val="00F02F95"/>
    <w:rsid w:val="00F02FA5"/>
    <w:rsid w:val="00F03117"/>
    <w:rsid w:val="00F031E3"/>
    <w:rsid w:val="00F03495"/>
    <w:rsid w:val="00F035E5"/>
    <w:rsid w:val="00F03B3C"/>
    <w:rsid w:val="00F0410A"/>
    <w:rsid w:val="00F04759"/>
    <w:rsid w:val="00F0498B"/>
    <w:rsid w:val="00F04BE3"/>
    <w:rsid w:val="00F04CB1"/>
    <w:rsid w:val="00F04FF3"/>
    <w:rsid w:val="00F0515B"/>
    <w:rsid w:val="00F0516D"/>
    <w:rsid w:val="00F05303"/>
    <w:rsid w:val="00F05345"/>
    <w:rsid w:val="00F055C8"/>
    <w:rsid w:val="00F05B0D"/>
    <w:rsid w:val="00F05B24"/>
    <w:rsid w:val="00F05C83"/>
    <w:rsid w:val="00F05D26"/>
    <w:rsid w:val="00F05D9E"/>
    <w:rsid w:val="00F05F8C"/>
    <w:rsid w:val="00F062F1"/>
    <w:rsid w:val="00F06388"/>
    <w:rsid w:val="00F06CB0"/>
    <w:rsid w:val="00F06DAF"/>
    <w:rsid w:val="00F06F53"/>
    <w:rsid w:val="00F06FAA"/>
    <w:rsid w:val="00F07028"/>
    <w:rsid w:val="00F0711F"/>
    <w:rsid w:val="00F071A1"/>
    <w:rsid w:val="00F07234"/>
    <w:rsid w:val="00F074E6"/>
    <w:rsid w:val="00F076F4"/>
    <w:rsid w:val="00F077BD"/>
    <w:rsid w:val="00F07AA7"/>
    <w:rsid w:val="00F07C20"/>
    <w:rsid w:val="00F07D14"/>
    <w:rsid w:val="00F07D63"/>
    <w:rsid w:val="00F1025A"/>
    <w:rsid w:val="00F10355"/>
    <w:rsid w:val="00F103D7"/>
    <w:rsid w:val="00F1076C"/>
    <w:rsid w:val="00F108B7"/>
    <w:rsid w:val="00F10B43"/>
    <w:rsid w:val="00F10D2B"/>
    <w:rsid w:val="00F10ED2"/>
    <w:rsid w:val="00F11205"/>
    <w:rsid w:val="00F11374"/>
    <w:rsid w:val="00F1144C"/>
    <w:rsid w:val="00F114C9"/>
    <w:rsid w:val="00F1190F"/>
    <w:rsid w:val="00F11953"/>
    <w:rsid w:val="00F11AE1"/>
    <w:rsid w:val="00F11B63"/>
    <w:rsid w:val="00F11B7D"/>
    <w:rsid w:val="00F11B9F"/>
    <w:rsid w:val="00F11D6D"/>
    <w:rsid w:val="00F11D6F"/>
    <w:rsid w:val="00F11DC6"/>
    <w:rsid w:val="00F120AD"/>
    <w:rsid w:val="00F1210E"/>
    <w:rsid w:val="00F121E6"/>
    <w:rsid w:val="00F125EC"/>
    <w:rsid w:val="00F1269C"/>
    <w:rsid w:val="00F12972"/>
    <w:rsid w:val="00F12C6B"/>
    <w:rsid w:val="00F12E38"/>
    <w:rsid w:val="00F12F2B"/>
    <w:rsid w:val="00F13062"/>
    <w:rsid w:val="00F131A2"/>
    <w:rsid w:val="00F133F4"/>
    <w:rsid w:val="00F1351E"/>
    <w:rsid w:val="00F13657"/>
    <w:rsid w:val="00F13790"/>
    <w:rsid w:val="00F13A82"/>
    <w:rsid w:val="00F13C47"/>
    <w:rsid w:val="00F13C69"/>
    <w:rsid w:val="00F140B9"/>
    <w:rsid w:val="00F14151"/>
    <w:rsid w:val="00F142E2"/>
    <w:rsid w:val="00F1430D"/>
    <w:rsid w:val="00F14357"/>
    <w:rsid w:val="00F1445E"/>
    <w:rsid w:val="00F145F4"/>
    <w:rsid w:val="00F146AF"/>
    <w:rsid w:val="00F14725"/>
    <w:rsid w:val="00F147B3"/>
    <w:rsid w:val="00F148D5"/>
    <w:rsid w:val="00F14997"/>
    <w:rsid w:val="00F14E42"/>
    <w:rsid w:val="00F14E9A"/>
    <w:rsid w:val="00F14FD1"/>
    <w:rsid w:val="00F15113"/>
    <w:rsid w:val="00F15156"/>
    <w:rsid w:val="00F1534F"/>
    <w:rsid w:val="00F1581D"/>
    <w:rsid w:val="00F158DB"/>
    <w:rsid w:val="00F1594F"/>
    <w:rsid w:val="00F15BD7"/>
    <w:rsid w:val="00F15CE4"/>
    <w:rsid w:val="00F15D3B"/>
    <w:rsid w:val="00F16151"/>
    <w:rsid w:val="00F16468"/>
    <w:rsid w:val="00F164AC"/>
    <w:rsid w:val="00F1653D"/>
    <w:rsid w:val="00F165E0"/>
    <w:rsid w:val="00F166AB"/>
    <w:rsid w:val="00F167CE"/>
    <w:rsid w:val="00F16E0A"/>
    <w:rsid w:val="00F16E5C"/>
    <w:rsid w:val="00F170B3"/>
    <w:rsid w:val="00F17278"/>
    <w:rsid w:val="00F17441"/>
    <w:rsid w:val="00F17766"/>
    <w:rsid w:val="00F17873"/>
    <w:rsid w:val="00F17933"/>
    <w:rsid w:val="00F179BF"/>
    <w:rsid w:val="00F17A0F"/>
    <w:rsid w:val="00F17D91"/>
    <w:rsid w:val="00F202A5"/>
    <w:rsid w:val="00F20315"/>
    <w:rsid w:val="00F20342"/>
    <w:rsid w:val="00F20396"/>
    <w:rsid w:val="00F203FB"/>
    <w:rsid w:val="00F20A4B"/>
    <w:rsid w:val="00F20BC9"/>
    <w:rsid w:val="00F20BE3"/>
    <w:rsid w:val="00F20C95"/>
    <w:rsid w:val="00F20ED7"/>
    <w:rsid w:val="00F20FBE"/>
    <w:rsid w:val="00F212F5"/>
    <w:rsid w:val="00F21470"/>
    <w:rsid w:val="00F21745"/>
    <w:rsid w:val="00F2194E"/>
    <w:rsid w:val="00F21A75"/>
    <w:rsid w:val="00F21D5E"/>
    <w:rsid w:val="00F21EED"/>
    <w:rsid w:val="00F2258F"/>
    <w:rsid w:val="00F22785"/>
    <w:rsid w:val="00F22ADF"/>
    <w:rsid w:val="00F22C1C"/>
    <w:rsid w:val="00F22C20"/>
    <w:rsid w:val="00F22CBC"/>
    <w:rsid w:val="00F230EF"/>
    <w:rsid w:val="00F234A8"/>
    <w:rsid w:val="00F2378C"/>
    <w:rsid w:val="00F23842"/>
    <w:rsid w:val="00F23B20"/>
    <w:rsid w:val="00F23C49"/>
    <w:rsid w:val="00F24078"/>
    <w:rsid w:val="00F24085"/>
    <w:rsid w:val="00F242B2"/>
    <w:rsid w:val="00F242D3"/>
    <w:rsid w:val="00F243A2"/>
    <w:rsid w:val="00F24622"/>
    <w:rsid w:val="00F24867"/>
    <w:rsid w:val="00F24E14"/>
    <w:rsid w:val="00F24E57"/>
    <w:rsid w:val="00F24E6D"/>
    <w:rsid w:val="00F24F65"/>
    <w:rsid w:val="00F254EC"/>
    <w:rsid w:val="00F2558B"/>
    <w:rsid w:val="00F25652"/>
    <w:rsid w:val="00F257AC"/>
    <w:rsid w:val="00F25894"/>
    <w:rsid w:val="00F25DC5"/>
    <w:rsid w:val="00F25DC6"/>
    <w:rsid w:val="00F25DDD"/>
    <w:rsid w:val="00F25E2B"/>
    <w:rsid w:val="00F261F5"/>
    <w:rsid w:val="00F26232"/>
    <w:rsid w:val="00F26290"/>
    <w:rsid w:val="00F26418"/>
    <w:rsid w:val="00F264F7"/>
    <w:rsid w:val="00F26777"/>
    <w:rsid w:val="00F267CB"/>
    <w:rsid w:val="00F268BC"/>
    <w:rsid w:val="00F269F3"/>
    <w:rsid w:val="00F26A22"/>
    <w:rsid w:val="00F26ADB"/>
    <w:rsid w:val="00F26C65"/>
    <w:rsid w:val="00F26EB0"/>
    <w:rsid w:val="00F2737A"/>
    <w:rsid w:val="00F274A0"/>
    <w:rsid w:val="00F27B32"/>
    <w:rsid w:val="00F27D32"/>
    <w:rsid w:val="00F27E08"/>
    <w:rsid w:val="00F27F48"/>
    <w:rsid w:val="00F3001B"/>
    <w:rsid w:val="00F30059"/>
    <w:rsid w:val="00F3032C"/>
    <w:rsid w:val="00F308B7"/>
    <w:rsid w:val="00F30A6A"/>
    <w:rsid w:val="00F30AEF"/>
    <w:rsid w:val="00F31031"/>
    <w:rsid w:val="00F311AE"/>
    <w:rsid w:val="00F311DE"/>
    <w:rsid w:val="00F3125D"/>
    <w:rsid w:val="00F3147A"/>
    <w:rsid w:val="00F314E4"/>
    <w:rsid w:val="00F31519"/>
    <w:rsid w:val="00F3195D"/>
    <w:rsid w:val="00F31DEA"/>
    <w:rsid w:val="00F321AD"/>
    <w:rsid w:val="00F32309"/>
    <w:rsid w:val="00F3262B"/>
    <w:rsid w:val="00F32736"/>
    <w:rsid w:val="00F32808"/>
    <w:rsid w:val="00F32ABC"/>
    <w:rsid w:val="00F3308B"/>
    <w:rsid w:val="00F330CD"/>
    <w:rsid w:val="00F33670"/>
    <w:rsid w:val="00F33851"/>
    <w:rsid w:val="00F338C8"/>
    <w:rsid w:val="00F33A29"/>
    <w:rsid w:val="00F33AC0"/>
    <w:rsid w:val="00F33AEF"/>
    <w:rsid w:val="00F33B78"/>
    <w:rsid w:val="00F33E1E"/>
    <w:rsid w:val="00F33FD8"/>
    <w:rsid w:val="00F34130"/>
    <w:rsid w:val="00F3419B"/>
    <w:rsid w:val="00F34753"/>
    <w:rsid w:val="00F348E9"/>
    <w:rsid w:val="00F3494D"/>
    <w:rsid w:val="00F34B4E"/>
    <w:rsid w:val="00F3504A"/>
    <w:rsid w:val="00F35623"/>
    <w:rsid w:val="00F3594D"/>
    <w:rsid w:val="00F35A3A"/>
    <w:rsid w:val="00F35B9C"/>
    <w:rsid w:val="00F36184"/>
    <w:rsid w:val="00F36332"/>
    <w:rsid w:val="00F3642D"/>
    <w:rsid w:val="00F365C7"/>
    <w:rsid w:val="00F365CB"/>
    <w:rsid w:val="00F36818"/>
    <w:rsid w:val="00F36833"/>
    <w:rsid w:val="00F36939"/>
    <w:rsid w:val="00F36B76"/>
    <w:rsid w:val="00F36BE8"/>
    <w:rsid w:val="00F37350"/>
    <w:rsid w:val="00F37474"/>
    <w:rsid w:val="00F375AB"/>
    <w:rsid w:val="00F377AB"/>
    <w:rsid w:val="00F377D3"/>
    <w:rsid w:val="00F37880"/>
    <w:rsid w:val="00F37B97"/>
    <w:rsid w:val="00F37C31"/>
    <w:rsid w:val="00F37E99"/>
    <w:rsid w:val="00F40007"/>
    <w:rsid w:val="00F400ED"/>
    <w:rsid w:val="00F40169"/>
    <w:rsid w:val="00F40227"/>
    <w:rsid w:val="00F402A9"/>
    <w:rsid w:val="00F40543"/>
    <w:rsid w:val="00F40726"/>
    <w:rsid w:val="00F40846"/>
    <w:rsid w:val="00F4087D"/>
    <w:rsid w:val="00F40899"/>
    <w:rsid w:val="00F40AAB"/>
    <w:rsid w:val="00F40B8D"/>
    <w:rsid w:val="00F40F81"/>
    <w:rsid w:val="00F41261"/>
    <w:rsid w:val="00F41287"/>
    <w:rsid w:val="00F412FF"/>
    <w:rsid w:val="00F415B8"/>
    <w:rsid w:val="00F41644"/>
    <w:rsid w:val="00F41A3D"/>
    <w:rsid w:val="00F420CB"/>
    <w:rsid w:val="00F42D02"/>
    <w:rsid w:val="00F42E3C"/>
    <w:rsid w:val="00F42E53"/>
    <w:rsid w:val="00F43058"/>
    <w:rsid w:val="00F4312C"/>
    <w:rsid w:val="00F4341F"/>
    <w:rsid w:val="00F43469"/>
    <w:rsid w:val="00F435D5"/>
    <w:rsid w:val="00F437C4"/>
    <w:rsid w:val="00F4384B"/>
    <w:rsid w:val="00F439C0"/>
    <w:rsid w:val="00F43CFC"/>
    <w:rsid w:val="00F43D5B"/>
    <w:rsid w:val="00F43D6E"/>
    <w:rsid w:val="00F44116"/>
    <w:rsid w:val="00F44212"/>
    <w:rsid w:val="00F44238"/>
    <w:rsid w:val="00F444B4"/>
    <w:rsid w:val="00F44755"/>
    <w:rsid w:val="00F447E8"/>
    <w:rsid w:val="00F44ED6"/>
    <w:rsid w:val="00F4516C"/>
    <w:rsid w:val="00F4535D"/>
    <w:rsid w:val="00F45449"/>
    <w:rsid w:val="00F454A0"/>
    <w:rsid w:val="00F454F9"/>
    <w:rsid w:val="00F45705"/>
    <w:rsid w:val="00F45953"/>
    <w:rsid w:val="00F45A1D"/>
    <w:rsid w:val="00F45AAC"/>
    <w:rsid w:val="00F45C02"/>
    <w:rsid w:val="00F45E05"/>
    <w:rsid w:val="00F4688C"/>
    <w:rsid w:val="00F4690E"/>
    <w:rsid w:val="00F46BA1"/>
    <w:rsid w:val="00F46D70"/>
    <w:rsid w:val="00F46F04"/>
    <w:rsid w:val="00F472EF"/>
    <w:rsid w:val="00F47588"/>
    <w:rsid w:val="00F475AC"/>
    <w:rsid w:val="00F476AC"/>
    <w:rsid w:val="00F4783B"/>
    <w:rsid w:val="00F47A85"/>
    <w:rsid w:val="00F47CA2"/>
    <w:rsid w:val="00F47D13"/>
    <w:rsid w:val="00F47D3F"/>
    <w:rsid w:val="00F47E3D"/>
    <w:rsid w:val="00F47EB5"/>
    <w:rsid w:val="00F501F4"/>
    <w:rsid w:val="00F50657"/>
    <w:rsid w:val="00F50863"/>
    <w:rsid w:val="00F50AF0"/>
    <w:rsid w:val="00F50CFC"/>
    <w:rsid w:val="00F50FF3"/>
    <w:rsid w:val="00F51668"/>
    <w:rsid w:val="00F5168A"/>
    <w:rsid w:val="00F51826"/>
    <w:rsid w:val="00F51B3F"/>
    <w:rsid w:val="00F51C9F"/>
    <w:rsid w:val="00F5213E"/>
    <w:rsid w:val="00F52485"/>
    <w:rsid w:val="00F525D6"/>
    <w:rsid w:val="00F52912"/>
    <w:rsid w:val="00F531A6"/>
    <w:rsid w:val="00F53401"/>
    <w:rsid w:val="00F53979"/>
    <w:rsid w:val="00F53E9C"/>
    <w:rsid w:val="00F54041"/>
    <w:rsid w:val="00F541A7"/>
    <w:rsid w:val="00F545F7"/>
    <w:rsid w:val="00F54637"/>
    <w:rsid w:val="00F54649"/>
    <w:rsid w:val="00F54E11"/>
    <w:rsid w:val="00F54E44"/>
    <w:rsid w:val="00F54EEB"/>
    <w:rsid w:val="00F55044"/>
    <w:rsid w:val="00F5519C"/>
    <w:rsid w:val="00F55327"/>
    <w:rsid w:val="00F55363"/>
    <w:rsid w:val="00F55490"/>
    <w:rsid w:val="00F554DE"/>
    <w:rsid w:val="00F5552E"/>
    <w:rsid w:val="00F5565D"/>
    <w:rsid w:val="00F5594B"/>
    <w:rsid w:val="00F559DB"/>
    <w:rsid w:val="00F55B55"/>
    <w:rsid w:val="00F55CB3"/>
    <w:rsid w:val="00F55EA3"/>
    <w:rsid w:val="00F55EB5"/>
    <w:rsid w:val="00F55FD5"/>
    <w:rsid w:val="00F56037"/>
    <w:rsid w:val="00F56659"/>
    <w:rsid w:val="00F56723"/>
    <w:rsid w:val="00F56A7D"/>
    <w:rsid w:val="00F56B0C"/>
    <w:rsid w:val="00F56B8F"/>
    <w:rsid w:val="00F570A0"/>
    <w:rsid w:val="00F57325"/>
    <w:rsid w:val="00F5753D"/>
    <w:rsid w:val="00F57577"/>
    <w:rsid w:val="00F57739"/>
    <w:rsid w:val="00F578D9"/>
    <w:rsid w:val="00F57BB1"/>
    <w:rsid w:val="00F57BC8"/>
    <w:rsid w:val="00F57BF5"/>
    <w:rsid w:val="00F57BF7"/>
    <w:rsid w:val="00F60162"/>
    <w:rsid w:val="00F60479"/>
    <w:rsid w:val="00F605D4"/>
    <w:rsid w:val="00F60695"/>
    <w:rsid w:val="00F6086B"/>
    <w:rsid w:val="00F609A7"/>
    <w:rsid w:val="00F61164"/>
    <w:rsid w:val="00F611CF"/>
    <w:rsid w:val="00F616FE"/>
    <w:rsid w:val="00F6174C"/>
    <w:rsid w:val="00F6198B"/>
    <w:rsid w:val="00F61995"/>
    <w:rsid w:val="00F61DD5"/>
    <w:rsid w:val="00F6201D"/>
    <w:rsid w:val="00F62275"/>
    <w:rsid w:val="00F62471"/>
    <w:rsid w:val="00F62527"/>
    <w:rsid w:val="00F6260B"/>
    <w:rsid w:val="00F62724"/>
    <w:rsid w:val="00F6275A"/>
    <w:rsid w:val="00F62773"/>
    <w:rsid w:val="00F6302D"/>
    <w:rsid w:val="00F6304D"/>
    <w:rsid w:val="00F63245"/>
    <w:rsid w:val="00F634AD"/>
    <w:rsid w:val="00F63735"/>
    <w:rsid w:val="00F63736"/>
    <w:rsid w:val="00F6377C"/>
    <w:rsid w:val="00F637EA"/>
    <w:rsid w:val="00F638B8"/>
    <w:rsid w:val="00F639FF"/>
    <w:rsid w:val="00F63BB8"/>
    <w:rsid w:val="00F63CA5"/>
    <w:rsid w:val="00F63D4B"/>
    <w:rsid w:val="00F64163"/>
    <w:rsid w:val="00F643AA"/>
    <w:rsid w:val="00F6455D"/>
    <w:rsid w:val="00F64641"/>
    <w:rsid w:val="00F6488F"/>
    <w:rsid w:val="00F648FA"/>
    <w:rsid w:val="00F64A2D"/>
    <w:rsid w:val="00F64D60"/>
    <w:rsid w:val="00F64DF7"/>
    <w:rsid w:val="00F64E01"/>
    <w:rsid w:val="00F64F6C"/>
    <w:rsid w:val="00F65030"/>
    <w:rsid w:val="00F650C2"/>
    <w:rsid w:val="00F6516B"/>
    <w:rsid w:val="00F65409"/>
    <w:rsid w:val="00F65510"/>
    <w:rsid w:val="00F65604"/>
    <w:rsid w:val="00F65643"/>
    <w:rsid w:val="00F65805"/>
    <w:rsid w:val="00F65A54"/>
    <w:rsid w:val="00F65D8A"/>
    <w:rsid w:val="00F661B0"/>
    <w:rsid w:val="00F662C2"/>
    <w:rsid w:val="00F662FC"/>
    <w:rsid w:val="00F665B7"/>
    <w:rsid w:val="00F66CFF"/>
    <w:rsid w:val="00F67050"/>
    <w:rsid w:val="00F671AF"/>
    <w:rsid w:val="00F6729A"/>
    <w:rsid w:val="00F674C2"/>
    <w:rsid w:val="00F6780A"/>
    <w:rsid w:val="00F67876"/>
    <w:rsid w:val="00F678F8"/>
    <w:rsid w:val="00F67A46"/>
    <w:rsid w:val="00F67D05"/>
    <w:rsid w:val="00F70006"/>
    <w:rsid w:val="00F702B9"/>
    <w:rsid w:val="00F708D2"/>
    <w:rsid w:val="00F709EB"/>
    <w:rsid w:val="00F70A09"/>
    <w:rsid w:val="00F70A2F"/>
    <w:rsid w:val="00F70D3A"/>
    <w:rsid w:val="00F70F5B"/>
    <w:rsid w:val="00F70F7D"/>
    <w:rsid w:val="00F7110B"/>
    <w:rsid w:val="00F712D0"/>
    <w:rsid w:val="00F7158B"/>
    <w:rsid w:val="00F715E6"/>
    <w:rsid w:val="00F71D60"/>
    <w:rsid w:val="00F71E6E"/>
    <w:rsid w:val="00F71FAB"/>
    <w:rsid w:val="00F72241"/>
    <w:rsid w:val="00F723BE"/>
    <w:rsid w:val="00F72535"/>
    <w:rsid w:val="00F725C5"/>
    <w:rsid w:val="00F72BDE"/>
    <w:rsid w:val="00F72C26"/>
    <w:rsid w:val="00F72EE4"/>
    <w:rsid w:val="00F73002"/>
    <w:rsid w:val="00F730B0"/>
    <w:rsid w:val="00F730E7"/>
    <w:rsid w:val="00F73134"/>
    <w:rsid w:val="00F7329C"/>
    <w:rsid w:val="00F7370B"/>
    <w:rsid w:val="00F73A0D"/>
    <w:rsid w:val="00F73ACB"/>
    <w:rsid w:val="00F73C61"/>
    <w:rsid w:val="00F73CD2"/>
    <w:rsid w:val="00F74074"/>
    <w:rsid w:val="00F740C4"/>
    <w:rsid w:val="00F74280"/>
    <w:rsid w:val="00F74551"/>
    <w:rsid w:val="00F745CE"/>
    <w:rsid w:val="00F746F0"/>
    <w:rsid w:val="00F7484B"/>
    <w:rsid w:val="00F74A0E"/>
    <w:rsid w:val="00F74B16"/>
    <w:rsid w:val="00F74BAB"/>
    <w:rsid w:val="00F74D00"/>
    <w:rsid w:val="00F75134"/>
    <w:rsid w:val="00F7553C"/>
    <w:rsid w:val="00F757B3"/>
    <w:rsid w:val="00F7593B"/>
    <w:rsid w:val="00F75C0C"/>
    <w:rsid w:val="00F75D32"/>
    <w:rsid w:val="00F75E3F"/>
    <w:rsid w:val="00F75F5E"/>
    <w:rsid w:val="00F75FCA"/>
    <w:rsid w:val="00F76011"/>
    <w:rsid w:val="00F76076"/>
    <w:rsid w:val="00F760B6"/>
    <w:rsid w:val="00F76122"/>
    <w:rsid w:val="00F763F2"/>
    <w:rsid w:val="00F76589"/>
    <w:rsid w:val="00F76614"/>
    <w:rsid w:val="00F76865"/>
    <w:rsid w:val="00F76990"/>
    <w:rsid w:val="00F76AAB"/>
    <w:rsid w:val="00F76D8A"/>
    <w:rsid w:val="00F76E6B"/>
    <w:rsid w:val="00F76EC9"/>
    <w:rsid w:val="00F771A4"/>
    <w:rsid w:val="00F772E1"/>
    <w:rsid w:val="00F773ED"/>
    <w:rsid w:val="00F7759A"/>
    <w:rsid w:val="00F77641"/>
    <w:rsid w:val="00F77739"/>
    <w:rsid w:val="00F803ED"/>
    <w:rsid w:val="00F80567"/>
    <w:rsid w:val="00F80942"/>
    <w:rsid w:val="00F80BBD"/>
    <w:rsid w:val="00F80F88"/>
    <w:rsid w:val="00F8129B"/>
    <w:rsid w:val="00F8145A"/>
    <w:rsid w:val="00F8162E"/>
    <w:rsid w:val="00F8182B"/>
    <w:rsid w:val="00F8195A"/>
    <w:rsid w:val="00F8196C"/>
    <w:rsid w:val="00F819E0"/>
    <w:rsid w:val="00F81BAA"/>
    <w:rsid w:val="00F81BFE"/>
    <w:rsid w:val="00F81C64"/>
    <w:rsid w:val="00F81D08"/>
    <w:rsid w:val="00F8206B"/>
    <w:rsid w:val="00F824FB"/>
    <w:rsid w:val="00F8250E"/>
    <w:rsid w:val="00F8262E"/>
    <w:rsid w:val="00F82676"/>
    <w:rsid w:val="00F82769"/>
    <w:rsid w:val="00F82B29"/>
    <w:rsid w:val="00F82B39"/>
    <w:rsid w:val="00F82BA3"/>
    <w:rsid w:val="00F82CE8"/>
    <w:rsid w:val="00F82F06"/>
    <w:rsid w:val="00F832E0"/>
    <w:rsid w:val="00F834B1"/>
    <w:rsid w:val="00F837DB"/>
    <w:rsid w:val="00F83986"/>
    <w:rsid w:val="00F83E30"/>
    <w:rsid w:val="00F83F09"/>
    <w:rsid w:val="00F84331"/>
    <w:rsid w:val="00F843A5"/>
    <w:rsid w:val="00F844B6"/>
    <w:rsid w:val="00F8454A"/>
    <w:rsid w:val="00F8465F"/>
    <w:rsid w:val="00F84770"/>
    <w:rsid w:val="00F84BD9"/>
    <w:rsid w:val="00F84FCE"/>
    <w:rsid w:val="00F8538A"/>
    <w:rsid w:val="00F854E1"/>
    <w:rsid w:val="00F856E3"/>
    <w:rsid w:val="00F85775"/>
    <w:rsid w:val="00F85955"/>
    <w:rsid w:val="00F85AC3"/>
    <w:rsid w:val="00F85B6F"/>
    <w:rsid w:val="00F85C4D"/>
    <w:rsid w:val="00F85D89"/>
    <w:rsid w:val="00F861B8"/>
    <w:rsid w:val="00F862EF"/>
    <w:rsid w:val="00F8659D"/>
    <w:rsid w:val="00F8676E"/>
    <w:rsid w:val="00F86F95"/>
    <w:rsid w:val="00F8707F"/>
    <w:rsid w:val="00F87127"/>
    <w:rsid w:val="00F87479"/>
    <w:rsid w:val="00F87527"/>
    <w:rsid w:val="00F87689"/>
    <w:rsid w:val="00F87706"/>
    <w:rsid w:val="00F87717"/>
    <w:rsid w:val="00F878B2"/>
    <w:rsid w:val="00F878BE"/>
    <w:rsid w:val="00F879EE"/>
    <w:rsid w:val="00F87F58"/>
    <w:rsid w:val="00F900F4"/>
    <w:rsid w:val="00F90249"/>
    <w:rsid w:val="00F902BD"/>
    <w:rsid w:val="00F90361"/>
    <w:rsid w:val="00F905DF"/>
    <w:rsid w:val="00F906B3"/>
    <w:rsid w:val="00F90956"/>
    <w:rsid w:val="00F90B0D"/>
    <w:rsid w:val="00F90C06"/>
    <w:rsid w:val="00F90D2E"/>
    <w:rsid w:val="00F910EF"/>
    <w:rsid w:val="00F91191"/>
    <w:rsid w:val="00F911F0"/>
    <w:rsid w:val="00F9147E"/>
    <w:rsid w:val="00F914F6"/>
    <w:rsid w:val="00F916B1"/>
    <w:rsid w:val="00F9174A"/>
    <w:rsid w:val="00F919E0"/>
    <w:rsid w:val="00F91A19"/>
    <w:rsid w:val="00F91A40"/>
    <w:rsid w:val="00F91A75"/>
    <w:rsid w:val="00F91C88"/>
    <w:rsid w:val="00F91CF9"/>
    <w:rsid w:val="00F920E4"/>
    <w:rsid w:val="00F922C4"/>
    <w:rsid w:val="00F924E5"/>
    <w:rsid w:val="00F9272A"/>
    <w:rsid w:val="00F92740"/>
    <w:rsid w:val="00F92790"/>
    <w:rsid w:val="00F92AF0"/>
    <w:rsid w:val="00F92DCE"/>
    <w:rsid w:val="00F92E5D"/>
    <w:rsid w:val="00F92F12"/>
    <w:rsid w:val="00F92F96"/>
    <w:rsid w:val="00F92FAC"/>
    <w:rsid w:val="00F9320D"/>
    <w:rsid w:val="00F932E2"/>
    <w:rsid w:val="00F9386D"/>
    <w:rsid w:val="00F938C2"/>
    <w:rsid w:val="00F9397B"/>
    <w:rsid w:val="00F93997"/>
    <w:rsid w:val="00F93BB9"/>
    <w:rsid w:val="00F93C05"/>
    <w:rsid w:val="00F93C6F"/>
    <w:rsid w:val="00F93CFD"/>
    <w:rsid w:val="00F94489"/>
    <w:rsid w:val="00F94865"/>
    <w:rsid w:val="00F94B1E"/>
    <w:rsid w:val="00F94BBE"/>
    <w:rsid w:val="00F94DFB"/>
    <w:rsid w:val="00F94E9B"/>
    <w:rsid w:val="00F9524C"/>
    <w:rsid w:val="00F95474"/>
    <w:rsid w:val="00F954AA"/>
    <w:rsid w:val="00F95521"/>
    <w:rsid w:val="00F956DB"/>
    <w:rsid w:val="00F956F8"/>
    <w:rsid w:val="00F95C04"/>
    <w:rsid w:val="00F95E56"/>
    <w:rsid w:val="00F96385"/>
    <w:rsid w:val="00F96428"/>
    <w:rsid w:val="00F964B3"/>
    <w:rsid w:val="00F96696"/>
    <w:rsid w:val="00F96837"/>
    <w:rsid w:val="00F968C5"/>
    <w:rsid w:val="00F96D42"/>
    <w:rsid w:val="00F96EF8"/>
    <w:rsid w:val="00F970B1"/>
    <w:rsid w:val="00F97132"/>
    <w:rsid w:val="00F974D1"/>
    <w:rsid w:val="00F9792E"/>
    <w:rsid w:val="00F9796E"/>
    <w:rsid w:val="00F97C0F"/>
    <w:rsid w:val="00F97C42"/>
    <w:rsid w:val="00F97CC3"/>
    <w:rsid w:val="00FA002A"/>
    <w:rsid w:val="00FA032D"/>
    <w:rsid w:val="00FA0473"/>
    <w:rsid w:val="00FA0651"/>
    <w:rsid w:val="00FA08BE"/>
    <w:rsid w:val="00FA0947"/>
    <w:rsid w:val="00FA0FB3"/>
    <w:rsid w:val="00FA11BC"/>
    <w:rsid w:val="00FA12B5"/>
    <w:rsid w:val="00FA1361"/>
    <w:rsid w:val="00FA1852"/>
    <w:rsid w:val="00FA192E"/>
    <w:rsid w:val="00FA1AED"/>
    <w:rsid w:val="00FA1D2C"/>
    <w:rsid w:val="00FA1F0D"/>
    <w:rsid w:val="00FA2107"/>
    <w:rsid w:val="00FA23F3"/>
    <w:rsid w:val="00FA244D"/>
    <w:rsid w:val="00FA2610"/>
    <w:rsid w:val="00FA2B87"/>
    <w:rsid w:val="00FA31FA"/>
    <w:rsid w:val="00FA33A9"/>
    <w:rsid w:val="00FA33E7"/>
    <w:rsid w:val="00FA354D"/>
    <w:rsid w:val="00FA3E49"/>
    <w:rsid w:val="00FA3EE0"/>
    <w:rsid w:val="00FA3F3E"/>
    <w:rsid w:val="00FA4107"/>
    <w:rsid w:val="00FA4304"/>
    <w:rsid w:val="00FA44F4"/>
    <w:rsid w:val="00FA458C"/>
    <w:rsid w:val="00FA48B0"/>
    <w:rsid w:val="00FA4B3D"/>
    <w:rsid w:val="00FA4BD2"/>
    <w:rsid w:val="00FA4C4C"/>
    <w:rsid w:val="00FA53CA"/>
    <w:rsid w:val="00FA5903"/>
    <w:rsid w:val="00FA5B84"/>
    <w:rsid w:val="00FA5B92"/>
    <w:rsid w:val="00FA5D0E"/>
    <w:rsid w:val="00FA5EFE"/>
    <w:rsid w:val="00FA5F74"/>
    <w:rsid w:val="00FA60AF"/>
    <w:rsid w:val="00FA61C5"/>
    <w:rsid w:val="00FA6288"/>
    <w:rsid w:val="00FA6443"/>
    <w:rsid w:val="00FA67CE"/>
    <w:rsid w:val="00FA6963"/>
    <w:rsid w:val="00FA6A1F"/>
    <w:rsid w:val="00FA6CE5"/>
    <w:rsid w:val="00FA6E16"/>
    <w:rsid w:val="00FA6F8A"/>
    <w:rsid w:val="00FA711C"/>
    <w:rsid w:val="00FA7165"/>
    <w:rsid w:val="00FA72D1"/>
    <w:rsid w:val="00FA75F9"/>
    <w:rsid w:val="00FA7639"/>
    <w:rsid w:val="00FA7817"/>
    <w:rsid w:val="00FA7EB5"/>
    <w:rsid w:val="00FB0085"/>
    <w:rsid w:val="00FB00CA"/>
    <w:rsid w:val="00FB0160"/>
    <w:rsid w:val="00FB01FA"/>
    <w:rsid w:val="00FB0252"/>
    <w:rsid w:val="00FB0345"/>
    <w:rsid w:val="00FB0A75"/>
    <w:rsid w:val="00FB0B80"/>
    <w:rsid w:val="00FB0E0F"/>
    <w:rsid w:val="00FB0FEA"/>
    <w:rsid w:val="00FB1012"/>
    <w:rsid w:val="00FB1420"/>
    <w:rsid w:val="00FB15B0"/>
    <w:rsid w:val="00FB173A"/>
    <w:rsid w:val="00FB18A4"/>
    <w:rsid w:val="00FB1B5A"/>
    <w:rsid w:val="00FB247F"/>
    <w:rsid w:val="00FB2629"/>
    <w:rsid w:val="00FB29B2"/>
    <w:rsid w:val="00FB2DAD"/>
    <w:rsid w:val="00FB2DC0"/>
    <w:rsid w:val="00FB3230"/>
    <w:rsid w:val="00FB3372"/>
    <w:rsid w:val="00FB347A"/>
    <w:rsid w:val="00FB3569"/>
    <w:rsid w:val="00FB3889"/>
    <w:rsid w:val="00FB3AD5"/>
    <w:rsid w:val="00FB3E34"/>
    <w:rsid w:val="00FB42B5"/>
    <w:rsid w:val="00FB42C2"/>
    <w:rsid w:val="00FB43EA"/>
    <w:rsid w:val="00FB440A"/>
    <w:rsid w:val="00FB4486"/>
    <w:rsid w:val="00FB44CD"/>
    <w:rsid w:val="00FB48F4"/>
    <w:rsid w:val="00FB48FA"/>
    <w:rsid w:val="00FB49C5"/>
    <w:rsid w:val="00FB4B3E"/>
    <w:rsid w:val="00FB4BB0"/>
    <w:rsid w:val="00FB4BEE"/>
    <w:rsid w:val="00FB4E10"/>
    <w:rsid w:val="00FB515F"/>
    <w:rsid w:val="00FB52CB"/>
    <w:rsid w:val="00FB532D"/>
    <w:rsid w:val="00FB53F3"/>
    <w:rsid w:val="00FB5415"/>
    <w:rsid w:val="00FB5424"/>
    <w:rsid w:val="00FB56FF"/>
    <w:rsid w:val="00FB58BA"/>
    <w:rsid w:val="00FB58F0"/>
    <w:rsid w:val="00FB5A57"/>
    <w:rsid w:val="00FB5AA9"/>
    <w:rsid w:val="00FB5B19"/>
    <w:rsid w:val="00FB5CAB"/>
    <w:rsid w:val="00FB5ED8"/>
    <w:rsid w:val="00FB64DF"/>
    <w:rsid w:val="00FB677D"/>
    <w:rsid w:val="00FB6931"/>
    <w:rsid w:val="00FB69BD"/>
    <w:rsid w:val="00FB6E3C"/>
    <w:rsid w:val="00FB759C"/>
    <w:rsid w:val="00FB770A"/>
    <w:rsid w:val="00FB7995"/>
    <w:rsid w:val="00FB7B49"/>
    <w:rsid w:val="00FB7EB7"/>
    <w:rsid w:val="00FC03F2"/>
    <w:rsid w:val="00FC058A"/>
    <w:rsid w:val="00FC061C"/>
    <w:rsid w:val="00FC077B"/>
    <w:rsid w:val="00FC082B"/>
    <w:rsid w:val="00FC082C"/>
    <w:rsid w:val="00FC0AB2"/>
    <w:rsid w:val="00FC0C96"/>
    <w:rsid w:val="00FC0FA2"/>
    <w:rsid w:val="00FC10DF"/>
    <w:rsid w:val="00FC12B7"/>
    <w:rsid w:val="00FC12DD"/>
    <w:rsid w:val="00FC14C5"/>
    <w:rsid w:val="00FC17D1"/>
    <w:rsid w:val="00FC182D"/>
    <w:rsid w:val="00FC1A7C"/>
    <w:rsid w:val="00FC2190"/>
    <w:rsid w:val="00FC2243"/>
    <w:rsid w:val="00FC2299"/>
    <w:rsid w:val="00FC2619"/>
    <w:rsid w:val="00FC28BA"/>
    <w:rsid w:val="00FC2B2C"/>
    <w:rsid w:val="00FC376D"/>
    <w:rsid w:val="00FC3890"/>
    <w:rsid w:val="00FC393A"/>
    <w:rsid w:val="00FC3BFD"/>
    <w:rsid w:val="00FC3C2E"/>
    <w:rsid w:val="00FC3CEB"/>
    <w:rsid w:val="00FC420C"/>
    <w:rsid w:val="00FC4D8D"/>
    <w:rsid w:val="00FC5329"/>
    <w:rsid w:val="00FC5558"/>
    <w:rsid w:val="00FC5C19"/>
    <w:rsid w:val="00FC5C9F"/>
    <w:rsid w:val="00FC5D16"/>
    <w:rsid w:val="00FC60C2"/>
    <w:rsid w:val="00FC6114"/>
    <w:rsid w:val="00FC6440"/>
    <w:rsid w:val="00FC646C"/>
    <w:rsid w:val="00FC654F"/>
    <w:rsid w:val="00FC65C8"/>
    <w:rsid w:val="00FC6624"/>
    <w:rsid w:val="00FC66FD"/>
    <w:rsid w:val="00FC6E31"/>
    <w:rsid w:val="00FC7025"/>
    <w:rsid w:val="00FC71C2"/>
    <w:rsid w:val="00FC7326"/>
    <w:rsid w:val="00FC735C"/>
    <w:rsid w:val="00FC7413"/>
    <w:rsid w:val="00FC76B2"/>
    <w:rsid w:val="00FC7705"/>
    <w:rsid w:val="00FC778E"/>
    <w:rsid w:val="00FC786E"/>
    <w:rsid w:val="00FC795C"/>
    <w:rsid w:val="00FC7B88"/>
    <w:rsid w:val="00FC7C0A"/>
    <w:rsid w:val="00FC7C4E"/>
    <w:rsid w:val="00FD0519"/>
    <w:rsid w:val="00FD0693"/>
    <w:rsid w:val="00FD06C5"/>
    <w:rsid w:val="00FD071E"/>
    <w:rsid w:val="00FD0769"/>
    <w:rsid w:val="00FD0821"/>
    <w:rsid w:val="00FD0DD7"/>
    <w:rsid w:val="00FD0DFB"/>
    <w:rsid w:val="00FD0FC7"/>
    <w:rsid w:val="00FD1045"/>
    <w:rsid w:val="00FD1224"/>
    <w:rsid w:val="00FD12B0"/>
    <w:rsid w:val="00FD12CD"/>
    <w:rsid w:val="00FD1AA7"/>
    <w:rsid w:val="00FD1CED"/>
    <w:rsid w:val="00FD201E"/>
    <w:rsid w:val="00FD218F"/>
    <w:rsid w:val="00FD247B"/>
    <w:rsid w:val="00FD24CF"/>
    <w:rsid w:val="00FD2641"/>
    <w:rsid w:val="00FD31FC"/>
    <w:rsid w:val="00FD3327"/>
    <w:rsid w:val="00FD3430"/>
    <w:rsid w:val="00FD3648"/>
    <w:rsid w:val="00FD38B0"/>
    <w:rsid w:val="00FD3988"/>
    <w:rsid w:val="00FD3CDC"/>
    <w:rsid w:val="00FD3D3F"/>
    <w:rsid w:val="00FD4195"/>
    <w:rsid w:val="00FD4235"/>
    <w:rsid w:val="00FD4526"/>
    <w:rsid w:val="00FD4842"/>
    <w:rsid w:val="00FD485A"/>
    <w:rsid w:val="00FD4B12"/>
    <w:rsid w:val="00FD4D0B"/>
    <w:rsid w:val="00FD5119"/>
    <w:rsid w:val="00FD52CA"/>
    <w:rsid w:val="00FD54C5"/>
    <w:rsid w:val="00FD54E3"/>
    <w:rsid w:val="00FD54F4"/>
    <w:rsid w:val="00FD58DB"/>
    <w:rsid w:val="00FD5D38"/>
    <w:rsid w:val="00FD5D7F"/>
    <w:rsid w:val="00FD5E71"/>
    <w:rsid w:val="00FD5ED2"/>
    <w:rsid w:val="00FD64BD"/>
    <w:rsid w:val="00FD6546"/>
    <w:rsid w:val="00FD65D1"/>
    <w:rsid w:val="00FD65EC"/>
    <w:rsid w:val="00FD6A69"/>
    <w:rsid w:val="00FD6C12"/>
    <w:rsid w:val="00FD6EBC"/>
    <w:rsid w:val="00FD6FDA"/>
    <w:rsid w:val="00FD73A4"/>
    <w:rsid w:val="00FD757C"/>
    <w:rsid w:val="00FD7A75"/>
    <w:rsid w:val="00FD7C7B"/>
    <w:rsid w:val="00FD7F02"/>
    <w:rsid w:val="00FE027E"/>
    <w:rsid w:val="00FE02D9"/>
    <w:rsid w:val="00FE04AB"/>
    <w:rsid w:val="00FE0772"/>
    <w:rsid w:val="00FE0E52"/>
    <w:rsid w:val="00FE0ECF"/>
    <w:rsid w:val="00FE0F20"/>
    <w:rsid w:val="00FE0F63"/>
    <w:rsid w:val="00FE1128"/>
    <w:rsid w:val="00FE1249"/>
    <w:rsid w:val="00FE1776"/>
    <w:rsid w:val="00FE1887"/>
    <w:rsid w:val="00FE1BCF"/>
    <w:rsid w:val="00FE1E87"/>
    <w:rsid w:val="00FE21BD"/>
    <w:rsid w:val="00FE26BD"/>
    <w:rsid w:val="00FE2740"/>
    <w:rsid w:val="00FE2864"/>
    <w:rsid w:val="00FE2889"/>
    <w:rsid w:val="00FE2A55"/>
    <w:rsid w:val="00FE3115"/>
    <w:rsid w:val="00FE322A"/>
    <w:rsid w:val="00FE3505"/>
    <w:rsid w:val="00FE35FE"/>
    <w:rsid w:val="00FE38D4"/>
    <w:rsid w:val="00FE3ADD"/>
    <w:rsid w:val="00FE3C56"/>
    <w:rsid w:val="00FE3F53"/>
    <w:rsid w:val="00FE3F7C"/>
    <w:rsid w:val="00FE42F9"/>
    <w:rsid w:val="00FE44B0"/>
    <w:rsid w:val="00FE46EF"/>
    <w:rsid w:val="00FE4710"/>
    <w:rsid w:val="00FE4873"/>
    <w:rsid w:val="00FE4BBA"/>
    <w:rsid w:val="00FE4CA5"/>
    <w:rsid w:val="00FE4E86"/>
    <w:rsid w:val="00FE4ECD"/>
    <w:rsid w:val="00FE5194"/>
    <w:rsid w:val="00FE5403"/>
    <w:rsid w:val="00FE5A8D"/>
    <w:rsid w:val="00FE5B24"/>
    <w:rsid w:val="00FE5C71"/>
    <w:rsid w:val="00FE60AA"/>
    <w:rsid w:val="00FE681B"/>
    <w:rsid w:val="00FE689A"/>
    <w:rsid w:val="00FE6920"/>
    <w:rsid w:val="00FE6A8A"/>
    <w:rsid w:val="00FE6C45"/>
    <w:rsid w:val="00FE6D4C"/>
    <w:rsid w:val="00FE6FAF"/>
    <w:rsid w:val="00FE712D"/>
    <w:rsid w:val="00FE7352"/>
    <w:rsid w:val="00FE7510"/>
    <w:rsid w:val="00FE778D"/>
    <w:rsid w:val="00FE7836"/>
    <w:rsid w:val="00FE78EA"/>
    <w:rsid w:val="00FE7986"/>
    <w:rsid w:val="00FE7AED"/>
    <w:rsid w:val="00FE7BF2"/>
    <w:rsid w:val="00FE7D6D"/>
    <w:rsid w:val="00FF011F"/>
    <w:rsid w:val="00FF012D"/>
    <w:rsid w:val="00FF021B"/>
    <w:rsid w:val="00FF0926"/>
    <w:rsid w:val="00FF0A70"/>
    <w:rsid w:val="00FF0AB5"/>
    <w:rsid w:val="00FF0BC1"/>
    <w:rsid w:val="00FF0C23"/>
    <w:rsid w:val="00FF0C69"/>
    <w:rsid w:val="00FF0D06"/>
    <w:rsid w:val="00FF0D40"/>
    <w:rsid w:val="00FF0E58"/>
    <w:rsid w:val="00FF0F87"/>
    <w:rsid w:val="00FF0FF7"/>
    <w:rsid w:val="00FF1110"/>
    <w:rsid w:val="00FF125D"/>
    <w:rsid w:val="00FF1590"/>
    <w:rsid w:val="00FF17F3"/>
    <w:rsid w:val="00FF183F"/>
    <w:rsid w:val="00FF1840"/>
    <w:rsid w:val="00FF1A87"/>
    <w:rsid w:val="00FF1C2F"/>
    <w:rsid w:val="00FF1D32"/>
    <w:rsid w:val="00FF1FCF"/>
    <w:rsid w:val="00FF2113"/>
    <w:rsid w:val="00FF2886"/>
    <w:rsid w:val="00FF2A04"/>
    <w:rsid w:val="00FF2E88"/>
    <w:rsid w:val="00FF2FC9"/>
    <w:rsid w:val="00FF30AB"/>
    <w:rsid w:val="00FF3177"/>
    <w:rsid w:val="00FF34A7"/>
    <w:rsid w:val="00FF34AB"/>
    <w:rsid w:val="00FF36C3"/>
    <w:rsid w:val="00FF397A"/>
    <w:rsid w:val="00FF3A95"/>
    <w:rsid w:val="00FF3AE8"/>
    <w:rsid w:val="00FF3EE5"/>
    <w:rsid w:val="00FF3F4A"/>
    <w:rsid w:val="00FF3FBD"/>
    <w:rsid w:val="00FF4142"/>
    <w:rsid w:val="00FF4459"/>
    <w:rsid w:val="00FF4661"/>
    <w:rsid w:val="00FF4835"/>
    <w:rsid w:val="00FF4B48"/>
    <w:rsid w:val="00FF5274"/>
    <w:rsid w:val="00FF52D2"/>
    <w:rsid w:val="00FF5547"/>
    <w:rsid w:val="00FF57C9"/>
    <w:rsid w:val="00FF57D4"/>
    <w:rsid w:val="00FF5D8F"/>
    <w:rsid w:val="00FF5DCB"/>
    <w:rsid w:val="00FF5EDC"/>
    <w:rsid w:val="00FF6119"/>
    <w:rsid w:val="00FF6161"/>
    <w:rsid w:val="00FF622D"/>
    <w:rsid w:val="00FF642A"/>
    <w:rsid w:val="00FF6488"/>
    <w:rsid w:val="00FF66C4"/>
    <w:rsid w:val="00FF66D0"/>
    <w:rsid w:val="00FF66F4"/>
    <w:rsid w:val="00FF6747"/>
    <w:rsid w:val="00FF69B5"/>
    <w:rsid w:val="00FF714B"/>
    <w:rsid w:val="00FF7230"/>
    <w:rsid w:val="00FF7493"/>
    <w:rsid w:val="00FF7C2C"/>
    <w:rsid w:val="00FF7CAC"/>
    <w:rsid w:val="00FF7CCE"/>
    <w:rsid w:val="00FF7CF6"/>
    <w:rsid w:val="00FF7DD5"/>
    <w:rsid w:val="00FF7DF1"/>
    <w:rsid w:val="00FF7E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eaeaea,#5f5f5f,#b2b2b2,#969696,#ddd"/>
    </o:shapedefaults>
    <o:shapelayout v:ext="edit">
      <o:idmap v:ext="edit" data="1"/>
    </o:shapelayout>
  </w:shapeDefaults>
  <w:decimalSymbol w:val="."/>
  <w:listSeparator w:val=","/>
  <w14:docId w14:val="45FE7B0A"/>
  <w15:docId w15:val="{A766413C-2F1F-4205-A2BA-ED9655C3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43A2"/>
    <w:pPr>
      <w:widowControl w:val="0"/>
      <w:jc w:val="both"/>
    </w:pPr>
    <w:rPr>
      <w:rFonts w:ascii="Arial" w:eastAsia="MS UI Gothic" w:hAnsi="Arial" w:cs="Arial"/>
      <w:sz w:val="21"/>
      <w:szCs w:val="28"/>
      <w:lang w:eastAsia="ja-JP"/>
    </w:rPr>
  </w:style>
  <w:style w:type="paragraph" w:styleId="Heading1">
    <w:name w:val="heading 1"/>
    <w:basedOn w:val="Normal"/>
    <w:next w:val="Normal"/>
    <w:qFormat/>
    <w:rsid w:val="0025782F"/>
    <w:pPr>
      <w:keepNext/>
      <w:numPr>
        <w:numId w:val="1"/>
      </w:numPr>
      <w:pBdr>
        <w:top w:val="single" w:sz="4" w:space="1" w:color="auto"/>
        <w:left w:val="single" w:sz="4" w:space="4" w:color="auto"/>
        <w:bottom w:val="single" w:sz="4" w:space="1" w:color="auto"/>
        <w:right w:val="single" w:sz="4" w:space="4" w:color="auto"/>
      </w:pBdr>
      <w:shd w:val="clear" w:color="auto" w:fill="E6E6E6"/>
      <w:outlineLvl w:val="0"/>
    </w:pPr>
    <w:rPr>
      <w:rFonts w:eastAsia="MS Gothic" w:cs="Times New Roman"/>
      <w:b/>
      <w:sz w:val="32"/>
      <w:szCs w:val="24"/>
    </w:rPr>
  </w:style>
  <w:style w:type="paragraph" w:styleId="Heading2">
    <w:name w:val="heading 2"/>
    <w:basedOn w:val="Normal"/>
    <w:next w:val="Normal"/>
    <w:qFormat/>
    <w:rsid w:val="0025782F"/>
    <w:pPr>
      <w:keepNext/>
      <w:numPr>
        <w:ilvl w:val="1"/>
        <w:numId w:val="1"/>
      </w:numPr>
      <w:pBdr>
        <w:bottom w:val="single" w:sz="4" w:space="1" w:color="auto"/>
      </w:pBdr>
      <w:outlineLvl w:val="1"/>
    </w:pPr>
    <w:rPr>
      <w:rFonts w:eastAsia="MS Gothic" w:cs="Times New Roman"/>
      <w:b/>
      <w:sz w:val="28"/>
    </w:rPr>
  </w:style>
  <w:style w:type="paragraph" w:styleId="Heading3">
    <w:name w:val="heading 3"/>
    <w:basedOn w:val="Normal"/>
    <w:next w:val="Normal"/>
    <w:qFormat/>
    <w:rsid w:val="0025782F"/>
    <w:pPr>
      <w:keepNext/>
      <w:numPr>
        <w:ilvl w:val="2"/>
        <w:numId w:val="1"/>
      </w:numPr>
      <w:outlineLvl w:val="2"/>
    </w:pPr>
    <w:rPr>
      <w:rFonts w:eastAsia="MS Gothic" w:cs="Times New Roman"/>
      <w:b/>
      <w:sz w:val="24"/>
    </w:rPr>
  </w:style>
  <w:style w:type="paragraph" w:styleId="Heading4">
    <w:name w:val="heading 4"/>
    <w:basedOn w:val="Normal"/>
    <w:next w:val="Normal"/>
    <w:qFormat/>
    <w:rsid w:val="0025782F"/>
    <w:pPr>
      <w:keepNext/>
      <w:numPr>
        <w:ilvl w:val="3"/>
        <w:numId w:val="1"/>
      </w:numPr>
      <w:tabs>
        <w:tab w:val="left" w:pos="543"/>
      </w:tabs>
      <w:outlineLvl w:val="3"/>
    </w:pPr>
    <w:rPr>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76CE"/>
    <w:pPr>
      <w:spacing w:before="240" w:after="120"/>
      <w:jc w:val="center"/>
      <w:outlineLvl w:val="0"/>
    </w:pPr>
    <w:rPr>
      <w:rFonts w:eastAsia="MS Gothic"/>
      <w:sz w:val="36"/>
      <w:szCs w:val="32"/>
    </w:rPr>
  </w:style>
  <w:style w:type="paragraph" w:styleId="Header">
    <w:name w:val="header"/>
    <w:basedOn w:val="Normal"/>
    <w:rsid w:val="004E3996"/>
    <w:pPr>
      <w:tabs>
        <w:tab w:val="center" w:pos="4252"/>
        <w:tab w:val="right" w:pos="8504"/>
      </w:tabs>
      <w:snapToGrid w:val="0"/>
    </w:pPr>
  </w:style>
  <w:style w:type="paragraph" w:styleId="Footer">
    <w:name w:val="footer"/>
    <w:basedOn w:val="Normal"/>
    <w:rsid w:val="004E3996"/>
    <w:pPr>
      <w:tabs>
        <w:tab w:val="center" w:pos="4252"/>
        <w:tab w:val="right" w:pos="8504"/>
      </w:tabs>
      <w:snapToGrid w:val="0"/>
    </w:pPr>
  </w:style>
  <w:style w:type="character" w:styleId="PageNumber">
    <w:name w:val="page number"/>
    <w:basedOn w:val="DefaultParagraphFont"/>
    <w:rsid w:val="004E3996"/>
  </w:style>
  <w:style w:type="paragraph" w:styleId="TOC1">
    <w:name w:val="toc 1"/>
    <w:basedOn w:val="Normal"/>
    <w:next w:val="Normal"/>
    <w:autoRedefine/>
    <w:uiPriority w:val="39"/>
    <w:rsid w:val="008F298D"/>
    <w:pPr>
      <w:ind w:right="72"/>
    </w:pPr>
  </w:style>
  <w:style w:type="paragraph" w:styleId="TOC2">
    <w:name w:val="toc 2"/>
    <w:basedOn w:val="Normal"/>
    <w:next w:val="Normal"/>
    <w:autoRedefine/>
    <w:uiPriority w:val="39"/>
    <w:rsid w:val="008F298D"/>
    <w:pPr>
      <w:tabs>
        <w:tab w:val="right" w:leader="dot" w:pos="8494"/>
      </w:tabs>
    </w:pPr>
    <w:rPr>
      <w:noProof/>
    </w:rPr>
  </w:style>
  <w:style w:type="paragraph" w:styleId="TOC3">
    <w:name w:val="toc 3"/>
    <w:basedOn w:val="Normal"/>
    <w:next w:val="Normal"/>
    <w:autoRedefine/>
    <w:uiPriority w:val="39"/>
    <w:rsid w:val="008F298D"/>
    <w:pPr>
      <w:tabs>
        <w:tab w:val="right" w:leader="dot" w:pos="8494"/>
      </w:tabs>
    </w:pPr>
    <w:rPr>
      <w:noProof/>
    </w:rPr>
  </w:style>
  <w:style w:type="table" w:styleId="TableGrid">
    <w:name w:val="Table Grid"/>
    <w:basedOn w:val="TableNormal"/>
    <w:rsid w:val="007701C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C61CE1"/>
    <w:pPr>
      <w:widowControl w:val="0"/>
      <w:jc w:val="both"/>
    </w:pPr>
    <w:rPr>
      <w:sz w:val="21"/>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ootnoteText">
    <w:name w:val="footnote text"/>
    <w:basedOn w:val="Normal"/>
    <w:semiHidden/>
    <w:rsid w:val="00D15A08"/>
    <w:pPr>
      <w:snapToGrid w:val="0"/>
      <w:jc w:val="left"/>
    </w:pPr>
  </w:style>
  <w:style w:type="character" w:styleId="FootnoteReference">
    <w:name w:val="footnote reference"/>
    <w:basedOn w:val="DefaultParagraphFont"/>
    <w:semiHidden/>
    <w:rsid w:val="00D15A08"/>
    <w:rPr>
      <w:vertAlign w:val="superscript"/>
    </w:rPr>
  </w:style>
  <w:style w:type="paragraph" w:styleId="Caption">
    <w:name w:val="caption"/>
    <w:basedOn w:val="Normal"/>
    <w:next w:val="Normal"/>
    <w:qFormat/>
    <w:rsid w:val="00AD4775"/>
    <w:rPr>
      <w:b/>
      <w:bCs/>
      <w:szCs w:val="21"/>
    </w:rPr>
  </w:style>
  <w:style w:type="character" w:styleId="Emphasis">
    <w:name w:val="Emphasis"/>
    <w:basedOn w:val="DefaultParagraphFont"/>
    <w:qFormat/>
    <w:rsid w:val="007B3DD8"/>
    <w:rPr>
      <w:i/>
      <w:iCs/>
    </w:rPr>
  </w:style>
  <w:style w:type="paragraph" w:styleId="DocumentMap">
    <w:name w:val="Document Map"/>
    <w:basedOn w:val="Normal"/>
    <w:semiHidden/>
    <w:rsid w:val="00F60479"/>
    <w:pPr>
      <w:shd w:val="clear" w:color="auto" w:fill="000080"/>
    </w:pPr>
    <w:rPr>
      <w:rFonts w:eastAsia="MS Gothic" w:cs="Times New Roman"/>
    </w:rPr>
  </w:style>
  <w:style w:type="paragraph" w:styleId="Index1">
    <w:name w:val="index 1"/>
    <w:basedOn w:val="Normal"/>
    <w:next w:val="Normal"/>
    <w:autoRedefine/>
    <w:semiHidden/>
    <w:rsid w:val="00D44464"/>
    <w:pPr>
      <w:ind w:left="210" w:hanging="210"/>
      <w:jc w:val="left"/>
    </w:pPr>
    <w:rPr>
      <w:rFonts w:ascii="Times New Roman" w:hAnsi="Times New Roman" w:cs="Times New Roman"/>
      <w:sz w:val="18"/>
      <w:szCs w:val="18"/>
    </w:rPr>
  </w:style>
  <w:style w:type="paragraph" w:styleId="IndexHeading">
    <w:name w:val="index heading"/>
    <w:basedOn w:val="Normal"/>
    <w:next w:val="Index1"/>
    <w:semiHidden/>
    <w:rsid w:val="00D44464"/>
    <w:pPr>
      <w:spacing w:before="240" w:after="120"/>
      <w:jc w:val="center"/>
    </w:pPr>
    <w:rPr>
      <w:rFonts w:ascii="Times New Roman" w:hAnsi="Times New Roman" w:cs="Times New Roman"/>
      <w:b/>
      <w:bCs/>
      <w:sz w:val="26"/>
      <w:szCs w:val="26"/>
    </w:rPr>
  </w:style>
  <w:style w:type="paragraph" w:styleId="TableofFigures">
    <w:name w:val="table of figures"/>
    <w:basedOn w:val="Normal"/>
    <w:next w:val="Normal"/>
    <w:uiPriority w:val="99"/>
    <w:rsid w:val="008E1310"/>
    <w:pPr>
      <w:ind w:leftChars="200" w:left="200" w:hangingChars="200" w:hanging="200"/>
    </w:pPr>
  </w:style>
  <w:style w:type="paragraph" w:styleId="Index2">
    <w:name w:val="index 2"/>
    <w:basedOn w:val="Normal"/>
    <w:next w:val="Normal"/>
    <w:autoRedefine/>
    <w:semiHidden/>
    <w:rsid w:val="007532E1"/>
    <w:pPr>
      <w:ind w:left="420" w:hanging="210"/>
      <w:jc w:val="left"/>
    </w:pPr>
    <w:rPr>
      <w:rFonts w:ascii="Times New Roman" w:hAnsi="Times New Roman" w:cs="Times New Roman"/>
      <w:sz w:val="18"/>
      <w:szCs w:val="18"/>
    </w:rPr>
  </w:style>
  <w:style w:type="paragraph" w:styleId="Index3">
    <w:name w:val="index 3"/>
    <w:basedOn w:val="Normal"/>
    <w:next w:val="Normal"/>
    <w:autoRedefine/>
    <w:semiHidden/>
    <w:rsid w:val="007532E1"/>
    <w:pPr>
      <w:ind w:left="630" w:hanging="210"/>
      <w:jc w:val="left"/>
    </w:pPr>
    <w:rPr>
      <w:rFonts w:ascii="Times New Roman" w:hAnsi="Times New Roman" w:cs="Times New Roman"/>
      <w:sz w:val="18"/>
      <w:szCs w:val="18"/>
    </w:rPr>
  </w:style>
  <w:style w:type="paragraph" w:styleId="Index4">
    <w:name w:val="index 4"/>
    <w:basedOn w:val="Normal"/>
    <w:next w:val="Normal"/>
    <w:autoRedefine/>
    <w:semiHidden/>
    <w:rsid w:val="007532E1"/>
    <w:pPr>
      <w:ind w:left="840" w:hanging="210"/>
      <w:jc w:val="left"/>
    </w:pPr>
    <w:rPr>
      <w:rFonts w:ascii="Times New Roman" w:hAnsi="Times New Roman" w:cs="Times New Roman"/>
      <w:sz w:val="18"/>
      <w:szCs w:val="18"/>
    </w:rPr>
  </w:style>
  <w:style w:type="paragraph" w:styleId="Index5">
    <w:name w:val="index 5"/>
    <w:basedOn w:val="Normal"/>
    <w:next w:val="Normal"/>
    <w:autoRedefine/>
    <w:semiHidden/>
    <w:rsid w:val="007532E1"/>
    <w:pPr>
      <w:ind w:left="1050" w:hanging="210"/>
      <w:jc w:val="left"/>
    </w:pPr>
    <w:rPr>
      <w:rFonts w:ascii="Times New Roman" w:hAnsi="Times New Roman" w:cs="Times New Roman"/>
      <w:sz w:val="18"/>
      <w:szCs w:val="18"/>
    </w:rPr>
  </w:style>
  <w:style w:type="paragraph" w:styleId="Index6">
    <w:name w:val="index 6"/>
    <w:basedOn w:val="Normal"/>
    <w:next w:val="Normal"/>
    <w:autoRedefine/>
    <w:semiHidden/>
    <w:rsid w:val="007532E1"/>
    <w:pPr>
      <w:ind w:left="1260" w:hanging="210"/>
      <w:jc w:val="left"/>
    </w:pPr>
    <w:rPr>
      <w:rFonts w:ascii="Times New Roman" w:hAnsi="Times New Roman" w:cs="Times New Roman"/>
      <w:sz w:val="18"/>
      <w:szCs w:val="18"/>
    </w:rPr>
  </w:style>
  <w:style w:type="paragraph" w:styleId="Index7">
    <w:name w:val="index 7"/>
    <w:basedOn w:val="Normal"/>
    <w:next w:val="Normal"/>
    <w:autoRedefine/>
    <w:semiHidden/>
    <w:rsid w:val="007532E1"/>
    <w:pPr>
      <w:ind w:left="1470" w:hanging="210"/>
      <w:jc w:val="left"/>
    </w:pPr>
    <w:rPr>
      <w:rFonts w:ascii="Times New Roman" w:hAnsi="Times New Roman" w:cs="Times New Roman"/>
      <w:sz w:val="18"/>
      <w:szCs w:val="18"/>
    </w:rPr>
  </w:style>
  <w:style w:type="paragraph" w:styleId="Index8">
    <w:name w:val="index 8"/>
    <w:basedOn w:val="Normal"/>
    <w:next w:val="Normal"/>
    <w:autoRedefine/>
    <w:semiHidden/>
    <w:rsid w:val="007532E1"/>
    <w:pPr>
      <w:ind w:left="1680" w:hanging="210"/>
      <w:jc w:val="left"/>
    </w:pPr>
    <w:rPr>
      <w:rFonts w:ascii="Times New Roman" w:hAnsi="Times New Roman" w:cs="Times New Roman"/>
      <w:sz w:val="18"/>
      <w:szCs w:val="18"/>
    </w:rPr>
  </w:style>
  <w:style w:type="paragraph" w:styleId="Index9">
    <w:name w:val="index 9"/>
    <w:basedOn w:val="Normal"/>
    <w:next w:val="Normal"/>
    <w:autoRedefine/>
    <w:semiHidden/>
    <w:rsid w:val="007532E1"/>
    <w:pPr>
      <w:ind w:left="1890" w:hanging="210"/>
      <w:jc w:val="left"/>
    </w:pPr>
    <w:rPr>
      <w:rFonts w:ascii="Times New Roman" w:hAnsi="Times New Roman" w:cs="Times New Roman"/>
      <w:sz w:val="18"/>
      <w:szCs w:val="18"/>
    </w:rPr>
  </w:style>
  <w:style w:type="paragraph" w:styleId="BodyTextIndent">
    <w:name w:val="Body Text Indent"/>
    <w:basedOn w:val="Normal"/>
    <w:rsid w:val="00FD0519"/>
    <w:pPr>
      <w:ind w:left="420"/>
    </w:pPr>
    <w:rPr>
      <w:kern w:val="2"/>
      <w:szCs w:val="24"/>
    </w:rPr>
  </w:style>
  <w:style w:type="paragraph" w:customStyle="1" w:styleId="Code">
    <w:name w:val="Code"/>
    <w:basedOn w:val="CodeMore"/>
    <w:next w:val="Normal"/>
    <w:rsid w:val="008A6630"/>
    <w:pPr>
      <w:snapToGrid/>
      <w:spacing w:before="0"/>
    </w:pPr>
  </w:style>
  <w:style w:type="paragraph" w:customStyle="1" w:styleId="tableheader">
    <w:name w:val="tableheader"/>
    <w:basedOn w:val="tablecell"/>
    <w:rsid w:val="00417FD7"/>
    <w:pPr>
      <w:keepNext/>
      <w:widowControl/>
      <w:jc w:val="center"/>
    </w:pPr>
    <w:rPr>
      <w:b/>
    </w:rPr>
  </w:style>
  <w:style w:type="paragraph" w:customStyle="1" w:styleId="tablecell">
    <w:name w:val="tablecell"/>
    <w:basedOn w:val="Normal"/>
    <w:rsid w:val="0000284F"/>
    <w:pPr>
      <w:snapToGrid w:val="0"/>
      <w:spacing w:before="60" w:after="60"/>
      <w:jc w:val="left"/>
    </w:pPr>
    <w:rPr>
      <w:sz w:val="18"/>
      <w:szCs w:val="18"/>
    </w:rPr>
  </w:style>
  <w:style w:type="paragraph" w:styleId="ListNumber">
    <w:name w:val="List Number"/>
    <w:basedOn w:val="Normal"/>
    <w:rsid w:val="008F3DD6"/>
    <w:pPr>
      <w:tabs>
        <w:tab w:val="num" w:pos="360"/>
      </w:tabs>
      <w:ind w:left="360" w:hanging="360"/>
    </w:pPr>
  </w:style>
  <w:style w:type="paragraph" w:customStyle="1" w:styleId="CodeMore">
    <w:name w:val="Code More"/>
    <w:basedOn w:val="Normal"/>
    <w:link w:val="CodeMoreChar"/>
    <w:rsid w:val="00CC593F"/>
    <w:pPr>
      <w:pBdr>
        <w:top w:val="single" w:sz="4" w:space="1" w:color="auto"/>
        <w:left w:val="single" w:sz="4" w:space="4" w:color="auto"/>
        <w:bottom w:val="single" w:sz="4" w:space="1" w:color="auto"/>
        <w:right w:val="single" w:sz="4" w:space="4" w:color="auto"/>
      </w:pBdr>
      <w:tabs>
        <w:tab w:val="left" w:pos="1120"/>
        <w:tab w:val="left" w:pos="1596"/>
        <w:tab w:val="left" w:pos="2072"/>
        <w:tab w:val="left" w:pos="2562"/>
        <w:tab w:val="left" w:pos="3038"/>
        <w:tab w:val="left" w:pos="3514"/>
      </w:tabs>
      <w:snapToGrid w:val="0"/>
      <w:spacing w:before="60"/>
      <w:ind w:left="629"/>
      <w:jc w:val="left"/>
    </w:pPr>
    <w:rPr>
      <w:rFonts w:ascii="Courier New" w:hAnsi="Courier New" w:cs="Courier New"/>
      <w:sz w:val="20"/>
      <w:szCs w:val="20"/>
    </w:rPr>
  </w:style>
  <w:style w:type="character" w:customStyle="1" w:styleId="CodeMoreChar">
    <w:name w:val="Code More Char"/>
    <w:basedOn w:val="DefaultParagraphFont"/>
    <w:link w:val="CodeMore"/>
    <w:rsid w:val="00CC593F"/>
    <w:rPr>
      <w:rFonts w:ascii="Courier New" w:eastAsia="MS Mincho" w:hAnsi="Courier New" w:cs="Courier New"/>
      <w:lang w:val="en-US" w:eastAsia="ja-JP" w:bidi="ar-SA"/>
    </w:rPr>
  </w:style>
  <w:style w:type="paragraph" w:styleId="BodyText">
    <w:name w:val="Body Text"/>
    <w:basedOn w:val="Normal"/>
    <w:rsid w:val="00655DCA"/>
  </w:style>
  <w:style w:type="paragraph" w:styleId="TOC4">
    <w:name w:val="toc 4"/>
    <w:basedOn w:val="Normal"/>
    <w:next w:val="Normal"/>
    <w:autoRedefine/>
    <w:semiHidden/>
    <w:rsid w:val="00C13432"/>
    <w:pPr>
      <w:ind w:leftChars="300" w:left="630"/>
    </w:pPr>
    <w:rPr>
      <w:rFonts w:ascii="Century" w:hAnsi="Century" w:cs="Angsana New"/>
      <w:kern w:val="2"/>
      <w:szCs w:val="24"/>
      <w:lang w:bidi="th-TH"/>
    </w:rPr>
  </w:style>
  <w:style w:type="paragraph" w:styleId="TOC5">
    <w:name w:val="toc 5"/>
    <w:basedOn w:val="Normal"/>
    <w:next w:val="Normal"/>
    <w:autoRedefine/>
    <w:semiHidden/>
    <w:rsid w:val="00C13432"/>
    <w:pPr>
      <w:ind w:leftChars="400" w:left="840"/>
    </w:pPr>
    <w:rPr>
      <w:rFonts w:ascii="Century" w:hAnsi="Century" w:cs="Angsana New"/>
      <w:kern w:val="2"/>
      <w:szCs w:val="24"/>
      <w:lang w:bidi="th-TH"/>
    </w:rPr>
  </w:style>
  <w:style w:type="paragraph" w:styleId="TOC6">
    <w:name w:val="toc 6"/>
    <w:basedOn w:val="Normal"/>
    <w:next w:val="Normal"/>
    <w:autoRedefine/>
    <w:semiHidden/>
    <w:rsid w:val="00C13432"/>
    <w:pPr>
      <w:ind w:leftChars="500" w:left="1050"/>
    </w:pPr>
    <w:rPr>
      <w:rFonts w:ascii="Century" w:hAnsi="Century" w:cs="Angsana New"/>
      <w:kern w:val="2"/>
      <w:szCs w:val="24"/>
      <w:lang w:bidi="th-TH"/>
    </w:rPr>
  </w:style>
  <w:style w:type="paragraph" w:styleId="TOC7">
    <w:name w:val="toc 7"/>
    <w:basedOn w:val="Normal"/>
    <w:next w:val="Normal"/>
    <w:autoRedefine/>
    <w:semiHidden/>
    <w:rsid w:val="00C13432"/>
    <w:pPr>
      <w:ind w:leftChars="600" w:left="1260"/>
    </w:pPr>
    <w:rPr>
      <w:rFonts w:ascii="Century" w:hAnsi="Century" w:cs="Angsana New"/>
      <w:kern w:val="2"/>
      <w:szCs w:val="24"/>
      <w:lang w:bidi="th-TH"/>
    </w:rPr>
  </w:style>
  <w:style w:type="paragraph" w:styleId="TOC8">
    <w:name w:val="toc 8"/>
    <w:basedOn w:val="Normal"/>
    <w:next w:val="Normal"/>
    <w:autoRedefine/>
    <w:semiHidden/>
    <w:rsid w:val="00C13432"/>
    <w:pPr>
      <w:ind w:leftChars="700" w:left="1470"/>
    </w:pPr>
    <w:rPr>
      <w:rFonts w:ascii="Century" w:hAnsi="Century" w:cs="Angsana New"/>
      <w:kern w:val="2"/>
      <w:szCs w:val="24"/>
      <w:lang w:bidi="th-TH"/>
    </w:rPr>
  </w:style>
  <w:style w:type="paragraph" w:styleId="TOC9">
    <w:name w:val="toc 9"/>
    <w:basedOn w:val="Normal"/>
    <w:next w:val="Normal"/>
    <w:autoRedefine/>
    <w:semiHidden/>
    <w:rsid w:val="00C13432"/>
    <w:pPr>
      <w:ind w:leftChars="800" w:left="1680"/>
    </w:pPr>
    <w:rPr>
      <w:rFonts w:ascii="Century" w:hAnsi="Century" w:cs="Angsana New"/>
      <w:kern w:val="2"/>
      <w:szCs w:val="24"/>
      <w:lang w:bidi="th-TH"/>
    </w:rPr>
  </w:style>
  <w:style w:type="paragraph" w:styleId="ListBullet">
    <w:name w:val="List Bullet"/>
    <w:basedOn w:val="Normal"/>
    <w:autoRedefine/>
    <w:rsid w:val="00072448"/>
    <w:pPr>
      <w:numPr>
        <w:numId w:val="4"/>
      </w:numPr>
    </w:pPr>
  </w:style>
  <w:style w:type="paragraph" w:styleId="ListBullet2">
    <w:name w:val="List Bullet 2"/>
    <w:basedOn w:val="Normal"/>
    <w:autoRedefine/>
    <w:rsid w:val="00C44B9B"/>
    <w:pPr>
      <w:numPr>
        <w:numId w:val="2"/>
      </w:numPr>
      <w:tabs>
        <w:tab w:val="clear" w:pos="1260"/>
        <w:tab w:val="left" w:pos="840"/>
      </w:tabs>
      <w:ind w:left="840"/>
    </w:pPr>
  </w:style>
  <w:style w:type="character" w:styleId="Hyperlink">
    <w:name w:val="Hyperlink"/>
    <w:basedOn w:val="DefaultParagraphFont"/>
    <w:uiPriority w:val="99"/>
    <w:rsid w:val="00ED64BF"/>
    <w:rPr>
      <w:color w:val="0000FF"/>
      <w:u w:val="single"/>
    </w:rPr>
  </w:style>
  <w:style w:type="paragraph" w:customStyle="1" w:styleId="ExerciseItem">
    <w:name w:val="ExerciseItem"/>
    <w:basedOn w:val="Normal"/>
    <w:next w:val="Normal"/>
    <w:rsid w:val="00C47D38"/>
    <w:pPr>
      <w:numPr>
        <w:ilvl w:val="4"/>
        <w:numId w:val="1"/>
      </w:numPr>
      <w:pBdr>
        <w:top w:val="single" w:sz="4" w:space="1" w:color="auto"/>
        <w:left w:val="single" w:sz="4" w:space="4" w:color="auto"/>
        <w:bottom w:val="single" w:sz="4" w:space="1" w:color="auto"/>
        <w:right w:val="single" w:sz="4" w:space="4" w:color="auto"/>
      </w:pBdr>
    </w:pPr>
  </w:style>
  <w:style w:type="paragraph" w:styleId="BalloonText">
    <w:name w:val="Balloon Text"/>
    <w:basedOn w:val="Normal"/>
    <w:link w:val="BalloonTextChar"/>
    <w:uiPriority w:val="99"/>
    <w:semiHidden/>
    <w:unhideWhenUsed/>
    <w:rsid w:val="00F56723"/>
    <w:rPr>
      <w:rFonts w:ascii="Tahoma" w:hAnsi="Tahoma" w:cs="Tahoma"/>
      <w:sz w:val="16"/>
      <w:szCs w:val="16"/>
    </w:rPr>
  </w:style>
  <w:style w:type="character" w:customStyle="1" w:styleId="BalloonTextChar">
    <w:name w:val="Balloon Text Char"/>
    <w:basedOn w:val="DefaultParagraphFont"/>
    <w:link w:val="BalloonText"/>
    <w:uiPriority w:val="99"/>
    <w:semiHidden/>
    <w:rsid w:val="00F56723"/>
    <w:rPr>
      <w:rFonts w:ascii="Tahoma" w:eastAsia="MS UI Gothic" w:hAnsi="Tahoma" w:cs="Tahoma"/>
      <w:sz w:val="16"/>
      <w:szCs w:val="16"/>
      <w:lang w:eastAsia="ja-JP"/>
    </w:rPr>
  </w:style>
  <w:style w:type="character" w:styleId="PlaceholderText">
    <w:name w:val="Placeholder Text"/>
    <w:basedOn w:val="DefaultParagraphFont"/>
    <w:uiPriority w:val="99"/>
    <w:semiHidden/>
    <w:rsid w:val="000931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907">
      <w:bodyDiv w:val="1"/>
      <w:marLeft w:val="0"/>
      <w:marRight w:val="0"/>
      <w:marTop w:val="0"/>
      <w:marBottom w:val="0"/>
      <w:divBdr>
        <w:top w:val="none" w:sz="0" w:space="0" w:color="auto"/>
        <w:left w:val="none" w:sz="0" w:space="0" w:color="auto"/>
        <w:bottom w:val="none" w:sz="0" w:space="0" w:color="auto"/>
        <w:right w:val="none" w:sz="0" w:space="0" w:color="auto"/>
      </w:divBdr>
    </w:div>
    <w:div w:id="75641035">
      <w:bodyDiv w:val="1"/>
      <w:marLeft w:val="0"/>
      <w:marRight w:val="0"/>
      <w:marTop w:val="0"/>
      <w:marBottom w:val="0"/>
      <w:divBdr>
        <w:top w:val="none" w:sz="0" w:space="0" w:color="auto"/>
        <w:left w:val="none" w:sz="0" w:space="0" w:color="auto"/>
        <w:bottom w:val="none" w:sz="0" w:space="0" w:color="auto"/>
        <w:right w:val="none" w:sz="0" w:space="0" w:color="auto"/>
      </w:divBdr>
      <w:divsChild>
        <w:div w:id="554052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271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961338">
      <w:bodyDiv w:val="1"/>
      <w:marLeft w:val="0"/>
      <w:marRight w:val="0"/>
      <w:marTop w:val="0"/>
      <w:marBottom w:val="0"/>
      <w:divBdr>
        <w:top w:val="none" w:sz="0" w:space="0" w:color="auto"/>
        <w:left w:val="none" w:sz="0" w:space="0" w:color="auto"/>
        <w:bottom w:val="none" w:sz="0" w:space="0" w:color="auto"/>
        <w:right w:val="none" w:sz="0" w:space="0" w:color="auto"/>
      </w:divBdr>
    </w:div>
    <w:div w:id="131680149">
      <w:bodyDiv w:val="1"/>
      <w:marLeft w:val="0"/>
      <w:marRight w:val="0"/>
      <w:marTop w:val="0"/>
      <w:marBottom w:val="0"/>
      <w:divBdr>
        <w:top w:val="none" w:sz="0" w:space="0" w:color="auto"/>
        <w:left w:val="none" w:sz="0" w:space="0" w:color="auto"/>
        <w:bottom w:val="none" w:sz="0" w:space="0" w:color="auto"/>
        <w:right w:val="none" w:sz="0" w:space="0" w:color="auto"/>
      </w:divBdr>
    </w:div>
    <w:div w:id="137308253">
      <w:bodyDiv w:val="1"/>
      <w:marLeft w:val="0"/>
      <w:marRight w:val="0"/>
      <w:marTop w:val="0"/>
      <w:marBottom w:val="0"/>
      <w:divBdr>
        <w:top w:val="none" w:sz="0" w:space="0" w:color="auto"/>
        <w:left w:val="none" w:sz="0" w:space="0" w:color="auto"/>
        <w:bottom w:val="none" w:sz="0" w:space="0" w:color="auto"/>
        <w:right w:val="none" w:sz="0" w:space="0" w:color="auto"/>
      </w:divBdr>
    </w:div>
    <w:div w:id="156044326">
      <w:bodyDiv w:val="1"/>
      <w:marLeft w:val="0"/>
      <w:marRight w:val="0"/>
      <w:marTop w:val="0"/>
      <w:marBottom w:val="0"/>
      <w:divBdr>
        <w:top w:val="none" w:sz="0" w:space="0" w:color="auto"/>
        <w:left w:val="none" w:sz="0" w:space="0" w:color="auto"/>
        <w:bottom w:val="none" w:sz="0" w:space="0" w:color="auto"/>
        <w:right w:val="none" w:sz="0" w:space="0" w:color="auto"/>
      </w:divBdr>
    </w:div>
    <w:div w:id="157499353">
      <w:bodyDiv w:val="1"/>
      <w:marLeft w:val="0"/>
      <w:marRight w:val="0"/>
      <w:marTop w:val="0"/>
      <w:marBottom w:val="0"/>
      <w:divBdr>
        <w:top w:val="none" w:sz="0" w:space="0" w:color="auto"/>
        <w:left w:val="none" w:sz="0" w:space="0" w:color="auto"/>
        <w:bottom w:val="none" w:sz="0" w:space="0" w:color="auto"/>
        <w:right w:val="none" w:sz="0" w:space="0" w:color="auto"/>
      </w:divBdr>
    </w:div>
    <w:div w:id="225116569">
      <w:bodyDiv w:val="1"/>
      <w:marLeft w:val="0"/>
      <w:marRight w:val="0"/>
      <w:marTop w:val="0"/>
      <w:marBottom w:val="0"/>
      <w:divBdr>
        <w:top w:val="none" w:sz="0" w:space="0" w:color="auto"/>
        <w:left w:val="none" w:sz="0" w:space="0" w:color="auto"/>
        <w:bottom w:val="none" w:sz="0" w:space="0" w:color="auto"/>
        <w:right w:val="none" w:sz="0" w:space="0" w:color="auto"/>
      </w:divBdr>
    </w:div>
    <w:div w:id="237596404">
      <w:bodyDiv w:val="1"/>
      <w:marLeft w:val="0"/>
      <w:marRight w:val="0"/>
      <w:marTop w:val="0"/>
      <w:marBottom w:val="0"/>
      <w:divBdr>
        <w:top w:val="none" w:sz="0" w:space="0" w:color="auto"/>
        <w:left w:val="none" w:sz="0" w:space="0" w:color="auto"/>
        <w:bottom w:val="none" w:sz="0" w:space="0" w:color="auto"/>
        <w:right w:val="none" w:sz="0" w:space="0" w:color="auto"/>
      </w:divBdr>
    </w:div>
    <w:div w:id="274287855">
      <w:bodyDiv w:val="1"/>
      <w:marLeft w:val="0"/>
      <w:marRight w:val="0"/>
      <w:marTop w:val="0"/>
      <w:marBottom w:val="0"/>
      <w:divBdr>
        <w:top w:val="none" w:sz="0" w:space="0" w:color="auto"/>
        <w:left w:val="none" w:sz="0" w:space="0" w:color="auto"/>
        <w:bottom w:val="none" w:sz="0" w:space="0" w:color="auto"/>
        <w:right w:val="none" w:sz="0" w:space="0" w:color="auto"/>
      </w:divBdr>
      <w:divsChild>
        <w:div w:id="213932108">
          <w:marLeft w:val="0"/>
          <w:marRight w:val="0"/>
          <w:marTop w:val="0"/>
          <w:marBottom w:val="0"/>
          <w:divBdr>
            <w:top w:val="none" w:sz="0" w:space="0" w:color="auto"/>
            <w:left w:val="none" w:sz="0" w:space="0" w:color="auto"/>
            <w:bottom w:val="none" w:sz="0" w:space="0" w:color="auto"/>
            <w:right w:val="none" w:sz="0" w:space="0" w:color="auto"/>
          </w:divBdr>
          <w:divsChild>
            <w:div w:id="494807433">
              <w:marLeft w:val="0"/>
              <w:marRight w:val="0"/>
              <w:marTop w:val="0"/>
              <w:marBottom w:val="0"/>
              <w:divBdr>
                <w:top w:val="none" w:sz="0" w:space="0" w:color="auto"/>
                <w:left w:val="none" w:sz="0" w:space="0" w:color="auto"/>
                <w:bottom w:val="none" w:sz="0" w:space="0" w:color="auto"/>
                <w:right w:val="none" w:sz="0" w:space="0" w:color="auto"/>
              </w:divBdr>
              <w:divsChild>
                <w:div w:id="339282237">
                  <w:marLeft w:val="0"/>
                  <w:marRight w:val="0"/>
                  <w:marTop w:val="0"/>
                  <w:marBottom w:val="0"/>
                  <w:divBdr>
                    <w:top w:val="none" w:sz="0" w:space="0" w:color="auto"/>
                    <w:left w:val="none" w:sz="0" w:space="0" w:color="auto"/>
                    <w:bottom w:val="none" w:sz="0" w:space="0" w:color="auto"/>
                    <w:right w:val="none" w:sz="0" w:space="0" w:color="auto"/>
                  </w:divBdr>
                  <w:divsChild>
                    <w:div w:id="1693142648">
                      <w:marLeft w:val="0"/>
                      <w:marRight w:val="0"/>
                      <w:marTop w:val="0"/>
                      <w:marBottom w:val="0"/>
                      <w:divBdr>
                        <w:top w:val="none" w:sz="0" w:space="0" w:color="auto"/>
                        <w:left w:val="none" w:sz="0" w:space="0" w:color="auto"/>
                        <w:bottom w:val="none" w:sz="0" w:space="0" w:color="auto"/>
                        <w:right w:val="none" w:sz="0" w:space="0" w:color="auto"/>
                      </w:divBdr>
                    </w:div>
                    <w:div w:id="1909337178">
                      <w:marLeft w:val="0"/>
                      <w:marRight w:val="0"/>
                      <w:marTop w:val="0"/>
                      <w:marBottom w:val="0"/>
                      <w:divBdr>
                        <w:top w:val="none" w:sz="0" w:space="0" w:color="auto"/>
                        <w:left w:val="none" w:sz="0" w:space="0" w:color="auto"/>
                        <w:bottom w:val="none" w:sz="0" w:space="0" w:color="auto"/>
                        <w:right w:val="none" w:sz="0" w:space="0" w:color="auto"/>
                      </w:divBdr>
                    </w:div>
                  </w:divsChild>
                </w:div>
                <w:div w:id="1052533731">
                  <w:marLeft w:val="0"/>
                  <w:marRight w:val="0"/>
                  <w:marTop w:val="0"/>
                  <w:marBottom w:val="0"/>
                  <w:divBdr>
                    <w:top w:val="none" w:sz="0" w:space="0" w:color="auto"/>
                    <w:left w:val="none" w:sz="0" w:space="0" w:color="auto"/>
                    <w:bottom w:val="none" w:sz="0" w:space="0" w:color="auto"/>
                    <w:right w:val="none" w:sz="0" w:space="0" w:color="auto"/>
                  </w:divBdr>
                  <w:divsChild>
                    <w:div w:id="196356944">
                      <w:marLeft w:val="0"/>
                      <w:marRight w:val="0"/>
                      <w:marTop w:val="0"/>
                      <w:marBottom w:val="0"/>
                      <w:divBdr>
                        <w:top w:val="none" w:sz="0" w:space="0" w:color="auto"/>
                        <w:left w:val="none" w:sz="0" w:space="0" w:color="auto"/>
                        <w:bottom w:val="none" w:sz="0" w:space="0" w:color="auto"/>
                        <w:right w:val="none" w:sz="0" w:space="0" w:color="auto"/>
                      </w:divBdr>
                    </w:div>
                    <w:div w:id="1020857081">
                      <w:marLeft w:val="0"/>
                      <w:marRight w:val="0"/>
                      <w:marTop w:val="0"/>
                      <w:marBottom w:val="0"/>
                      <w:divBdr>
                        <w:top w:val="none" w:sz="0" w:space="0" w:color="auto"/>
                        <w:left w:val="none" w:sz="0" w:space="0" w:color="auto"/>
                        <w:bottom w:val="none" w:sz="0" w:space="0" w:color="auto"/>
                        <w:right w:val="none" w:sz="0" w:space="0" w:color="auto"/>
                      </w:divBdr>
                    </w:div>
                  </w:divsChild>
                </w:div>
                <w:div w:id="1371538348">
                  <w:marLeft w:val="0"/>
                  <w:marRight w:val="0"/>
                  <w:marTop w:val="0"/>
                  <w:marBottom w:val="0"/>
                  <w:divBdr>
                    <w:top w:val="none" w:sz="0" w:space="0" w:color="auto"/>
                    <w:left w:val="none" w:sz="0" w:space="0" w:color="auto"/>
                    <w:bottom w:val="none" w:sz="0" w:space="0" w:color="auto"/>
                    <w:right w:val="none" w:sz="0" w:space="0" w:color="auto"/>
                  </w:divBdr>
                </w:div>
                <w:div w:id="1815948271">
                  <w:marLeft w:val="0"/>
                  <w:marRight w:val="0"/>
                  <w:marTop w:val="0"/>
                  <w:marBottom w:val="0"/>
                  <w:divBdr>
                    <w:top w:val="none" w:sz="0" w:space="0" w:color="auto"/>
                    <w:left w:val="none" w:sz="0" w:space="0" w:color="auto"/>
                    <w:bottom w:val="none" w:sz="0" w:space="0" w:color="auto"/>
                    <w:right w:val="none" w:sz="0" w:space="0" w:color="auto"/>
                  </w:divBdr>
                </w:div>
                <w:div w:id="19141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7041">
      <w:bodyDiv w:val="1"/>
      <w:marLeft w:val="0"/>
      <w:marRight w:val="0"/>
      <w:marTop w:val="0"/>
      <w:marBottom w:val="0"/>
      <w:divBdr>
        <w:top w:val="none" w:sz="0" w:space="0" w:color="auto"/>
        <w:left w:val="none" w:sz="0" w:space="0" w:color="auto"/>
        <w:bottom w:val="none" w:sz="0" w:space="0" w:color="auto"/>
        <w:right w:val="none" w:sz="0" w:space="0" w:color="auto"/>
      </w:divBdr>
    </w:div>
    <w:div w:id="287054845">
      <w:bodyDiv w:val="1"/>
      <w:marLeft w:val="0"/>
      <w:marRight w:val="0"/>
      <w:marTop w:val="0"/>
      <w:marBottom w:val="0"/>
      <w:divBdr>
        <w:top w:val="none" w:sz="0" w:space="0" w:color="auto"/>
        <w:left w:val="none" w:sz="0" w:space="0" w:color="auto"/>
        <w:bottom w:val="none" w:sz="0" w:space="0" w:color="auto"/>
        <w:right w:val="none" w:sz="0" w:space="0" w:color="auto"/>
      </w:divBdr>
    </w:div>
    <w:div w:id="290091935">
      <w:bodyDiv w:val="1"/>
      <w:marLeft w:val="0"/>
      <w:marRight w:val="0"/>
      <w:marTop w:val="0"/>
      <w:marBottom w:val="0"/>
      <w:divBdr>
        <w:top w:val="none" w:sz="0" w:space="0" w:color="auto"/>
        <w:left w:val="none" w:sz="0" w:space="0" w:color="auto"/>
        <w:bottom w:val="none" w:sz="0" w:space="0" w:color="auto"/>
        <w:right w:val="none" w:sz="0" w:space="0" w:color="auto"/>
      </w:divBdr>
    </w:div>
    <w:div w:id="338972294">
      <w:bodyDiv w:val="1"/>
      <w:marLeft w:val="0"/>
      <w:marRight w:val="0"/>
      <w:marTop w:val="0"/>
      <w:marBottom w:val="0"/>
      <w:divBdr>
        <w:top w:val="none" w:sz="0" w:space="0" w:color="auto"/>
        <w:left w:val="none" w:sz="0" w:space="0" w:color="auto"/>
        <w:bottom w:val="none" w:sz="0" w:space="0" w:color="auto"/>
        <w:right w:val="none" w:sz="0" w:space="0" w:color="auto"/>
      </w:divBdr>
    </w:div>
    <w:div w:id="346979288">
      <w:bodyDiv w:val="1"/>
      <w:marLeft w:val="0"/>
      <w:marRight w:val="0"/>
      <w:marTop w:val="0"/>
      <w:marBottom w:val="0"/>
      <w:divBdr>
        <w:top w:val="none" w:sz="0" w:space="0" w:color="auto"/>
        <w:left w:val="none" w:sz="0" w:space="0" w:color="auto"/>
        <w:bottom w:val="none" w:sz="0" w:space="0" w:color="auto"/>
        <w:right w:val="none" w:sz="0" w:space="0" w:color="auto"/>
      </w:divBdr>
    </w:div>
    <w:div w:id="353573876">
      <w:bodyDiv w:val="1"/>
      <w:marLeft w:val="0"/>
      <w:marRight w:val="0"/>
      <w:marTop w:val="0"/>
      <w:marBottom w:val="0"/>
      <w:divBdr>
        <w:top w:val="none" w:sz="0" w:space="0" w:color="auto"/>
        <w:left w:val="none" w:sz="0" w:space="0" w:color="auto"/>
        <w:bottom w:val="none" w:sz="0" w:space="0" w:color="auto"/>
        <w:right w:val="none" w:sz="0" w:space="0" w:color="auto"/>
      </w:divBdr>
      <w:divsChild>
        <w:div w:id="779032541">
          <w:marLeft w:val="0"/>
          <w:marRight w:val="0"/>
          <w:marTop w:val="0"/>
          <w:marBottom w:val="0"/>
          <w:divBdr>
            <w:top w:val="none" w:sz="0" w:space="0" w:color="auto"/>
            <w:left w:val="none" w:sz="0" w:space="0" w:color="auto"/>
            <w:bottom w:val="none" w:sz="0" w:space="0" w:color="auto"/>
            <w:right w:val="none" w:sz="0" w:space="0" w:color="auto"/>
          </w:divBdr>
          <w:divsChild>
            <w:div w:id="124085468">
              <w:marLeft w:val="0"/>
              <w:marRight w:val="0"/>
              <w:marTop w:val="0"/>
              <w:marBottom w:val="0"/>
              <w:divBdr>
                <w:top w:val="none" w:sz="0" w:space="0" w:color="auto"/>
                <w:left w:val="none" w:sz="0" w:space="0" w:color="auto"/>
                <w:bottom w:val="none" w:sz="0" w:space="0" w:color="auto"/>
                <w:right w:val="none" w:sz="0" w:space="0" w:color="auto"/>
              </w:divBdr>
            </w:div>
            <w:div w:id="443352756">
              <w:marLeft w:val="0"/>
              <w:marRight w:val="0"/>
              <w:marTop w:val="0"/>
              <w:marBottom w:val="0"/>
              <w:divBdr>
                <w:top w:val="none" w:sz="0" w:space="0" w:color="auto"/>
                <w:left w:val="none" w:sz="0" w:space="0" w:color="auto"/>
                <w:bottom w:val="none" w:sz="0" w:space="0" w:color="auto"/>
                <w:right w:val="none" w:sz="0" w:space="0" w:color="auto"/>
              </w:divBdr>
            </w:div>
            <w:div w:id="652492899">
              <w:marLeft w:val="0"/>
              <w:marRight w:val="0"/>
              <w:marTop w:val="0"/>
              <w:marBottom w:val="0"/>
              <w:divBdr>
                <w:top w:val="none" w:sz="0" w:space="0" w:color="auto"/>
                <w:left w:val="none" w:sz="0" w:space="0" w:color="auto"/>
                <w:bottom w:val="none" w:sz="0" w:space="0" w:color="auto"/>
                <w:right w:val="none" w:sz="0" w:space="0" w:color="auto"/>
              </w:divBdr>
            </w:div>
            <w:div w:id="943463890">
              <w:marLeft w:val="0"/>
              <w:marRight w:val="0"/>
              <w:marTop w:val="0"/>
              <w:marBottom w:val="0"/>
              <w:divBdr>
                <w:top w:val="none" w:sz="0" w:space="0" w:color="auto"/>
                <w:left w:val="none" w:sz="0" w:space="0" w:color="auto"/>
                <w:bottom w:val="none" w:sz="0" w:space="0" w:color="auto"/>
                <w:right w:val="none" w:sz="0" w:space="0" w:color="auto"/>
              </w:divBdr>
            </w:div>
            <w:div w:id="1152138272">
              <w:marLeft w:val="0"/>
              <w:marRight w:val="0"/>
              <w:marTop w:val="0"/>
              <w:marBottom w:val="0"/>
              <w:divBdr>
                <w:top w:val="none" w:sz="0" w:space="0" w:color="auto"/>
                <w:left w:val="none" w:sz="0" w:space="0" w:color="auto"/>
                <w:bottom w:val="none" w:sz="0" w:space="0" w:color="auto"/>
                <w:right w:val="none" w:sz="0" w:space="0" w:color="auto"/>
              </w:divBdr>
            </w:div>
            <w:div w:id="20785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840">
      <w:bodyDiv w:val="1"/>
      <w:marLeft w:val="0"/>
      <w:marRight w:val="0"/>
      <w:marTop w:val="0"/>
      <w:marBottom w:val="0"/>
      <w:divBdr>
        <w:top w:val="none" w:sz="0" w:space="0" w:color="auto"/>
        <w:left w:val="none" w:sz="0" w:space="0" w:color="auto"/>
        <w:bottom w:val="none" w:sz="0" w:space="0" w:color="auto"/>
        <w:right w:val="none" w:sz="0" w:space="0" w:color="auto"/>
      </w:divBdr>
    </w:div>
    <w:div w:id="429131125">
      <w:bodyDiv w:val="1"/>
      <w:marLeft w:val="0"/>
      <w:marRight w:val="0"/>
      <w:marTop w:val="0"/>
      <w:marBottom w:val="0"/>
      <w:divBdr>
        <w:top w:val="none" w:sz="0" w:space="0" w:color="auto"/>
        <w:left w:val="none" w:sz="0" w:space="0" w:color="auto"/>
        <w:bottom w:val="none" w:sz="0" w:space="0" w:color="auto"/>
        <w:right w:val="none" w:sz="0" w:space="0" w:color="auto"/>
      </w:divBdr>
    </w:div>
    <w:div w:id="478499215">
      <w:bodyDiv w:val="1"/>
      <w:marLeft w:val="0"/>
      <w:marRight w:val="0"/>
      <w:marTop w:val="0"/>
      <w:marBottom w:val="0"/>
      <w:divBdr>
        <w:top w:val="none" w:sz="0" w:space="0" w:color="auto"/>
        <w:left w:val="none" w:sz="0" w:space="0" w:color="auto"/>
        <w:bottom w:val="none" w:sz="0" w:space="0" w:color="auto"/>
        <w:right w:val="none" w:sz="0" w:space="0" w:color="auto"/>
      </w:divBdr>
      <w:divsChild>
        <w:div w:id="1635214891">
          <w:marLeft w:val="0"/>
          <w:marRight w:val="0"/>
          <w:marTop w:val="0"/>
          <w:marBottom w:val="0"/>
          <w:divBdr>
            <w:top w:val="none" w:sz="0" w:space="0" w:color="auto"/>
            <w:left w:val="none" w:sz="0" w:space="0" w:color="auto"/>
            <w:bottom w:val="none" w:sz="0" w:space="0" w:color="auto"/>
            <w:right w:val="none" w:sz="0" w:space="0" w:color="auto"/>
          </w:divBdr>
          <w:divsChild>
            <w:div w:id="111947755">
              <w:marLeft w:val="0"/>
              <w:marRight w:val="0"/>
              <w:marTop w:val="0"/>
              <w:marBottom w:val="0"/>
              <w:divBdr>
                <w:top w:val="none" w:sz="0" w:space="0" w:color="auto"/>
                <w:left w:val="none" w:sz="0" w:space="0" w:color="auto"/>
                <w:bottom w:val="none" w:sz="0" w:space="0" w:color="auto"/>
                <w:right w:val="none" w:sz="0" w:space="0" w:color="auto"/>
              </w:divBdr>
            </w:div>
            <w:div w:id="185366652">
              <w:marLeft w:val="0"/>
              <w:marRight w:val="0"/>
              <w:marTop w:val="0"/>
              <w:marBottom w:val="0"/>
              <w:divBdr>
                <w:top w:val="none" w:sz="0" w:space="0" w:color="auto"/>
                <w:left w:val="none" w:sz="0" w:space="0" w:color="auto"/>
                <w:bottom w:val="none" w:sz="0" w:space="0" w:color="auto"/>
                <w:right w:val="none" w:sz="0" w:space="0" w:color="auto"/>
              </w:divBdr>
            </w:div>
            <w:div w:id="1069353443">
              <w:marLeft w:val="0"/>
              <w:marRight w:val="0"/>
              <w:marTop w:val="0"/>
              <w:marBottom w:val="0"/>
              <w:divBdr>
                <w:top w:val="none" w:sz="0" w:space="0" w:color="auto"/>
                <w:left w:val="none" w:sz="0" w:space="0" w:color="auto"/>
                <w:bottom w:val="none" w:sz="0" w:space="0" w:color="auto"/>
                <w:right w:val="none" w:sz="0" w:space="0" w:color="auto"/>
              </w:divBdr>
            </w:div>
            <w:div w:id="1128429126">
              <w:marLeft w:val="0"/>
              <w:marRight w:val="0"/>
              <w:marTop w:val="0"/>
              <w:marBottom w:val="0"/>
              <w:divBdr>
                <w:top w:val="none" w:sz="0" w:space="0" w:color="auto"/>
                <w:left w:val="none" w:sz="0" w:space="0" w:color="auto"/>
                <w:bottom w:val="none" w:sz="0" w:space="0" w:color="auto"/>
                <w:right w:val="none" w:sz="0" w:space="0" w:color="auto"/>
              </w:divBdr>
            </w:div>
            <w:div w:id="1489248158">
              <w:marLeft w:val="0"/>
              <w:marRight w:val="0"/>
              <w:marTop w:val="0"/>
              <w:marBottom w:val="0"/>
              <w:divBdr>
                <w:top w:val="none" w:sz="0" w:space="0" w:color="auto"/>
                <w:left w:val="none" w:sz="0" w:space="0" w:color="auto"/>
                <w:bottom w:val="none" w:sz="0" w:space="0" w:color="auto"/>
                <w:right w:val="none" w:sz="0" w:space="0" w:color="auto"/>
              </w:divBdr>
            </w:div>
            <w:div w:id="1513570508">
              <w:marLeft w:val="0"/>
              <w:marRight w:val="0"/>
              <w:marTop w:val="0"/>
              <w:marBottom w:val="0"/>
              <w:divBdr>
                <w:top w:val="none" w:sz="0" w:space="0" w:color="auto"/>
                <w:left w:val="none" w:sz="0" w:space="0" w:color="auto"/>
                <w:bottom w:val="none" w:sz="0" w:space="0" w:color="auto"/>
                <w:right w:val="none" w:sz="0" w:space="0" w:color="auto"/>
              </w:divBdr>
            </w:div>
            <w:div w:id="1905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7129">
      <w:bodyDiv w:val="1"/>
      <w:marLeft w:val="0"/>
      <w:marRight w:val="0"/>
      <w:marTop w:val="0"/>
      <w:marBottom w:val="0"/>
      <w:divBdr>
        <w:top w:val="none" w:sz="0" w:space="0" w:color="auto"/>
        <w:left w:val="none" w:sz="0" w:space="0" w:color="auto"/>
        <w:bottom w:val="none" w:sz="0" w:space="0" w:color="auto"/>
        <w:right w:val="none" w:sz="0" w:space="0" w:color="auto"/>
      </w:divBdr>
      <w:divsChild>
        <w:div w:id="1514881933">
          <w:marLeft w:val="0"/>
          <w:marRight w:val="0"/>
          <w:marTop w:val="0"/>
          <w:marBottom w:val="0"/>
          <w:divBdr>
            <w:top w:val="none" w:sz="0" w:space="0" w:color="auto"/>
            <w:left w:val="none" w:sz="0" w:space="0" w:color="auto"/>
            <w:bottom w:val="none" w:sz="0" w:space="0" w:color="auto"/>
            <w:right w:val="none" w:sz="0" w:space="0" w:color="auto"/>
          </w:divBdr>
        </w:div>
      </w:divsChild>
    </w:div>
    <w:div w:id="513569853">
      <w:bodyDiv w:val="1"/>
      <w:marLeft w:val="0"/>
      <w:marRight w:val="0"/>
      <w:marTop w:val="0"/>
      <w:marBottom w:val="0"/>
      <w:divBdr>
        <w:top w:val="none" w:sz="0" w:space="0" w:color="auto"/>
        <w:left w:val="none" w:sz="0" w:space="0" w:color="auto"/>
        <w:bottom w:val="none" w:sz="0" w:space="0" w:color="auto"/>
        <w:right w:val="none" w:sz="0" w:space="0" w:color="auto"/>
      </w:divBdr>
    </w:div>
    <w:div w:id="572206608">
      <w:bodyDiv w:val="1"/>
      <w:marLeft w:val="0"/>
      <w:marRight w:val="0"/>
      <w:marTop w:val="0"/>
      <w:marBottom w:val="0"/>
      <w:divBdr>
        <w:top w:val="none" w:sz="0" w:space="0" w:color="auto"/>
        <w:left w:val="none" w:sz="0" w:space="0" w:color="auto"/>
        <w:bottom w:val="none" w:sz="0" w:space="0" w:color="auto"/>
        <w:right w:val="none" w:sz="0" w:space="0" w:color="auto"/>
      </w:divBdr>
    </w:div>
    <w:div w:id="573517189">
      <w:bodyDiv w:val="1"/>
      <w:marLeft w:val="0"/>
      <w:marRight w:val="0"/>
      <w:marTop w:val="0"/>
      <w:marBottom w:val="0"/>
      <w:divBdr>
        <w:top w:val="none" w:sz="0" w:space="0" w:color="auto"/>
        <w:left w:val="none" w:sz="0" w:space="0" w:color="auto"/>
        <w:bottom w:val="none" w:sz="0" w:space="0" w:color="auto"/>
        <w:right w:val="none" w:sz="0" w:space="0" w:color="auto"/>
      </w:divBdr>
    </w:div>
    <w:div w:id="602880983">
      <w:bodyDiv w:val="1"/>
      <w:marLeft w:val="0"/>
      <w:marRight w:val="0"/>
      <w:marTop w:val="0"/>
      <w:marBottom w:val="0"/>
      <w:divBdr>
        <w:top w:val="none" w:sz="0" w:space="0" w:color="auto"/>
        <w:left w:val="none" w:sz="0" w:space="0" w:color="auto"/>
        <w:bottom w:val="none" w:sz="0" w:space="0" w:color="auto"/>
        <w:right w:val="none" w:sz="0" w:space="0" w:color="auto"/>
      </w:divBdr>
    </w:div>
    <w:div w:id="610934487">
      <w:bodyDiv w:val="1"/>
      <w:marLeft w:val="0"/>
      <w:marRight w:val="0"/>
      <w:marTop w:val="0"/>
      <w:marBottom w:val="0"/>
      <w:divBdr>
        <w:top w:val="none" w:sz="0" w:space="0" w:color="auto"/>
        <w:left w:val="none" w:sz="0" w:space="0" w:color="auto"/>
        <w:bottom w:val="none" w:sz="0" w:space="0" w:color="auto"/>
        <w:right w:val="none" w:sz="0" w:space="0" w:color="auto"/>
      </w:divBdr>
    </w:div>
    <w:div w:id="646203444">
      <w:bodyDiv w:val="1"/>
      <w:marLeft w:val="0"/>
      <w:marRight w:val="0"/>
      <w:marTop w:val="0"/>
      <w:marBottom w:val="0"/>
      <w:divBdr>
        <w:top w:val="none" w:sz="0" w:space="0" w:color="auto"/>
        <w:left w:val="none" w:sz="0" w:space="0" w:color="auto"/>
        <w:bottom w:val="none" w:sz="0" w:space="0" w:color="auto"/>
        <w:right w:val="none" w:sz="0" w:space="0" w:color="auto"/>
      </w:divBdr>
    </w:div>
    <w:div w:id="792095323">
      <w:bodyDiv w:val="1"/>
      <w:marLeft w:val="0"/>
      <w:marRight w:val="0"/>
      <w:marTop w:val="0"/>
      <w:marBottom w:val="0"/>
      <w:divBdr>
        <w:top w:val="none" w:sz="0" w:space="0" w:color="auto"/>
        <w:left w:val="none" w:sz="0" w:space="0" w:color="auto"/>
        <w:bottom w:val="none" w:sz="0" w:space="0" w:color="auto"/>
        <w:right w:val="none" w:sz="0" w:space="0" w:color="auto"/>
      </w:divBdr>
    </w:div>
    <w:div w:id="873276809">
      <w:bodyDiv w:val="1"/>
      <w:marLeft w:val="0"/>
      <w:marRight w:val="0"/>
      <w:marTop w:val="0"/>
      <w:marBottom w:val="0"/>
      <w:divBdr>
        <w:top w:val="none" w:sz="0" w:space="0" w:color="auto"/>
        <w:left w:val="none" w:sz="0" w:space="0" w:color="auto"/>
        <w:bottom w:val="none" w:sz="0" w:space="0" w:color="auto"/>
        <w:right w:val="none" w:sz="0" w:space="0" w:color="auto"/>
      </w:divBdr>
    </w:div>
    <w:div w:id="939529015">
      <w:bodyDiv w:val="1"/>
      <w:marLeft w:val="0"/>
      <w:marRight w:val="0"/>
      <w:marTop w:val="0"/>
      <w:marBottom w:val="0"/>
      <w:divBdr>
        <w:top w:val="none" w:sz="0" w:space="0" w:color="auto"/>
        <w:left w:val="none" w:sz="0" w:space="0" w:color="auto"/>
        <w:bottom w:val="none" w:sz="0" w:space="0" w:color="auto"/>
        <w:right w:val="none" w:sz="0" w:space="0" w:color="auto"/>
      </w:divBdr>
    </w:div>
    <w:div w:id="1318265148">
      <w:bodyDiv w:val="1"/>
      <w:marLeft w:val="0"/>
      <w:marRight w:val="0"/>
      <w:marTop w:val="0"/>
      <w:marBottom w:val="0"/>
      <w:divBdr>
        <w:top w:val="none" w:sz="0" w:space="0" w:color="auto"/>
        <w:left w:val="none" w:sz="0" w:space="0" w:color="auto"/>
        <w:bottom w:val="none" w:sz="0" w:space="0" w:color="auto"/>
        <w:right w:val="none" w:sz="0" w:space="0" w:color="auto"/>
      </w:divBdr>
    </w:div>
    <w:div w:id="1331909859">
      <w:bodyDiv w:val="1"/>
      <w:marLeft w:val="0"/>
      <w:marRight w:val="0"/>
      <w:marTop w:val="0"/>
      <w:marBottom w:val="0"/>
      <w:divBdr>
        <w:top w:val="none" w:sz="0" w:space="0" w:color="auto"/>
        <w:left w:val="none" w:sz="0" w:space="0" w:color="auto"/>
        <w:bottom w:val="none" w:sz="0" w:space="0" w:color="auto"/>
        <w:right w:val="none" w:sz="0" w:space="0" w:color="auto"/>
      </w:divBdr>
    </w:div>
    <w:div w:id="1356421251">
      <w:bodyDiv w:val="1"/>
      <w:marLeft w:val="0"/>
      <w:marRight w:val="0"/>
      <w:marTop w:val="0"/>
      <w:marBottom w:val="0"/>
      <w:divBdr>
        <w:top w:val="none" w:sz="0" w:space="0" w:color="auto"/>
        <w:left w:val="none" w:sz="0" w:space="0" w:color="auto"/>
        <w:bottom w:val="none" w:sz="0" w:space="0" w:color="auto"/>
        <w:right w:val="none" w:sz="0" w:space="0" w:color="auto"/>
      </w:divBdr>
    </w:div>
    <w:div w:id="1378122574">
      <w:bodyDiv w:val="1"/>
      <w:marLeft w:val="0"/>
      <w:marRight w:val="0"/>
      <w:marTop w:val="0"/>
      <w:marBottom w:val="0"/>
      <w:divBdr>
        <w:top w:val="none" w:sz="0" w:space="0" w:color="auto"/>
        <w:left w:val="none" w:sz="0" w:space="0" w:color="auto"/>
        <w:bottom w:val="none" w:sz="0" w:space="0" w:color="auto"/>
        <w:right w:val="none" w:sz="0" w:space="0" w:color="auto"/>
      </w:divBdr>
    </w:div>
    <w:div w:id="1404835930">
      <w:bodyDiv w:val="1"/>
      <w:marLeft w:val="0"/>
      <w:marRight w:val="0"/>
      <w:marTop w:val="0"/>
      <w:marBottom w:val="0"/>
      <w:divBdr>
        <w:top w:val="none" w:sz="0" w:space="0" w:color="auto"/>
        <w:left w:val="none" w:sz="0" w:space="0" w:color="auto"/>
        <w:bottom w:val="none" w:sz="0" w:space="0" w:color="auto"/>
        <w:right w:val="none" w:sz="0" w:space="0" w:color="auto"/>
      </w:divBdr>
    </w:div>
    <w:div w:id="1433353806">
      <w:bodyDiv w:val="1"/>
      <w:marLeft w:val="0"/>
      <w:marRight w:val="0"/>
      <w:marTop w:val="0"/>
      <w:marBottom w:val="0"/>
      <w:divBdr>
        <w:top w:val="none" w:sz="0" w:space="0" w:color="auto"/>
        <w:left w:val="none" w:sz="0" w:space="0" w:color="auto"/>
        <w:bottom w:val="none" w:sz="0" w:space="0" w:color="auto"/>
        <w:right w:val="none" w:sz="0" w:space="0" w:color="auto"/>
      </w:divBdr>
    </w:div>
    <w:div w:id="1570190947">
      <w:bodyDiv w:val="1"/>
      <w:marLeft w:val="0"/>
      <w:marRight w:val="0"/>
      <w:marTop w:val="0"/>
      <w:marBottom w:val="0"/>
      <w:divBdr>
        <w:top w:val="none" w:sz="0" w:space="0" w:color="auto"/>
        <w:left w:val="none" w:sz="0" w:space="0" w:color="auto"/>
        <w:bottom w:val="none" w:sz="0" w:space="0" w:color="auto"/>
        <w:right w:val="none" w:sz="0" w:space="0" w:color="auto"/>
      </w:divBdr>
    </w:div>
    <w:div w:id="1690451473">
      <w:bodyDiv w:val="1"/>
      <w:marLeft w:val="0"/>
      <w:marRight w:val="0"/>
      <w:marTop w:val="0"/>
      <w:marBottom w:val="0"/>
      <w:divBdr>
        <w:top w:val="none" w:sz="0" w:space="0" w:color="auto"/>
        <w:left w:val="none" w:sz="0" w:space="0" w:color="auto"/>
        <w:bottom w:val="none" w:sz="0" w:space="0" w:color="auto"/>
        <w:right w:val="none" w:sz="0" w:space="0" w:color="auto"/>
      </w:divBdr>
    </w:div>
    <w:div w:id="1830362256">
      <w:bodyDiv w:val="1"/>
      <w:marLeft w:val="0"/>
      <w:marRight w:val="0"/>
      <w:marTop w:val="0"/>
      <w:marBottom w:val="0"/>
      <w:divBdr>
        <w:top w:val="none" w:sz="0" w:space="0" w:color="auto"/>
        <w:left w:val="none" w:sz="0" w:space="0" w:color="auto"/>
        <w:bottom w:val="none" w:sz="0" w:space="0" w:color="auto"/>
        <w:right w:val="none" w:sz="0" w:space="0" w:color="auto"/>
      </w:divBdr>
    </w:div>
    <w:div w:id="1946881811">
      <w:bodyDiv w:val="1"/>
      <w:marLeft w:val="0"/>
      <w:marRight w:val="0"/>
      <w:marTop w:val="0"/>
      <w:marBottom w:val="0"/>
      <w:divBdr>
        <w:top w:val="none" w:sz="0" w:space="0" w:color="auto"/>
        <w:left w:val="none" w:sz="0" w:space="0" w:color="auto"/>
        <w:bottom w:val="none" w:sz="0" w:space="0" w:color="auto"/>
        <w:right w:val="none" w:sz="0" w:space="0" w:color="auto"/>
      </w:divBdr>
    </w:div>
    <w:div w:id="1958565133">
      <w:bodyDiv w:val="1"/>
      <w:marLeft w:val="0"/>
      <w:marRight w:val="0"/>
      <w:marTop w:val="0"/>
      <w:marBottom w:val="0"/>
      <w:divBdr>
        <w:top w:val="none" w:sz="0" w:space="0" w:color="auto"/>
        <w:left w:val="none" w:sz="0" w:space="0" w:color="auto"/>
        <w:bottom w:val="none" w:sz="0" w:space="0" w:color="auto"/>
        <w:right w:val="none" w:sz="0" w:space="0" w:color="auto"/>
      </w:divBdr>
    </w:div>
    <w:div w:id="2026395792">
      <w:bodyDiv w:val="1"/>
      <w:marLeft w:val="0"/>
      <w:marRight w:val="0"/>
      <w:marTop w:val="0"/>
      <w:marBottom w:val="0"/>
      <w:divBdr>
        <w:top w:val="none" w:sz="0" w:space="0" w:color="auto"/>
        <w:left w:val="none" w:sz="0" w:space="0" w:color="auto"/>
        <w:bottom w:val="none" w:sz="0" w:space="0" w:color="auto"/>
        <w:right w:val="none" w:sz="0" w:space="0" w:color="auto"/>
      </w:divBdr>
    </w:div>
    <w:div w:id="2058115939">
      <w:bodyDiv w:val="1"/>
      <w:marLeft w:val="0"/>
      <w:marRight w:val="0"/>
      <w:marTop w:val="0"/>
      <w:marBottom w:val="0"/>
      <w:divBdr>
        <w:top w:val="none" w:sz="0" w:space="0" w:color="auto"/>
        <w:left w:val="none" w:sz="0" w:space="0" w:color="auto"/>
        <w:bottom w:val="none" w:sz="0" w:space="0" w:color="auto"/>
        <w:right w:val="none" w:sz="0" w:space="0" w:color="auto"/>
      </w:divBdr>
    </w:div>
    <w:div w:id="2066947779">
      <w:bodyDiv w:val="1"/>
      <w:marLeft w:val="0"/>
      <w:marRight w:val="0"/>
      <w:marTop w:val="0"/>
      <w:marBottom w:val="0"/>
      <w:divBdr>
        <w:top w:val="none" w:sz="0" w:space="0" w:color="auto"/>
        <w:left w:val="none" w:sz="0" w:space="0" w:color="auto"/>
        <w:bottom w:val="none" w:sz="0" w:space="0" w:color="auto"/>
        <w:right w:val="none" w:sz="0" w:space="0" w:color="auto"/>
      </w:divBdr>
    </w:div>
    <w:div w:id="2100592622">
      <w:bodyDiv w:val="1"/>
      <w:marLeft w:val="0"/>
      <w:marRight w:val="0"/>
      <w:marTop w:val="0"/>
      <w:marBottom w:val="0"/>
      <w:divBdr>
        <w:top w:val="none" w:sz="0" w:space="0" w:color="auto"/>
        <w:left w:val="none" w:sz="0" w:space="0" w:color="auto"/>
        <w:bottom w:val="none" w:sz="0" w:space="0" w:color="auto"/>
        <w:right w:val="none" w:sz="0" w:space="0" w:color="auto"/>
      </w:divBdr>
    </w:div>
    <w:div w:id="2140416169">
      <w:bodyDiv w:val="1"/>
      <w:marLeft w:val="0"/>
      <w:marRight w:val="0"/>
      <w:marTop w:val="0"/>
      <w:marBottom w:val="0"/>
      <w:divBdr>
        <w:top w:val="none" w:sz="0" w:space="0" w:color="auto"/>
        <w:left w:val="none" w:sz="0" w:space="0" w:color="auto"/>
        <w:bottom w:val="none" w:sz="0" w:space="0" w:color="auto"/>
        <w:right w:val="none" w:sz="0" w:space="0" w:color="auto"/>
      </w:divBdr>
      <w:divsChild>
        <w:div w:id="1947079751">
          <w:marLeft w:val="0"/>
          <w:marRight w:val="0"/>
          <w:marTop w:val="0"/>
          <w:marBottom w:val="0"/>
          <w:divBdr>
            <w:top w:val="none" w:sz="0" w:space="0" w:color="auto"/>
            <w:left w:val="none" w:sz="0" w:space="0" w:color="auto"/>
            <w:bottom w:val="none" w:sz="0" w:space="0" w:color="auto"/>
            <w:right w:val="none" w:sz="0" w:space="0" w:color="auto"/>
          </w:divBdr>
          <w:divsChild>
            <w:div w:id="74742739">
              <w:marLeft w:val="0"/>
              <w:marRight w:val="0"/>
              <w:marTop w:val="0"/>
              <w:marBottom w:val="0"/>
              <w:divBdr>
                <w:top w:val="none" w:sz="0" w:space="0" w:color="auto"/>
                <w:left w:val="none" w:sz="0" w:space="0" w:color="auto"/>
                <w:bottom w:val="none" w:sz="0" w:space="0" w:color="auto"/>
                <w:right w:val="none" w:sz="0" w:space="0" w:color="auto"/>
              </w:divBdr>
              <w:divsChild>
                <w:div w:id="2057852073">
                  <w:marLeft w:val="0"/>
                  <w:marRight w:val="0"/>
                  <w:marTop w:val="0"/>
                  <w:marBottom w:val="0"/>
                  <w:divBdr>
                    <w:top w:val="none" w:sz="0" w:space="0" w:color="auto"/>
                    <w:left w:val="none" w:sz="0" w:space="0" w:color="auto"/>
                    <w:bottom w:val="none" w:sz="0" w:space="0" w:color="auto"/>
                    <w:right w:val="none" w:sz="0" w:space="0" w:color="auto"/>
                  </w:divBdr>
                  <w:divsChild>
                    <w:div w:id="619191932">
                      <w:marLeft w:val="0"/>
                      <w:marRight w:val="0"/>
                      <w:marTop w:val="0"/>
                      <w:marBottom w:val="0"/>
                      <w:divBdr>
                        <w:top w:val="none" w:sz="0" w:space="0" w:color="auto"/>
                        <w:left w:val="none" w:sz="0" w:space="0" w:color="auto"/>
                        <w:bottom w:val="none" w:sz="0" w:space="0" w:color="auto"/>
                        <w:right w:val="none" w:sz="0" w:space="0" w:color="auto"/>
                      </w:divBdr>
                      <w:divsChild>
                        <w:div w:id="1052656082">
                          <w:marLeft w:val="0"/>
                          <w:marRight w:val="0"/>
                          <w:marTop w:val="0"/>
                          <w:marBottom w:val="0"/>
                          <w:divBdr>
                            <w:top w:val="none" w:sz="0" w:space="0" w:color="auto"/>
                            <w:left w:val="none" w:sz="0" w:space="0" w:color="auto"/>
                            <w:bottom w:val="none" w:sz="0" w:space="0" w:color="auto"/>
                            <w:right w:val="none" w:sz="0" w:space="0" w:color="auto"/>
                          </w:divBdr>
                        </w:div>
                        <w:div w:id="12526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8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thuaung\Desktop\Textbook%20Template\Myanmar%20Textbook.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54453C7E994F88B8C91A852C552D59"/>
        <w:category>
          <w:name w:val="General"/>
          <w:gallery w:val="placeholder"/>
        </w:category>
        <w:types>
          <w:type w:val="bbPlcHdr"/>
        </w:types>
        <w:behaviors>
          <w:behavior w:val="content"/>
        </w:behaviors>
        <w:guid w:val="{0F4FB1CA-D2EF-4D54-A73C-288EA8229B86}"/>
      </w:docPartPr>
      <w:docPartBody>
        <w:p w:rsidR="000B6D26" w:rsidRDefault="00734353" w:rsidP="00734353">
          <w:pPr>
            <w:pStyle w:val="1554453C7E994F88B8C91A852C552D59"/>
          </w:pPr>
          <w:r w:rsidRPr="00691709">
            <w:rPr>
              <w:rStyle w:val="PlaceholderText"/>
            </w:rPr>
            <w:t>[Title]</w:t>
          </w:r>
        </w:p>
      </w:docPartBody>
    </w:docPart>
    <w:docPart>
      <w:docPartPr>
        <w:name w:val="90B2B52CF7AC4A94A6F4D042845C1A45"/>
        <w:category>
          <w:name w:val="General"/>
          <w:gallery w:val="placeholder"/>
        </w:category>
        <w:types>
          <w:type w:val="bbPlcHdr"/>
        </w:types>
        <w:behaviors>
          <w:behavior w:val="content"/>
        </w:behaviors>
        <w:guid w:val="{0400E87A-BD1B-46CA-898F-83A5EA3A1DBE}"/>
      </w:docPartPr>
      <w:docPartBody>
        <w:p w:rsidR="000B6D26" w:rsidRDefault="00734353" w:rsidP="00734353">
          <w:pPr>
            <w:pStyle w:val="90B2B52CF7AC4A94A6F4D042845C1A45"/>
          </w:pPr>
          <w:r w:rsidRPr="00691709">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34353"/>
    <w:rsid w:val="000B6D26"/>
    <w:rsid w:val="00734353"/>
    <w:rsid w:val="00774A4A"/>
    <w:rsid w:val="008E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6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353"/>
    <w:rPr>
      <w:color w:val="808080"/>
    </w:rPr>
  </w:style>
  <w:style w:type="paragraph" w:customStyle="1" w:styleId="0BE587D993F44E7CAEB26162E4D28664">
    <w:name w:val="0BE587D993F44E7CAEB26162E4D28664"/>
    <w:rsid w:val="00734353"/>
  </w:style>
  <w:style w:type="paragraph" w:customStyle="1" w:styleId="49648175E02E4B85821DA1738FED7974">
    <w:name w:val="49648175E02E4B85821DA1738FED7974"/>
    <w:rsid w:val="00734353"/>
  </w:style>
  <w:style w:type="paragraph" w:customStyle="1" w:styleId="AF4C4D7D03B548B2963136A540C941DE">
    <w:name w:val="AF4C4D7D03B548B2963136A540C941DE"/>
    <w:rsid w:val="00734353"/>
  </w:style>
  <w:style w:type="paragraph" w:customStyle="1" w:styleId="753E8DE093C142BC83101C8D6CC815C7">
    <w:name w:val="753E8DE093C142BC83101C8D6CC815C7"/>
    <w:rsid w:val="00734353"/>
  </w:style>
  <w:style w:type="paragraph" w:customStyle="1" w:styleId="56ABE19F02BE4FCCB79C5B39E53653E0">
    <w:name w:val="56ABE19F02BE4FCCB79C5B39E53653E0"/>
    <w:rsid w:val="00734353"/>
  </w:style>
  <w:style w:type="paragraph" w:customStyle="1" w:styleId="6F0C2FDAF7194512A97176117F623E7C">
    <w:name w:val="6F0C2FDAF7194512A97176117F623E7C"/>
    <w:rsid w:val="00734353"/>
  </w:style>
  <w:style w:type="paragraph" w:customStyle="1" w:styleId="23EB44179EEF4AA8A5E0CD36E2EE7F65">
    <w:name w:val="23EB44179EEF4AA8A5E0CD36E2EE7F65"/>
    <w:rsid w:val="00734353"/>
  </w:style>
  <w:style w:type="paragraph" w:customStyle="1" w:styleId="4D49AC0232F343E2889E613AC963D23C">
    <w:name w:val="4D49AC0232F343E2889E613AC963D23C"/>
    <w:rsid w:val="00734353"/>
  </w:style>
  <w:style w:type="paragraph" w:customStyle="1" w:styleId="1554453C7E994F88B8C91A852C552D59">
    <w:name w:val="1554453C7E994F88B8C91A852C552D59"/>
    <w:rsid w:val="00734353"/>
  </w:style>
  <w:style w:type="paragraph" w:customStyle="1" w:styleId="90B2B52CF7AC4A94A6F4D042845C1A45">
    <w:name w:val="90B2B52CF7AC4A94A6F4D042845C1A45"/>
    <w:rsid w:val="007343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Myanmar Textbook.dot</Template>
  <TotalTime>35</TotalTime>
  <Pages>17</Pages>
  <Words>1002</Words>
  <Characters>5718</Characters>
  <Application>Microsoft Office Word</Application>
  <DocSecurity>0</DocSecurity>
  <Lines>47</Lines>
  <Paragraphs>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5BIS/SE-Service Oriented Architecture: Concept &amp; Technology</vt:lpstr>
      <vt:lpstr> </vt:lpstr>
    </vt:vector>
  </TitlesOfParts>
  <Company>JDS</Company>
  <LinksUpToDate>false</LinksUpToDate>
  <CharactersWithSpaces>6707</CharactersWithSpaces>
  <SharedDoc>false</SharedDoc>
  <HLinks>
    <vt:vector size="42" baseType="variant">
      <vt:variant>
        <vt:i4>1638452</vt:i4>
      </vt:variant>
      <vt:variant>
        <vt:i4>47</vt:i4>
      </vt:variant>
      <vt:variant>
        <vt:i4>0</vt:i4>
      </vt:variant>
      <vt:variant>
        <vt:i4>5</vt:i4>
      </vt:variant>
      <vt:variant>
        <vt:lpwstr/>
      </vt:variant>
      <vt:variant>
        <vt:lpwstr>_Toc150932603</vt:lpwstr>
      </vt:variant>
      <vt:variant>
        <vt:i4>1638452</vt:i4>
      </vt:variant>
      <vt:variant>
        <vt:i4>41</vt:i4>
      </vt:variant>
      <vt:variant>
        <vt:i4>0</vt:i4>
      </vt:variant>
      <vt:variant>
        <vt:i4>5</vt:i4>
      </vt:variant>
      <vt:variant>
        <vt:lpwstr/>
      </vt:variant>
      <vt:variant>
        <vt:lpwstr>_Toc150932602</vt:lpwstr>
      </vt:variant>
      <vt:variant>
        <vt:i4>1638452</vt:i4>
      </vt:variant>
      <vt:variant>
        <vt:i4>35</vt:i4>
      </vt:variant>
      <vt:variant>
        <vt:i4>0</vt:i4>
      </vt:variant>
      <vt:variant>
        <vt:i4>5</vt:i4>
      </vt:variant>
      <vt:variant>
        <vt:lpwstr/>
      </vt:variant>
      <vt:variant>
        <vt:lpwstr>_Toc150932601</vt:lpwstr>
      </vt:variant>
      <vt:variant>
        <vt:i4>1638452</vt:i4>
      </vt:variant>
      <vt:variant>
        <vt:i4>29</vt:i4>
      </vt:variant>
      <vt:variant>
        <vt:i4>0</vt:i4>
      </vt:variant>
      <vt:variant>
        <vt:i4>5</vt:i4>
      </vt:variant>
      <vt:variant>
        <vt:lpwstr/>
      </vt:variant>
      <vt:variant>
        <vt:lpwstr>_Toc150932600</vt:lpwstr>
      </vt:variant>
      <vt:variant>
        <vt:i4>1048631</vt:i4>
      </vt:variant>
      <vt:variant>
        <vt:i4>23</vt:i4>
      </vt:variant>
      <vt:variant>
        <vt:i4>0</vt:i4>
      </vt:variant>
      <vt:variant>
        <vt:i4>5</vt:i4>
      </vt:variant>
      <vt:variant>
        <vt:lpwstr/>
      </vt:variant>
      <vt:variant>
        <vt:lpwstr>_Toc150932599</vt:lpwstr>
      </vt:variant>
      <vt:variant>
        <vt:i4>1048631</vt:i4>
      </vt:variant>
      <vt:variant>
        <vt:i4>14</vt:i4>
      </vt:variant>
      <vt:variant>
        <vt:i4>0</vt:i4>
      </vt:variant>
      <vt:variant>
        <vt:i4>5</vt:i4>
      </vt:variant>
      <vt:variant>
        <vt:lpwstr/>
      </vt:variant>
      <vt:variant>
        <vt:lpwstr>_Toc150932598</vt:lpwstr>
      </vt:variant>
      <vt:variant>
        <vt:i4>1048631</vt:i4>
      </vt:variant>
      <vt:variant>
        <vt:i4>8</vt:i4>
      </vt:variant>
      <vt:variant>
        <vt:i4>0</vt:i4>
      </vt:variant>
      <vt:variant>
        <vt:i4>5</vt:i4>
      </vt:variant>
      <vt:variant>
        <vt:lpwstr/>
      </vt:variant>
      <vt:variant>
        <vt:lpwstr>_Toc150932597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5BIS/SE-Service Oriented Architecture: Concept &amp; Technology</dc:title>
  <dc:subject>5xx-x</dc:subject>
  <dc:creator>Developed by Team</dc:creator>
  <cp:keywords/>
  <cp:lastModifiedBy>Yarzar Htun</cp:lastModifiedBy>
  <cp:revision>5</cp:revision>
  <cp:lastPrinted>2006-10-02T00:52:00Z</cp:lastPrinted>
  <dcterms:created xsi:type="dcterms:W3CDTF">2017-03-12T13:07:00Z</dcterms:created>
  <dcterms:modified xsi:type="dcterms:W3CDTF">2017-03-12T13:42:00Z</dcterms:modified>
  <cp:category>RollCall Information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xtbookCode">
    <vt:lpwstr>W-SD-D-1.1</vt:lpwstr>
  </property>
</Properties>
</file>